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341E2" w14:textId="77777777" w:rsidR="006D4C67" w:rsidRDefault="006D4C67" w:rsidP="00996649">
      <w:pPr>
        <w:spacing w:before="2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193917103"/>
      <w:bookmarkEnd w:id="0"/>
    </w:p>
    <w:p w14:paraId="549F0168" w14:textId="777C0F2C" w:rsidR="00C26C13" w:rsidRPr="00C26C13" w:rsidRDefault="00C26C13" w:rsidP="00C26C13">
      <w:pPr>
        <w:spacing w:beforeLines="240" w:before="576"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C26C13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>การออกแบบแผ่นพีซีบีสำหรับรถหุ่นยนต์</w:t>
      </w:r>
    </w:p>
    <w:p w14:paraId="06058960" w14:textId="77777777" w:rsidR="00C26C13" w:rsidRPr="00C26C13" w:rsidRDefault="00C26C13" w:rsidP="00C26C13">
      <w:pPr>
        <w:spacing w:beforeLines="240" w:before="576" w:line="30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C26C13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PCB Design for a Robot car</w:t>
      </w:r>
    </w:p>
    <w:p w14:paraId="3119DB05" w14:textId="2D892E86" w:rsidR="00C26C13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2CA990F" w14:textId="315E87C7" w:rsidR="00C26C13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28BA109" w14:textId="11AD822E" w:rsidR="00C26C13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7F7FD9" w14:textId="77777777" w:rsidR="00C26C13" w:rsidRPr="00BC3E8D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B0A5069" w14:textId="5B0CB749" w:rsidR="00996649" w:rsidRPr="00BC3E8D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นาย </w:t>
      </w:r>
      <w:proofErr w:type="spellStart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ปรรจ</w:t>
      </w:r>
      <w:proofErr w:type="spellEnd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พร        อินสอน</w:t>
      </w:r>
    </w:p>
    <w:p w14:paraId="55BBC7A0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C38A4A4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110491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9CE4D19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A224D5A" w14:textId="3D63A5B0" w:rsidR="00996649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2D816C6" w14:textId="26EE687F" w:rsidR="00C26C13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2B9D51" w14:textId="5B3EE359" w:rsidR="00C26C13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D6E8E56" w14:textId="77777777" w:rsidR="00C26C13" w:rsidRPr="00BC3E8D" w:rsidRDefault="00C26C13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29D084B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รายงานโครงงานฉบับนี้เป็นส่วนหนึ่งของการศึกษาตามหลักสูตรวิศวกรรม</w:t>
      </w:r>
      <w:proofErr w:type="spellStart"/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ศา</w:t>
      </w:r>
      <w:proofErr w:type="spellEnd"/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สตรบัณฑิต</w:t>
      </w:r>
    </w:p>
    <w:p w14:paraId="6D540334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ภาควิชาวิศวกรรมไฟฟ้า คณะวิศวกรรมศาสตร์</w:t>
      </w:r>
    </w:p>
    <w:p w14:paraId="4B0BD98D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มหาวิทยาลัยบูรพา</w:t>
      </w:r>
    </w:p>
    <w:p w14:paraId="6F1EE0F6" w14:textId="10AFBC97" w:rsidR="006D4C67" w:rsidRPr="00C26C13" w:rsidRDefault="00996649" w:rsidP="00C26C13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ปีการศึกษา </w:t>
      </w:r>
      <w:r w:rsidRPr="00BC3E8D">
        <w:rPr>
          <w:rFonts w:ascii="TH Sarabun New" w:hAnsi="TH Sarabun New" w:cs="TH Sarabun New"/>
          <w:b/>
          <w:bCs/>
          <w:sz w:val="32"/>
          <w:szCs w:val="32"/>
        </w:rPr>
        <w:t>256</w:t>
      </w:r>
      <w:r w:rsidR="00867AE5" w:rsidRPr="00BC3E8D">
        <w:rPr>
          <w:rFonts w:ascii="TH Sarabun New" w:hAnsi="TH Sarabun New" w:cs="TH Sarabun New"/>
          <w:b/>
          <w:bCs/>
          <w:sz w:val="32"/>
          <w:szCs w:val="32"/>
          <w:cs/>
        </w:rPr>
        <w:t>7</w:t>
      </w:r>
    </w:p>
    <w:p w14:paraId="6B049B7F" w14:textId="77777777" w:rsidR="00C26C13" w:rsidRDefault="00C26C13" w:rsidP="00C26C13">
      <w:pPr>
        <w:spacing w:beforeLines="240" w:before="576"/>
        <w:rPr>
          <w:rFonts w:ascii="TH Sarabun New" w:hAnsi="TH Sarabun New" w:cs="TH Sarabun New"/>
          <w:b/>
          <w:bCs/>
          <w:sz w:val="40"/>
          <w:szCs w:val="40"/>
        </w:rPr>
      </w:pPr>
    </w:p>
    <w:p w14:paraId="0B22ADCE" w14:textId="06F11D7B" w:rsidR="00C26C13" w:rsidRPr="00C26C13" w:rsidRDefault="00C26C13" w:rsidP="00C26C13">
      <w:pPr>
        <w:spacing w:beforeLines="240" w:before="576"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C26C13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>การออกแบบแผ่นพีซีบีสำหรับรถหุ่นยนต์</w:t>
      </w:r>
    </w:p>
    <w:p w14:paraId="25B1B568" w14:textId="4358A45D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3AA6596E" w14:textId="1AC19C0B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108C05A0" w14:textId="66C0845E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02A301AA" w14:textId="42837F5E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49BA2439" w14:textId="050C7ED8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4B6AD9AB" w14:textId="77777777" w:rsidR="00C26C13" w:rsidRPr="00BC3E8D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22ADD1FF" w14:textId="5B4B7F2A" w:rsidR="00996649" w:rsidRPr="00BC3E8D" w:rsidRDefault="00C26C13" w:rsidP="00C26C13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นาย </w:t>
      </w:r>
      <w:proofErr w:type="spellStart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ปรรจ</w:t>
      </w:r>
      <w:proofErr w:type="spellEnd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พร        อินสอน</w:t>
      </w:r>
    </w:p>
    <w:p w14:paraId="015DF876" w14:textId="77777777" w:rsidR="00996649" w:rsidRPr="00BC3E8D" w:rsidRDefault="00996649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0D116BA9" w14:textId="77777777" w:rsidR="00996649" w:rsidRPr="00BC3E8D" w:rsidRDefault="00996649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705BECFD" w14:textId="77777777" w:rsidR="00996649" w:rsidRPr="00BC3E8D" w:rsidRDefault="00996649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119F8CE7" w14:textId="11E04403" w:rsidR="00996649" w:rsidRDefault="00996649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639DEE6B" w14:textId="3CD07C14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30ED33D7" w14:textId="5D2D4D9C" w:rsidR="00996649" w:rsidRDefault="00996649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2E07475E" w14:textId="6849B7FD" w:rsidR="00C26C13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6F2452C1" w14:textId="77777777" w:rsidR="00C26C13" w:rsidRPr="00BC3E8D" w:rsidRDefault="00C26C13" w:rsidP="00996649">
      <w:pPr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</w:p>
    <w:p w14:paraId="16EA823E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รายงานโครงงานฉบับนี้เป็นส่วนหนึ่งของการศึกษาตามหลักสูตรวิศวกรรม</w:t>
      </w:r>
      <w:proofErr w:type="spellStart"/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ศา</w:t>
      </w:r>
      <w:proofErr w:type="spellEnd"/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สตรบัณฑิต</w:t>
      </w:r>
    </w:p>
    <w:p w14:paraId="3D9354C6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ภาควิชาวิศวกรรมไฟฟ้า คณะวิศวกรรมศาสตร์</w:t>
      </w:r>
    </w:p>
    <w:p w14:paraId="5827F802" w14:textId="77777777" w:rsidR="00996649" w:rsidRPr="00BC3E8D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>มหาวิทยาลัยบูรพา</w:t>
      </w:r>
    </w:p>
    <w:p w14:paraId="4429EF6E" w14:textId="78952215" w:rsidR="006D4C67" w:rsidRDefault="00996649" w:rsidP="00FF16E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ปีการศึกษา </w:t>
      </w:r>
      <w:r w:rsidRPr="006D4C67">
        <w:rPr>
          <w:rFonts w:ascii="TH Sarabun New" w:hAnsi="TH Sarabun New" w:cs="TH Sarabun New"/>
          <w:b/>
          <w:bCs/>
          <w:sz w:val="32"/>
          <w:szCs w:val="32"/>
        </w:rPr>
        <w:t>256</w:t>
      </w:r>
      <w:r w:rsidR="00867AE5" w:rsidRPr="006D4C67">
        <w:rPr>
          <w:rFonts w:ascii="TH Sarabun New" w:hAnsi="TH Sarabun New" w:cs="TH Sarabun New"/>
          <w:b/>
          <w:bCs/>
          <w:sz w:val="32"/>
          <w:szCs w:val="32"/>
          <w:cs/>
        </w:rPr>
        <w:t>7</w:t>
      </w:r>
    </w:p>
    <w:p w14:paraId="0C497126" w14:textId="77777777" w:rsidR="00FF16E6" w:rsidRPr="00FF16E6" w:rsidRDefault="00FF16E6" w:rsidP="00FF16E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E39F8F0" w14:textId="77777777" w:rsidR="00FF16E6" w:rsidRPr="00C26C13" w:rsidRDefault="00FF16E6" w:rsidP="00FF16E6">
      <w:pPr>
        <w:spacing w:beforeLines="240" w:before="576" w:line="30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C26C13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PCB Design for a Robot car</w:t>
      </w:r>
    </w:p>
    <w:p w14:paraId="2845A177" w14:textId="5058EAF1" w:rsidR="00996649" w:rsidRPr="00FF16E6" w:rsidRDefault="00996649" w:rsidP="00996649">
      <w:pPr>
        <w:spacing w:before="24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2501465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52B2914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3D3BB90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CCF27E0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39AECA" w14:textId="54CB5225" w:rsidR="00996649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71B2BD6" w14:textId="086D74C8" w:rsidR="00FF16E6" w:rsidRDefault="00FF16E6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A25CD6F" w14:textId="77777777" w:rsidR="00FF16E6" w:rsidRPr="00BC3E8D" w:rsidRDefault="00FF16E6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9F3634F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3B7F5E" w14:textId="280312F6" w:rsidR="00996649" w:rsidRPr="00BC3E8D" w:rsidRDefault="00FF16E6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Panjaporn        Insorn</w:t>
      </w:r>
    </w:p>
    <w:p w14:paraId="18920B0C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5BE934B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B25661B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4CB0D0D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C06D49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D2D60E4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C7D7694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2987C34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0EAB65D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A0683BF" w14:textId="18FB215D" w:rsidR="00996649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53BB6E3" w14:textId="0EE414F5" w:rsidR="00FF16E6" w:rsidRDefault="00FF16E6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F04C375" w14:textId="77777777" w:rsidR="00FF16E6" w:rsidRPr="00BC3E8D" w:rsidRDefault="00FF16E6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F294DA0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762D5B7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</w:rPr>
        <w:t xml:space="preserve">A PROJECT SUBMITTED IN PARTIAL FULFILLMENT OF REQUIREMENT </w:t>
      </w:r>
    </w:p>
    <w:p w14:paraId="55ADB5B4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</w:rPr>
        <w:t>FOR THE DEGREE OF BACHELOR OF ENGINEERING</w:t>
      </w:r>
    </w:p>
    <w:p w14:paraId="0420ADA2" w14:textId="77777777" w:rsidR="00996649" w:rsidRPr="00BC3E8D" w:rsidRDefault="00996649" w:rsidP="0099664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C3E8D">
        <w:rPr>
          <w:rFonts w:ascii="TH Sarabun New" w:hAnsi="TH Sarabun New" w:cs="TH Sarabun New"/>
          <w:b/>
          <w:bCs/>
          <w:sz w:val="32"/>
          <w:szCs w:val="32"/>
        </w:rPr>
        <w:t>DEPARTMENT OF ELECTICAL ENGINEERING</w:t>
      </w:r>
    </w:p>
    <w:p w14:paraId="33E282A6" w14:textId="0D3884D7" w:rsidR="00996649" w:rsidRDefault="00996649" w:rsidP="00F804A3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  <w:r w:rsidRPr="00BC3E8D">
        <w:rPr>
          <w:rFonts w:ascii="TH Sarabun New" w:hAnsi="TH Sarabun New" w:cs="TH Sarabun New"/>
          <w:b/>
          <w:bCs/>
          <w:sz w:val="30"/>
          <w:szCs w:val="30"/>
        </w:rPr>
        <w:t>BURAPHA UNIVERSITY 202</w:t>
      </w:r>
      <w:r w:rsidR="00310C96" w:rsidRPr="00BC3E8D">
        <w:rPr>
          <w:rFonts w:ascii="TH Sarabun New" w:hAnsi="TH Sarabun New" w:cs="TH Sarabun New"/>
          <w:b/>
          <w:bCs/>
          <w:sz w:val="30"/>
          <w:szCs w:val="30"/>
          <w:cs/>
        </w:rPr>
        <w:t>4</w:t>
      </w:r>
    </w:p>
    <w:p w14:paraId="4F6B0CBF" w14:textId="77777777" w:rsidR="006D4C67" w:rsidRDefault="006D4C67" w:rsidP="00F804A3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</w:p>
    <w:p w14:paraId="78FEF87D" w14:textId="77777777" w:rsidR="006D4C67" w:rsidRDefault="006D4C67" w:rsidP="00F804A3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</w:p>
    <w:p w14:paraId="6EA7F75F" w14:textId="77777777" w:rsidR="006D4C67" w:rsidRDefault="006D4C67" w:rsidP="00F804A3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</w:p>
    <w:p w14:paraId="2928B0B6" w14:textId="77777777" w:rsidR="006D4C67" w:rsidRPr="00BC3E8D" w:rsidRDefault="006D4C67" w:rsidP="00F804A3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C4068E" w:rsidRPr="00BC3E8D" w14:paraId="5095DA71" w14:textId="77777777" w:rsidTr="00FF16E6">
        <w:tc>
          <w:tcPr>
            <w:tcW w:w="2235" w:type="dxa"/>
          </w:tcPr>
          <w:p w14:paraId="10512FBA" w14:textId="3F23A078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  <w:r w:rsidRPr="00BC3E8D">
              <w:rPr>
                <w:rFonts w:ascii="TH Sarabun New" w:hAnsi="TH Sarabun New" w:cs="TH Sarabun New"/>
                <w:sz w:val="30"/>
                <w:szCs w:val="30"/>
                <w:cs/>
              </w:rPr>
              <w:t>โครงงาน</w:t>
            </w:r>
            <w:r w:rsidRPr="00BC3E8D">
              <w:rPr>
                <w:rFonts w:ascii="TH Sarabun New" w:hAnsi="TH Sarabun New" w:cs="TH Sarabun New"/>
                <w:sz w:val="30"/>
                <w:szCs w:val="30"/>
              </w:rPr>
              <w:tab/>
            </w:r>
          </w:p>
        </w:tc>
        <w:tc>
          <w:tcPr>
            <w:tcW w:w="6484" w:type="dxa"/>
          </w:tcPr>
          <w:p w14:paraId="15A0B03D" w14:textId="0736849C" w:rsidR="00C4068E" w:rsidRPr="00BC3E8D" w:rsidRDefault="00FF16E6" w:rsidP="00996649">
            <w:pPr>
              <w:rPr>
                <w:rFonts w:ascii="TH Sarabun New" w:hAnsi="TH Sarabun New" w:cs="TH Sarabun New"/>
                <w:sz w:val="30"/>
                <w:szCs w:val="30"/>
                <w:cs/>
              </w:rPr>
            </w:pPr>
            <w:r>
              <w:rPr>
                <w:rFonts w:ascii="TH Sarabun New" w:hAnsi="TH Sarabun New" w:cs="TH Sarabun New" w:hint="cs"/>
                <w:sz w:val="30"/>
                <w:szCs w:val="30"/>
                <w:cs/>
              </w:rPr>
              <w:t>การออกแบบแผ่น</w:t>
            </w:r>
            <w:r w:rsidR="00635755">
              <w:rPr>
                <w:rFonts w:ascii="TH Sarabun New" w:hAnsi="TH Sarabun New" w:cs="TH Sarabun New" w:hint="cs"/>
                <w:sz w:val="30"/>
                <w:szCs w:val="30"/>
                <w:cs/>
              </w:rPr>
              <w:t>พีซีบีสำหรับรถหุ่นยนต์</w:t>
            </w:r>
          </w:p>
        </w:tc>
      </w:tr>
      <w:tr w:rsidR="00C4068E" w:rsidRPr="00BC3E8D" w14:paraId="583D1CAD" w14:textId="77777777" w:rsidTr="00FF16E6">
        <w:tc>
          <w:tcPr>
            <w:tcW w:w="2235" w:type="dxa"/>
          </w:tcPr>
          <w:p w14:paraId="1FEA096E" w14:textId="49E76B66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  <w:r w:rsidRPr="00BC3E8D">
              <w:rPr>
                <w:rFonts w:ascii="TH Sarabun New" w:hAnsi="TH Sarabun New" w:cs="TH Sarabun New"/>
                <w:sz w:val="30"/>
                <w:szCs w:val="30"/>
                <w:cs/>
              </w:rPr>
              <w:t>โดย</w:t>
            </w:r>
          </w:p>
        </w:tc>
        <w:tc>
          <w:tcPr>
            <w:tcW w:w="6484" w:type="dxa"/>
          </w:tcPr>
          <w:p w14:paraId="70787568" w14:textId="5C3E2C56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  <w:r w:rsidRPr="00BC3E8D">
              <w:rPr>
                <w:rFonts w:ascii="TH Sarabun New" w:hAnsi="TH Sarabun New" w:cs="TH Sarabun New"/>
                <w:sz w:val="30"/>
                <w:szCs w:val="30"/>
                <w:cs/>
              </w:rPr>
              <w:t>นาย</w:t>
            </w:r>
            <w:proofErr w:type="spellStart"/>
            <w:r w:rsidR="00635755">
              <w:rPr>
                <w:rFonts w:ascii="TH Sarabun New" w:hAnsi="TH Sarabun New" w:cs="TH Sarabun New" w:hint="cs"/>
                <w:sz w:val="30"/>
                <w:szCs w:val="30"/>
                <w:cs/>
              </w:rPr>
              <w:t>ปรรจ</w:t>
            </w:r>
            <w:proofErr w:type="spellEnd"/>
            <w:r w:rsidR="00635755">
              <w:rPr>
                <w:rFonts w:ascii="TH Sarabun New" w:hAnsi="TH Sarabun New" w:cs="TH Sarabun New" w:hint="cs"/>
                <w:sz w:val="30"/>
                <w:szCs w:val="30"/>
                <w:cs/>
              </w:rPr>
              <w:t>พร อินสอน</w:t>
            </w:r>
          </w:p>
        </w:tc>
      </w:tr>
      <w:tr w:rsidR="00C4068E" w:rsidRPr="00BC3E8D" w14:paraId="73F5C7D2" w14:textId="77777777" w:rsidTr="00FF16E6">
        <w:tc>
          <w:tcPr>
            <w:tcW w:w="2235" w:type="dxa"/>
          </w:tcPr>
          <w:p w14:paraId="3B820977" w14:textId="77777777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</w:p>
        </w:tc>
        <w:tc>
          <w:tcPr>
            <w:tcW w:w="6484" w:type="dxa"/>
          </w:tcPr>
          <w:p w14:paraId="06B1F44C" w14:textId="5837B868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</w:p>
        </w:tc>
      </w:tr>
      <w:tr w:rsidR="00C4068E" w:rsidRPr="00BC3E8D" w14:paraId="0CBC371A" w14:textId="77777777" w:rsidTr="00FF16E6">
        <w:tc>
          <w:tcPr>
            <w:tcW w:w="2235" w:type="dxa"/>
          </w:tcPr>
          <w:p w14:paraId="1A7BDA3C" w14:textId="77777777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</w:p>
        </w:tc>
        <w:tc>
          <w:tcPr>
            <w:tcW w:w="6484" w:type="dxa"/>
          </w:tcPr>
          <w:p w14:paraId="1C6FEBF7" w14:textId="6CAA4D76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  <w:cs/>
              </w:rPr>
            </w:pPr>
          </w:p>
        </w:tc>
      </w:tr>
      <w:tr w:rsidR="00C4068E" w:rsidRPr="00BC3E8D" w14:paraId="7FF2557F" w14:textId="77777777" w:rsidTr="00FF16E6">
        <w:tc>
          <w:tcPr>
            <w:tcW w:w="2235" w:type="dxa"/>
          </w:tcPr>
          <w:p w14:paraId="36FFB6AE" w14:textId="0336969C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  <w:r w:rsidRPr="00BC3E8D">
              <w:rPr>
                <w:rFonts w:ascii="TH Sarabun New" w:hAnsi="TH Sarabun New" w:cs="TH Sarabun New"/>
                <w:sz w:val="30"/>
                <w:szCs w:val="30"/>
                <w:cs/>
              </w:rPr>
              <w:t>อาจารย์ที่ปรึกษา</w:t>
            </w:r>
          </w:p>
        </w:tc>
        <w:tc>
          <w:tcPr>
            <w:tcW w:w="6484" w:type="dxa"/>
          </w:tcPr>
          <w:p w14:paraId="0B100090" w14:textId="7963F6B6" w:rsidR="00C4068E" w:rsidRPr="00BC3E8D" w:rsidRDefault="00635755" w:rsidP="00996649">
            <w:pPr>
              <w:rPr>
                <w:rFonts w:ascii="TH Sarabun New" w:hAnsi="TH Sarabun New" w:cs="TH Sarabun New"/>
                <w:sz w:val="30"/>
                <w:szCs w:val="30"/>
                <w:cs/>
              </w:rPr>
            </w:pPr>
            <w:r>
              <w:rPr>
                <w:rFonts w:ascii="TH Sarabun New" w:hAnsi="TH Sarabun New" w:cs="TH Sarabun New" w:hint="cs"/>
                <w:sz w:val="30"/>
                <w:szCs w:val="30"/>
                <w:cs/>
              </w:rPr>
              <w:t>ผู้ช่วยศาสตราจารย์ ดร</w:t>
            </w:r>
            <w:r>
              <w:rPr>
                <w:rFonts w:ascii="TH Sarabun New" w:hAnsi="TH Sarabun New" w:cs="TH Sarabun New"/>
                <w:sz w:val="30"/>
                <w:szCs w:val="30"/>
              </w:rPr>
              <w:t>.</w:t>
            </w:r>
            <w:r>
              <w:rPr>
                <w:rFonts w:ascii="TH Sarabun New" w:hAnsi="TH Sarabun New" w:cs="TH Sarabun New" w:hint="cs"/>
                <w:sz w:val="30"/>
                <w:szCs w:val="30"/>
                <w:cs/>
              </w:rPr>
              <w:t xml:space="preserve"> อานุภาพ บุญส่งศรีกุล</w:t>
            </w:r>
          </w:p>
        </w:tc>
      </w:tr>
      <w:tr w:rsidR="00C4068E" w:rsidRPr="00BC3E8D" w14:paraId="2DC772BD" w14:textId="77777777" w:rsidTr="00FF16E6">
        <w:tc>
          <w:tcPr>
            <w:tcW w:w="2235" w:type="dxa"/>
          </w:tcPr>
          <w:p w14:paraId="19C54F2D" w14:textId="0615F40D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  <w:cs/>
              </w:rPr>
            </w:pPr>
            <w:r w:rsidRPr="00BC3E8D">
              <w:rPr>
                <w:rFonts w:ascii="TH Sarabun New" w:hAnsi="TH Sarabun New" w:cs="TH Sarabun New"/>
                <w:sz w:val="30"/>
                <w:szCs w:val="30"/>
                <w:cs/>
              </w:rPr>
              <w:t>ปีการศึกษา</w:t>
            </w:r>
          </w:p>
        </w:tc>
        <w:tc>
          <w:tcPr>
            <w:tcW w:w="6484" w:type="dxa"/>
          </w:tcPr>
          <w:p w14:paraId="417B2F04" w14:textId="09B5AAB7" w:rsidR="00C4068E" w:rsidRPr="00BC3E8D" w:rsidRDefault="00C4068E" w:rsidP="00996649">
            <w:pPr>
              <w:rPr>
                <w:rFonts w:ascii="TH Sarabun New" w:hAnsi="TH Sarabun New" w:cs="TH Sarabun New"/>
                <w:sz w:val="30"/>
                <w:szCs w:val="30"/>
              </w:rPr>
            </w:pPr>
            <w:r w:rsidRPr="00BC3E8D">
              <w:rPr>
                <w:rFonts w:ascii="TH Sarabun New" w:hAnsi="TH Sarabun New" w:cs="TH Sarabun New"/>
                <w:sz w:val="30"/>
                <w:szCs w:val="30"/>
                <w:cs/>
              </w:rPr>
              <w:t>256</w:t>
            </w:r>
            <w:r w:rsidR="00F804A3" w:rsidRPr="00BC3E8D">
              <w:rPr>
                <w:rFonts w:ascii="TH Sarabun New" w:hAnsi="TH Sarabun New" w:cs="TH Sarabun New"/>
                <w:sz w:val="30"/>
                <w:szCs w:val="30"/>
              </w:rPr>
              <w:t>7</w:t>
            </w:r>
          </w:p>
        </w:tc>
      </w:tr>
    </w:tbl>
    <w:p w14:paraId="3B20AA33" w14:textId="77777777" w:rsidR="00EA309A" w:rsidRPr="00BC3E8D" w:rsidRDefault="00EA309A" w:rsidP="00996649">
      <w:pPr>
        <w:rPr>
          <w:rFonts w:ascii="TH Sarabun New" w:hAnsi="TH Sarabun New" w:cs="TH Sarabun New"/>
          <w:sz w:val="30"/>
          <w:szCs w:val="30"/>
        </w:rPr>
      </w:pPr>
    </w:p>
    <w:p w14:paraId="13BAF532" w14:textId="77777777" w:rsidR="00996649" w:rsidRPr="00BC3E8D" w:rsidRDefault="005622BE" w:rsidP="00996649">
      <w:pPr>
        <w:rPr>
          <w:rFonts w:ascii="TH Sarabun New" w:hAnsi="TH Sarabun New" w:cs="TH Sarabun New"/>
          <w:sz w:val="30"/>
          <w:szCs w:val="30"/>
        </w:rPr>
      </w:pPr>
      <w:r>
        <w:rPr>
          <w:rFonts w:ascii="TH Sarabun New" w:hAnsi="TH Sarabun New" w:cs="TH Sarabun New"/>
          <w:noProof/>
        </w:rPr>
        <w:pict w14:anchorId="7ADE2DE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" o:spid="_x0000_s2050" type="#_x0000_t32" style="position:absolute;margin-left:1.1pt;margin-top:10pt;width:423.55pt;height:0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"/>
        </w:pict>
      </w:r>
    </w:p>
    <w:p w14:paraId="065D3F4E" w14:textId="77777777" w:rsidR="00996649" w:rsidRPr="00BC3E8D" w:rsidRDefault="00996649" w:rsidP="00996649">
      <w:pPr>
        <w:ind w:firstLine="720"/>
        <w:rPr>
          <w:rFonts w:ascii="TH Sarabun New" w:hAnsi="TH Sarabun New" w:cs="TH Sarabun New"/>
          <w:sz w:val="30"/>
          <w:szCs w:val="30"/>
        </w:rPr>
      </w:pPr>
      <w:r w:rsidRPr="00BC3E8D">
        <w:rPr>
          <w:rFonts w:ascii="TH Sarabun New" w:hAnsi="TH Sarabun New" w:cs="TH Sarabun New"/>
          <w:sz w:val="30"/>
          <w:szCs w:val="30"/>
          <w:cs/>
        </w:rPr>
        <w:t>ภาควิชาวิศวกรรมไฟฟ้า คณะวิศวกรรมศาสตร์ มหาวิทยาลัยบูรพา อนุมัติรายงานสรุปโครงงานฉบับนี้ เป็นส่วนหนึ่งของการศึกษาตามหลักสูตรปริญญาวิศวกรรม</w:t>
      </w:r>
      <w:proofErr w:type="spellStart"/>
      <w:r w:rsidRPr="00BC3E8D">
        <w:rPr>
          <w:rFonts w:ascii="TH Sarabun New" w:hAnsi="TH Sarabun New" w:cs="TH Sarabun New"/>
          <w:sz w:val="30"/>
          <w:szCs w:val="30"/>
          <w:cs/>
        </w:rPr>
        <w:t>ศา</w:t>
      </w:r>
      <w:proofErr w:type="spellEnd"/>
      <w:r w:rsidRPr="00BC3E8D">
        <w:rPr>
          <w:rFonts w:ascii="TH Sarabun New" w:hAnsi="TH Sarabun New" w:cs="TH Sarabun New"/>
          <w:sz w:val="30"/>
          <w:szCs w:val="30"/>
          <w:cs/>
        </w:rPr>
        <w:t>สตรบัณฑิต สาขาวิชาวิศวกรรมไฟฟ้า</w:t>
      </w:r>
    </w:p>
    <w:p w14:paraId="42525965" w14:textId="77777777" w:rsidR="00996649" w:rsidRPr="00BC3E8D" w:rsidRDefault="00996649" w:rsidP="00996649">
      <w:pPr>
        <w:ind w:firstLine="720"/>
        <w:rPr>
          <w:rFonts w:ascii="TH Sarabun New" w:hAnsi="TH Sarabun New" w:cs="TH Sarabun New"/>
          <w:sz w:val="30"/>
          <w:szCs w:val="30"/>
        </w:rPr>
      </w:pPr>
    </w:p>
    <w:p w14:paraId="6C3C4B29" w14:textId="77777777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</w:p>
    <w:p w14:paraId="601C4B12" w14:textId="77777777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</w:p>
    <w:p w14:paraId="3878D006" w14:textId="77777777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</w:p>
    <w:p w14:paraId="0DD151E5" w14:textId="77777777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</w:p>
    <w:p w14:paraId="206D8D0B" w14:textId="77777777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Pr="00BC3E8D">
        <w:rPr>
          <w:rFonts w:ascii="TH Sarabun New" w:hAnsi="TH Sarabun New" w:cs="TH Sarabun New"/>
          <w:sz w:val="30"/>
          <w:szCs w:val="30"/>
          <w:cs/>
        </w:rPr>
        <w:tab/>
        <w:t>...................................................</w:t>
      </w:r>
      <w:r w:rsidRPr="00BC3E8D">
        <w:rPr>
          <w:rFonts w:ascii="TH Sarabun New" w:hAnsi="TH Sarabun New" w:cs="TH Sarabun New"/>
          <w:sz w:val="30"/>
          <w:szCs w:val="30"/>
        </w:rPr>
        <w:t>..................</w:t>
      </w:r>
      <w:r w:rsidRPr="00BC3E8D">
        <w:rPr>
          <w:rFonts w:ascii="TH Sarabun New" w:hAnsi="TH Sarabun New" w:cs="TH Sarabun New"/>
          <w:sz w:val="30"/>
          <w:szCs w:val="30"/>
          <w:cs/>
        </w:rPr>
        <w:t>อาจารย์ที่ปรึกษา</w:t>
      </w:r>
    </w:p>
    <w:p w14:paraId="25C8A402" w14:textId="07CC0D68" w:rsidR="00996649" w:rsidRPr="00FF16E6" w:rsidRDefault="00996649" w:rsidP="00996649">
      <w:pPr>
        <w:rPr>
          <w:rFonts w:ascii="TH SarabunPSK" w:hAnsi="TH SarabunPSK" w:cs="TH SarabunPSK"/>
          <w:sz w:val="30"/>
          <w:szCs w:val="30"/>
        </w:rPr>
      </w:pP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="00FF16E6">
        <w:rPr>
          <w:rFonts w:ascii="TH Sarabun New" w:hAnsi="TH Sarabun New" w:cs="TH Sarabun New"/>
          <w:sz w:val="30"/>
          <w:szCs w:val="30"/>
        </w:rPr>
        <w:t xml:space="preserve">    </w:t>
      </w:r>
      <w:r w:rsidRPr="00FF16E6">
        <w:rPr>
          <w:rFonts w:ascii="TH SarabunPSK" w:hAnsi="TH SarabunPSK" w:cs="TH SarabunPSK" w:hint="cs"/>
          <w:sz w:val="30"/>
          <w:szCs w:val="30"/>
          <w:cs/>
        </w:rPr>
        <w:t>(</w:t>
      </w:r>
      <w:r w:rsidR="00071987" w:rsidRPr="00FF16E6">
        <w:rPr>
          <w:rFonts w:ascii="TH SarabunPSK" w:hAnsi="TH SarabunPSK" w:cs="TH SarabunPSK" w:hint="cs"/>
          <w:sz w:val="30"/>
          <w:szCs w:val="30"/>
          <w:cs/>
        </w:rPr>
        <w:t xml:space="preserve">  </w:t>
      </w:r>
      <w:r w:rsidR="00FF16E6" w:rsidRPr="00FF16E6">
        <w:rPr>
          <w:rFonts w:ascii="TH SarabunPSK" w:hAnsi="TH SarabunPSK" w:cs="TH SarabunPSK" w:hint="cs"/>
          <w:sz w:val="30"/>
          <w:szCs w:val="30"/>
          <w:cs/>
        </w:rPr>
        <w:t>ผศ.ดร. อานุภาพ บุญส่งศรีกุล</w:t>
      </w:r>
      <w:r w:rsidR="00071987" w:rsidRPr="00FF16E6">
        <w:rPr>
          <w:rFonts w:ascii="TH SarabunPSK" w:hAnsi="TH SarabunPSK" w:cs="TH SarabunPSK" w:hint="cs"/>
          <w:sz w:val="30"/>
          <w:szCs w:val="30"/>
          <w:cs/>
        </w:rPr>
        <w:t xml:space="preserve">  </w:t>
      </w:r>
      <w:r w:rsidRPr="00FF16E6">
        <w:rPr>
          <w:rFonts w:ascii="TH SarabunPSK" w:hAnsi="TH SarabunPSK" w:cs="TH SarabunPSK" w:hint="cs"/>
          <w:sz w:val="30"/>
          <w:szCs w:val="30"/>
          <w:cs/>
        </w:rPr>
        <w:t>)</w:t>
      </w:r>
    </w:p>
    <w:p w14:paraId="4CBAFBD0" w14:textId="77777777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</w:p>
    <w:p w14:paraId="4F38DD6C" w14:textId="77777777" w:rsidR="00C4068E" w:rsidRPr="00BC3E8D" w:rsidRDefault="00C4068E" w:rsidP="00996649">
      <w:pPr>
        <w:rPr>
          <w:rFonts w:ascii="TH Sarabun New" w:hAnsi="TH Sarabun New" w:cs="TH Sarabun New"/>
          <w:sz w:val="30"/>
          <w:szCs w:val="30"/>
        </w:rPr>
      </w:pPr>
    </w:p>
    <w:p w14:paraId="0616AD4C" w14:textId="0AFCA632" w:rsidR="00996649" w:rsidRPr="00BC3E8D" w:rsidRDefault="00996649" w:rsidP="00996649">
      <w:pPr>
        <w:ind w:left="1440" w:firstLine="720"/>
        <w:rPr>
          <w:rFonts w:ascii="TH Sarabun New" w:hAnsi="TH Sarabun New" w:cs="TH Sarabun New"/>
          <w:sz w:val="30"/>
          <w:szCs w:val="30"/>
        </w:rPr>
      </w:pPr>
      <w:r w:rsidRPr="00BC3E8D">
        <w:rPr>
          <w:rFonts w:ascii="TH Sarabun New" w:hAnsi="TH Sarabun New" w:cs="TH Sarabun New"/>
          <w:sz w:val="30"/>
          <w:szCs w:val="30"/>
          <w:cs/>
        </w:rPr>
        <w:t>...................................................</w:t>
      </w:r>
      <w:r w:rsidRPr="00BC3E8D">
        <w:rPr>
          <w:rFonts w:ascii="TH Sarabun New" w:hAnsi="TH Sarabun New" w:cs="TH Sarabun New"/>
          <w:sz w:val="30"/>
          <w:szCs w:val="30"/>
        </w:rPr>
        <w:t>..................</w:t>
      </w:r>
      <w:r w:rsidRPr="00BC3E8D">
        <w:rPr>
          <w:rFonts w:ascii="TH Sarabun New" w:hAnsi="TH Sarabun New" w:cs="TH Sarabun New"/>
          <w:sz w:val="30"/>
          <w:szCs w:val="30"/>
          <w:cs/>
        </w:rPr>
        <w:t>หัวหน้าภาควิชวิศวกรรมไฟฟ้า</w:t>
      </w:r>
    </w:p>
    <w:p w14:paraId="2F02EF6A" w14:textId="4FD8D602" w:rsidR="00996649" w:rsidRPr="00BC3E8D" w:rsidRDefault="00996649" w:rsidP="00996649">
      <w:pPr>
        <w:rPr>
          <w:rFonts w:ascii="TH Sarabun New" w:hAnsi="TH Sarabun New" w:cs="TH Sarabun New"/>
          <w:sz w:val="30"/>
          <w:szCs w:val="30"/>
        </w:rPr>
      </w:pP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Pr="00BC3E8D">
        <w:rPr>
          <w:rFonts w:ascii="TH Sarabun New" w:hAnsi="TH Sarabun New" w:cs="TH Sarabun New"/>
          <w:sz w:val="30"/>
          <w:szCs w:val="30"/>
          <w:cs/>
        </w:rPr>
        <w:tab/>
      </w:r>
      <w:r w:rsidR="004E4494" w:rsidRPr="00BC3E8D">
        <w:rPr>
          <w:rFonts w:ascii="TH Sarabun New" w:hAnsi="TH Sarabun New" w:cs="TH Sarabun New"/>
          <w:sz w:val="30"/>
          <w:szCs w:val="30"/>
          <w:cs/>
        </w:rPr>
        <w:t xml:space="preserve">    </w:t>
      </w:r>
      <w:r w:rsidR="00071987" w:rsidRPr="00BC3E8D">
        <w:rPr>
          <w:rFonts w:ascii="TH Sarabun New" w:hAnsi="TH Sarabun New" w:cs="TH Sarabun New"/>
          <w:sz w:val="30"/>
          <w:szCs w:val="30"/>
          <w:cs/>
        </w:rPr>
        <w:t>(</w:t>
      </w:r>
      <w:r w:rsidR="004E4494" w:rsidRPr="00BC3E8D">
        <w:rPr>
          <w:rFonts w:ascii="TH Sarabun New" w:hAnsi="TH Sarabun New" w:cs="TH Sarabun New"/>
          <w:sz w:val="30"/>
          <w:szCs w:val="30"/>
          <w:cs/>
        </w:rPr>
        <w:t>อาจารย์</w:t>
      </w:r>
      <w:r w:rsidR="00071987" w:rsidRPr="00BC3E8D">
        <w:rPr>
          <w:rFonts w:ascii="TH Sarabun New" w:hAnsi="TH Sarabun New" w:cs="TH Sarabun New"/>
          <w:sz w:val="30"/>
          <w:szCs w:val="30"/>
          <w:cs/>
        </w:rPr>
        <w:t xml:space="preserve"> </w:t>
      </w:r>
      <w:r w:rsidR="004E4494" w:rsidRPr="00BC3E8D">
        <w:rPr>
          <w:rFonts w:ascii="TH Sarabun New" w:hAnsi="TH Sarabun New" w:cs="TH Sarabun New"/>
          <w:sz w:val="30"/>
          <w:szCs w:val="30"/>
          <w:cs/>
        </w:rPr>
        <w:t>ดร.ณัฐพันธ์  ถนอมสัตย์</w:t>
      </w:r>
      <w:r w:rsidR="00071987" w:rsidRPr="00BC3E8D">
        <w:rPr>
          <w:rFonts w:ascii="TH Sarabun New" w:hAnsi="TH Sarabun New" w:cs="TH Sarabun New"/>
          <w:sz w:val="30"/>
          <w:szCs w:val="30"/>
          <w:cs/>
        </w:rPr>
        <w:t>)</w:t>
      </w:r>
    </w:p>
    <w:p w14:paraId="14E8BF2A" w14:textId="77777777" w:rsidR="00996649" w:rsidRDefault="00996649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CDE6067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C50F5CF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5EECF4F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508BCC1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6DC13F8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1CAEE12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4785B44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D5DA131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BA937B4" w14:textId="77777777" w:rsidR="00BA4393" w:rsidRDefault="00BA4393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2CF2639" w14:textId="77777777" w:rsidR="00A01FD7" w:rsidRDefault="00A01FD7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24B76F0" w14:textId="77777777" w:rsidR="005A206A" w:rsidRDefault="005A206A" w:rsidP="00A23616">
      <w:pPr>
        <w:rPr>
          <w:rFonts w:ascii="TH Sarabun New" w:hAnsi="TH Sarabun New" w:cs="TH Sarabun New"/>
          <w:b/>
          <w:bCs/>
          <w:sz w:val="32"/>
          <w:szCs w:val="32"/>
          <w:cs/>
        </w:rPr>
        <w:sectPr w:rsidR="005A206A" w:rsidSect="00B46B96">
          <w:headerReference w:type="default" r:id="rId8"/>
          <w:pgSz w:w="11906" w:h="16838" w:code="9"/>
          <w:pgMar w:top="993" w:right="1418" w:bottom="1135" w:left="1985" w:header="709" w:footer="709" w:gutter="0"/>
          <w:pgNumType w:fmt="thaiLetters" w:start="1"/>
          <w:cols w:space="708"/>
          <w:titlePg/>
          <w:docGrid w:linePitch="360"/>
        </w:sectPr>
      </w:pPr>
    </w:p>
    <w:p w14:paraId="5EA9181C" w14:textId="77777777" w:rsidR="005A206A" w:rsidRDefault="005A206A" w:rsidP="00A2361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9BC8AA0" w14:textId="6793E465" w:rsidR="006D4C67" w:rsidRDefault="00BA4393" w:rsidP="0031383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A4393">
        <w:rPr>
          <w:rFonts w:ascii="TH Sarabun New" w:hAnsi="TH Sarabun New" w:cs="TH Sarabun New"/>
          <w:b/>
          <w:bCs/>
          <w:sz w:val="32"/>
          <w:szCs w:val="32"/>
          <w:cs/>
        </w:rPr>
        <w:t>บทคัดย่อ</w:t>
      </w:r>
    </w:p>
    <w:p w14:paraId="67BB21DD" w14:textId="3E379FCD" w:rsidR="008B1232" w:rsidRPr="00313830" w:rsidRDefault="006D4C67" w:rsidP="005A206A">
      <w:pPr>
        <w:pStyle w:val="NormalWeb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โครงงานนี้มีวัตถุประสงค์เพื่อออกแบบแผ่นวงจรพิมพ์ (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PCB)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 xml:space="preserve">สำหรับรถหุ่นยนต์ โดยใช้ซอฟต์แวร์ 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Easy EDA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ในการออกแบบและจำลองวงจร 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 xml:space="preserve">ให้มีความแม่นยำและมีประสิทธิภาพสูงสุด 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ที่ออกแบบจะต้องสามารถเชื่อมต่อและควบคุมอุปกรณ์ต่างๆ เช่น มอเตอร์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,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เซนเซอร์ และไมโครคอนโทรลเลอร์ได้อย่างมีประสิทธิภาพ</w:t>
      </w:r>
    </w:p>
    <w:p w14:paraId="110F19B1" w14:textId="77777777" w:rsidR="008B1232" w:rsidRPr="00313830" w:rsidRDefault="008B1232" w:rsidP="008B1232">
      <w:pPr>
        <w:pStyle w:val="NormalWeb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ที่ดีจะช่วยลดปัญหาการรบกวนทางแม่เหล็กไฟฟ้า (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EMI)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และปรับปรุงความเสถียรของระบบรถหุ่นยนต์ โดยในโครงงานนี้มีการใช้เครื่องมือ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Auto-routing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และการตรวจสอบ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Design Rule Check (DRC)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เพื่อให้แน่ใจว่าการออกแบบตรงตามมาตรฐาน นอกจากนี้ยังมีการศึกษาวิธีการวางเลย์เอา</w:t>
      </w:r>
      <w:proofErr w:type="spellStart"/>
      <w:r w:rsidRPr="00313830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ให้เหมาะสมกับการใช้งานจริง</w:t>
      </w:r>
    </w:p>
    <w:p w14:paraId="45E9C9C4" w14:textId="2140C201" w:rsidR="00463D95" w:rsidRPr="00313830" w:rsidRDefault="008B1232" w:rsidP="008B1232">
      <w:pPr>
        <w:pStyle w:val="NormalWeb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ผลลัพธ์ของโครงงานนี้คาดว่าจะช่วยให้การออกแบบ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สำหรับรถหุ่นยนต์มีความแม่นยำ ลดความซับซ้อนของวงจร และเพิ่มประสิทธิภาพในการควบคุมการทำงานของรถหุ่นยนต์ ซึ่งสามารถนำไปประยุกต์ใช้ในการออกแบบระบบควบคุมอัตโนมัติอื่นๆ ได้ในอนาคต</w:t>
      </w:r>
    </w:p>
    <w:p w14:paraId="4C5F673F" w14:textId="77777777" w:rsidR="008B1232" w:rsidRPr="00313830" w:rsidRDefault="008B1232" w:rsidP="008B1232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407D2ACB" w14:textId="6D890FFF" w:rsidR="00BA4393" w:rsidRPr="00313830" w:rsidRDefault="00463D95" w:rsidP="008B1232">
      <w:pPr>
        <w:rPr>
          <w:rFonts w:ascii="TH SarabunPSK" w:hAnsi="TH SarabunPSK" w:cs="TH SarabunPSK"/>
          <w:b/>
          <w:bCs/>
          <w:sz w:val="32"/>
          <w:szCs w:val="32"/>
        </w:rPr>
      </w:pP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>คำสำคัญ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การออกแบบแผ่นพีซีบี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,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รถหุ่นยนต์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, Easy EDA,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วงจรอิเล็กทรอนิกส์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,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การควบคุมมอเตอร์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,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การรบกวนทางแม่เหล็กไฟฟ้า (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 xml:space="preserve">EMI), </w:t>
      </w:r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การออกแบบเลย์เอา</w:t>
      </w:r>
      <w:proofErr w:type="spellStart"/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="008B1232" w:rsidRPr="003138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>PCB</w:t>
      </w:r>
    </w:p>
    <w:p w14:paraId="456A2249" w14:textId="77777777" w:rsidR="00BA4393" w:rsidRPr="00313830" w:rsidRDefault="00BA4393" w:rsidP="00BA439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772018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7828EB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D97F53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DDFE808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3D5CBF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30AC130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9B70B9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AAFDF32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D85C8BC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805A39D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F02C76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3EBCE8D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BE9AA8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9DD7C70" w14:textId="6A81F716" w:rsidR="00BA4393" w:rsidRDefault="00BA4393" w:rsidP="008B1232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6F0FA76" w14:textId="35C530D2" w:rsidR="00A23616" w:rsidRDefault="00A23616" w:rsidP="008B1232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8EECBB7" w14:textId="77777777" w:rsidR="00A23616" w:rsidRDefault="00A23616" w:rsidP="008B1232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0CAF849" w14:textId="77AE44BB" w:rsidR="00BA4393" w:rsidRDefault="00BA4393" w:rsidP="008B1232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A4393">
        <w:rPr>
          <w:rFonts w:ascii="TH Sarabun New" w:hAnsi="TH Sarabun New" w:cs="TH Sarabun New"/>
          <w:b/>
          <w:bCs/>
          <w:sz w:val="32"/>
          <w:szCs w:val="32"/>
        </w:rPr>
        <w:lastRenderedPageBreak/>
        <w:t>Abstract</w:t>
      </w:r>
    </w:p>
    <w:p w14:paraId="5DB34F07" w14:textId="55AECF34" w:rsidR="008B1232" w:rsidRPr="00313830" w:rsidRDefault="008B1232" w:rsidP="008B1232">
      <w:pPr>
        <w:pStyle w:val="NormalWeb"/>
        <w:spacing w:before="240" w:beforeAutospacing="0"/>
        <w:ind w:firstLine="72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</w:rPr>
        <w:t>This project aims to design a Printed Circuit Board (PCB) for a robot car using Easy EDA software to enhance design accuracy and efficiency. The PCB is intended to effectively connect and control various components such as motors, sensors, and microcontrollers.</w:t>
      </w:r>
    </w:p>
    <w:p w14:paraId="42EBB136" w14:textId="77777777" w:rsidR="008B1232" w:rsidRPr="00313830" w:rsidRDefault="008B1232" w:rsidP="008B1232">
      <w:pPr>
        <w:pStyle w:val="NormalWeb"/>
        <w:spacing w:before="240" w:beforeAutospacing="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</w:rPr>
        <w:t>A well-designed PCB can reduce electromagnetic interference (EMI) and improve system stability. This project utilizes tools like auto-routing and Design Rule Check (DRC) to ensure compliance with design standards. Additionally, the PCB layout is optimized for practical implementation in a robot car system.</w:t>
      </w:r>
    </w:p>
    <w:p w14:paraId="5DAA6CAD" w14:textId="77777777" w:rsidR="008B1232" w:rsidRPr="00313830" w:rsidRDefault="008B1232" w:rsidP="008B1232">
      <w:pPr>
        <w:pStyle w:val="NormalWeb"/>
        <w:spacing w:before="240" w:beforeAutospacing="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</w:rPr>
        <w:t>The expected outcome of this project is a precise PCB design that simplifies circuit complexity and enhances the robot car’s control performance. Furthermore, the knowledge gained can be applied to other automated control system designs in the future.</w:t>
      </w:r>
    </w:p>
    <w:p w14:paraId="6DD93DFD" w14:textId="4324AD92" w:rsidR="00463D95" w:rsidRPr="00313830" w:rsidRDefault="00650F82" w:rsidP="008B1232">
      <w:pPr>
        <w:pStyle w:val="NormalWeb"/>
        <w:spacing w:before="240" w:beforeAutospacing="0"/>
        <w:rPr>
          <w:rFonts w:ascii="TH SarabunPSK" w:hAnsi="TH SarabunPSK" w:cs="TH SarabunPSK"/>
          <w:sz w:val="32"/>
          <w:szCs w:val="32"/>
          <w:cs/>
        </w:rPr>
      </w:pPr>
      <w:r w:rsidRPr="00313830">
        <w:rPr>
          <w:rFonts w:ascii="TH SarabunPSK" w:hAnsi="TH SarabunPSK" w:cs="TH SarabunPSK" w:hint="cs"/>
          <w:b/>
          <w:bCs/>
          <w:sz w:val="32"/>
          <w:szCs w:val="32"/>
        </w:rPr>
        <w:t xml:space="preserve">Keyword: </w:t>
      </w:r>
      <w:r w:rsidR="008B1232" w:rsidRPr="00313830">
        <w:rPr>
          <w:rFonts w:ascii="TH SarabunPSK" w:hAnsi="TH SarabunPSK" w:cs="TH SarabunPSK" w:hint="cs"/>
          <w:sz w:val="32"/>
          <w:szCs w:val="32"/>
        </w:rPr>
        <w:t>PCB design, Robot car, Easy EDA, Electronic circuit, Motor control, Electromagnetic interference (EMI), PCB layout design</w:t>
      </w:r>
    </w:p>
    <w:p w14:paraId="3F9D1CE9" w14:textId="77777777" w:rsidR="00BA4393" w:rsidRPr="00313830" w:rsidRDefault="00BA4393" w:rsidP="008B1232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FD5DB3" w14:textId="77777777" w:rsidR="00BA4393" w:rsidRDefault="00BA4393" w:rsidP="008B1232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53FE312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8AD8ADA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49DB1BA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163F8E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43C6224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AF2CA9D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0BE130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825037C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87B9860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16DA8AD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4C2331E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FCEE2FD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E734B6B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3F2778" w14:textId="77777777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C8944E" w14:textId="77777777" w:rsidR="00635755" w:rsidRPr="00BA4393" w:rsidRDefault="00635755" w:rsidP="008B1232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5A3CF07" w14:textId="0FA13B62" w:rsidR="00BA4393" w:rsidRDefault="00BA4393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A439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21593C0C" w14:textId="77777777" w:rsidR="00650F82" w:rsidRDefault="00650F82" w:rsidP="00BA439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02F0F7D" w14:textId="210EB381" w:rsidR="00635755" w:rsidRPr="00313830" w:rsidRDefault="00650F82" w:rsidP="006357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635755" w:rsidRPr="00313830">
        <w:rPr>
          <w:rFonts w:ascii="TH SarabunPSK" w:hAnsi="TH SarabunPSK" w:cs="TH SarabunPSK" w:hint="cs"/>
          <w:sz w:val="32"/>
          <w:szCs w:val="32"/>
          <w:cs/>
        </w:rPr>
        <w:t>ข้าพเจ้าขอแสดงความขอบคุณอย่างสูงต่ออาจารย์ที่ปรึกษา ผู้ช่วยศาสตราจารย์ ดร. อานุภาพ</w:t>
      </w:r>
      <w:r w:rsidR="00635755"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="00635755" w:rsidRPr="00313830">
        <w:rPr>
          <w:rFonts w:ascii="TH SarabunPSK" w:hAnsi="TH SarabunPSK" w:cs="TH SarabunPSK" w:hint="cs"/>
          <w:sz w:val="32"/>
          <w:szCs w:val="32"/>
          <w:cs/>
        </w:rPr>
        <w:t>บุญส่งศรีกุล สำหรับคำแนะนำและการสนับสนุนอย่างเต็มที่ตลอดระยะเวลาการดำเนินโครงการวิจัยนี้</w:t>
      </w:r>
      <w:r w:rsidR="00635755"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="00635755" w:rsidRPr="00313830">
        <w:rPr>
          <w:rFonts w:ascii="TH SarabunPSK" w:hAnsi="TH SarabunPSK" w:cs="TH SarabunPSK" w:hint="cs"/>
          <w:sz w:val="32"/>
          <w:szCs w:val="32"/>
          <w:cs/>
        </w:rPr>
        <w:t>การชี้แนะแนวทาง การให้คำปรึกษาด้านวิชาการ และการแบ่งปันความรู้เชิงลึกของท่านทำให้ข้าพเจ้า</w:t>
      </w:r>
      <w:r w:rsidR="00635755"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="00635755" w:rsidRPr="00313830">
        <w:rPr>
          <w:rFonts w:ascii="TH SarabunPSK" w:hAnsi="TH SarabunPSK" w:cs="TH SarabunPSK" w:hint="cs"/>
          <w:sz w:val="32"/>
          <w:szCs w:val="32"/>
          <w:cs/>
        </w:rPr>
        <w:t>สามารถทำโครงการนี้ได้สำเร็จลุล่วงตามเป้าหมาย</w:t>
      </w:r>
      <w:r w:rsidR="00635755" w:rsidRPr="0031383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4510DA" w14:textId="77777777" w:rsidR="00635755" w:rsidRPr="00313830" w:rsidRDefault="00635755" w:rsidP="00635755">
      <w:pPr>
        <w:ind w:firstLine="72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>ขอขอบคุณทางคณะวิศวกรรมศาสตร์ ที่ให้การสนับสนุนด้านทรัพยากรและสถานที่ในการ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ทำงาน รวมถึงบุคลากรทุกท่านที่ให้ความช่วยเหลือในทุกขั้นตอนของการดำเนินโครงการ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ขอบคุณเพื่อนร่วมงานที่มีส่วนช่วยในการรวบรวมข้อมูล การทดลอง และการวิเคราะห์ผล ข้าพเจ้ารู้สึก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ซาบซึ้งใจต่อความร่วมมือและความทุ่มเทในการทำงานร่วมกัน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416D461" w14:textId="2F84BA1D" w:rsidR="00996649" w:rsidRPr="00313830" w:rsidRDefault="00635755" w:rsidP="0063575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>สุดท้ายนี้ ข้าพเจ้าขอขอบคุณครอบครัวและเพื่อน ๆ ที่ให้กำลังใจและสนับสนุนข้าพเจ้าในทุก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ช่วงเวลา ข้อเสนอแนะและกำลังใจที่มีค่าเหล่านี้เป็นแรงผลักดันที่สำคัญในการพัฒนางานวิจัยและการ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ทำโครงการจนสำเร็จลุล่วงได้เป็นอย่างดี</w:t>
      </w:r>
    </w:p>
    <w:p w14:paraId="0FE25D05" w14:textId="77777777" w:rsidR="00996649" w:rsidRPr="00313830" w:rsidRDefault="00996649" w:rsidP="007E158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7A4C419" w14:textId="77777777" w:rsidR="00996649" w:rsidRPr="00313830" w:rsidRDefault="00996649" w:rsidP="007E158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65A28A" w14:textId="0DBAE011" w:rsidR="00996649" w:rsidRPr="00313830" w:rsidRDefault="00635755" w:rsidP="00635755">
      <w:pPr>
        <w:rPr>
          <w:rFonts w:ascii="TH SarabunPSK" w:hAnsi="TH SarabunPSK" w:cs="TH SarabunPSK"/>
          <w:sz w:val="32"/>
          <w:szCs w:val="32"/>
          <w:cs/>
        </w:rPr>
      </w:pP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313830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313830">
        <w:rPr>
          <w:rFonts w:ascii="TH SarabunPSK" w:hAnsi="TH SarabunPSK" w:cs="TH SarabunPSK" w:hint="cs"/>
          <w:sz w:val="32"/>
          <w:szCs w:val="32"/>
          <w:cs/>
        </w:rPr>
        <w:t>ปรรจ</w:t>
      </w:r>
      <w:proofErr w:type="spellEnd"/>
      <w:r w:rsidRPr="00313830">
        <w:rPr>
          <w:rFonts w:ascii="TH SarabunPSK" w:hAnsi="TH SarabunPSK" w:cs="TH SarabunPSK" w:hint="cs"/>
          <w:sz w:val="32"/>
          <w:szCs w:val="32"/>
          <w:cs/>
        </w:rPr>
        <w:t>พร    อินสอน</w:t>
      </w:r>
    </w:p>
    <w:p w14:paraId="6A0F9C48" w14:textId="77777777" w:rsidR="00996649" w:rsidRPr="00313830" w:rsidRDefault="00996649" w:rsidP="007E158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0091ED" w14:textId="77777777" w:rsidR="00996649" w:rsidRPr="00313830" w:rsidRDefault="00996649" w:rsidP="007E158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DC0434" w14:textId="77777777" w:rsidR="00996649" w:rsidRPr="00BC3E8D" w:rsidRDefault="00996649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B28A9F" w14:textId="77777777" w:rsidR="00996649" w:rsidRPr="00BC3E8D" w:rsidRDefault="00996649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1B654B" w14:textId="77777777" w:rsidR="00996649" w:rsidRPr="00BC3E8D" w:rsidRDefault="00996649" w:rsidP="007E15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1F19E72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274DD24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438CBB2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9EA56A1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A7BA78B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32699F4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D185124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B406939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99A08BD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DA3A49F" w14:textId="77777777" w:rsidR="00BA4393" w:rsidRDefault="00BA4393" w:rsidP="0099664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A274CA9" w14:textId="112CBD3A" w:rsidR="00BA4393" w:rsidRDefault="00BA4393" w:rsidP="00A23616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2B0CAA4" w14:textId="77777777" w:rsidR="00A23616" w:rsidRDefault="00A23616" w:rsidP="00A23616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5ECF739" w14:textId="77777777" w:rsidR="0076222C" w:rsidRDefault="0076222C" w:rsidP="0076222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60D4D6" w14:textId="59350AF1" w:rsidR="0076222C" w:rsidRPr="00C91B42" w:rsidRDefault="00A70ABB" w:rsidP="0076222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91B42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>แก้ตัวเอียง</w:t>
      </w:r>
      <w:r w:rsidRPr="00C91B4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6222C" w:rsidRPr="00C91B42">
        <w:rPr>
          <w:rFonts w:ascii="TH SarabunPSK" w:hAnsi="TH SarabunPSK" w:cs="TH SarabunPSK" w:hint="cs"/>
          <w:b/>
          <w:bCs/>
          <w:sz w:val="36"/>
          <w:szCs w:val="36"/>
          <w:cs/>
        </w:rPr>
        <w:t>สารบัญ</w:t>
      </w:r>
    </w:p>
    <w:sdt>
      <w:sdtPr>
        <w:rPr>
          <w:rFonts w:ascii="TH SarabunPSK" w:eastAsia="Times New Roman" w:hAnsi="TH SarabunPSK" w:cs="TH SarabunPSK" w:hint="cs"/>
          <w:color w:val="auto"/>
          <w:sz w:val="24"/>
          <w:szCs w:val="28"/>
          <w:lang w:bidi="th-TH"/>
        </w:rPr>
        <w:id w:val="-523181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6FEFE5" w14:textId="0F2B75E8" w:rsidR="00DB044E" w:rsidRPr="00C91B42" w:rsidRDefault="00DB044E">
          <w:pPr>
            <w:pStyle w:val="TOCHeading"/>
            <w:rPr>
              <w:rFonts w:ascii="TH SarabunPSK" w:hAnsi="TH SarabunPSK" w:cs="TH SarabunPSK"/>
            </w:rPr>
          </w:pPr>
        </w:p>
        <w:p w14:paraId="5CD1516F" w14:textId="7A4A5186" w:rsidR="00C91B42" w:rsidRPr="00C91B42" w:rsidRDefault="00DB044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r w:rsidRPr="00C91B42">
            <w:rPr>
              <w:rFonts w:ascii="TH SarabunPSK" w:hAnsi="TH SarabunPSK" w:cs="TH SarabunPSK" w:hint="cs"/>
              <w:b w:val="0"/>
              <w:bCs w:val="0"/>
              <w:sz w:val="32"/>
              <w:szCs w:val="32"/>
            </w:rPr>
            <w:fldChar w:fldCharType="begin"/>
          </w:r>
          <w:r w:rsidRPr="00C91B42">
            <w:rPr>
              <w:rFonts w:ascii="TH SarabunPSK" w:hAnsi="TH SarabunPSK" w:cs="TH SarabunPSK" w:hint="cs"/>
              <w:b w:val="0"/>
              <w:bCs w:val="0"/>
              <w:sz w:val="32"/>
              <w:szCs w:val="32"/>
            </w:rPr>
            <w:instrText xml:space="preserve"> TOC \o "1-3" \h \z \u </w:instrText>
          </w:r>
          <w:r w:rsidRPr="00C91B42">
            <w:rPr>
              <w:rFonts w:ascii="TH SarabunPSK" w:hAnsi="TH SarabunPSK" w:cs="TH SarabunPSK" w:hint="cs"/>
              <w:b w:val="0"/>
              <w:bCs w:val="0"/>
              <w:sz w:val="32"/>
              <w:szCs w:val="32"/>
            </w:rPr>
            <w:fldChar w:fldCharType="separate"/>
          </w:r>
          <w:hyperlink w:anchor="_Toc197457322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บทที่ 1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_Toc197457322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1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2DFF57" w14:textId="2D403434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23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บทนำ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_Toc197457323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1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A99BA7" w14:textId="7737DB1A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2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1.1 บทนำ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_Toc197457324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C5107C" w14:textId="14B3B8F0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2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1.2 วัตถุประสงค์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_Toc197457325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165571" w14:textId="34B09B96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26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1.3 ขอบเขตของโครงงาน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_Toc197457326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7D89537" w14:textId="6809FA8E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2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1.4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แผนการดำเนินงาน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_Toc197457327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E10532" w14:textId="0BA70B26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2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5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ประโยชน์ที่คาดว่าจะได้รับ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_Toc197457328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911B11" w14:textId="53968237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29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บทที่ 2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_Toc197457329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3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C83516" w14:textId="1F7247E2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30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ทฤษฎีและงานวิจัยที่เกี่ยวข้อง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_Toc197457330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3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A98C00" w14:textId="1F37DB01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3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ทฤษฎีที่เกี่ยวข้อง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6C8AFC" w14:textId="163BA590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2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>2.1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1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ESP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>32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-WROOM-32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1C94C1" w14:textId="52E46784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3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2.1.2 ESP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>32-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CAM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837439" w14:textId="217BC6EB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4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2.1.3 L298N Motor Driver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0E8CD2" w14:textId="078E0958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5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2.1.4 SN-IRLINE-MOD IR Line Tracking Module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9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3D0D2A" w14:textId="4E71D8EE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6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2.1.5 Li-po Battery 2200mAh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2EB291" w14:textId="2F06C3C8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7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>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6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 xml:space="preserve">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DC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 xml:space="preserve">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motor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08521E6" w14:textId="52B57D9E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8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2.1.7 FT232RL Mini USB (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>สีแดง)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721C88" w14:textId="16C2AA64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39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 xml:space="preserve">2.1.8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 xml:space="preserve">โครงสร้างของบอร์ด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PCB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_Toc197457339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D506E" w14:textId="3ADEB07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40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>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9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t xml:space="preserve">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Arduino IDE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15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C37070" w14:textId="1EC4152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41" w:history="1">
            <w:r w:rsidR="00C91B42" w:rsidRPr="00C91B42">
              <w:rPr>
                <w:rStyle w:val="Hyperlink"/>
                <w:rFonts w:ascii="TH SarabunPSK" w:hAnsi="TH SarabunPSK" w:cs="TH SarabunPSK" w:hint="cs"/>
                <w:i/>
                <w:noProof/>
                <w:sz w:val="32"/>
                <w:szCs w:val="32"/>
              </w:rPr>
              <w:t>2.1.10 Easy EDA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3BD68C7" w14:textId="746E0029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4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69904E" w14:textId="504A3B5F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4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2.2.1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บอร์ด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PCB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ใช้ในอุตสาหกรรมยานยนต์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D1DD79" w14:textId="18908414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4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2.2.2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ซอฟต์แวร์จำลองการทำงานของวงจรและออกแบบ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PCB – Easy EDA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2A3C55" w14:textId="1F912B0E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4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2.2.3 Arduino Five Sensor PID Line Following Robot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18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594666" w14:textId="7E70AEDB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46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บทที่ 3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_Toc197457346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21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EE6F66" w14:textId="6F96803B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47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หลักการ แนวคิด และการออกแบบโครงงาน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_Toc197457347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21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348CAD" w14:textId="02E9017C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4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ภาพรวมของระบบ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057CA1" w14:textId="621D94D8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49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การออกแบบระบบการควบคุมรถโรบอท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_Toc197457349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8ACD4F" w14:textId="57E06D19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0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การบังคับด้วยมือ (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Manual Control)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F3189A" w14:textId="32F3F828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3.1.3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การต่อวงจรของโหมด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ESP32-CAM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03C209" w14:textId="02860A10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5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การทำงานของโค้ดที่ใช่ควบคุมรถโรบอท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3790F0" w14:textId="4659CBA2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ไลบรารีที่ใช้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FC00D78" w14:textId="153466D1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การกำหนดค่าเริ่มต้น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D19CF8" w14:textId="7CA21DF0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ฟังก์ชันควบคุมมอเตอร์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7FB0E9" w14:textId="7DAA90EB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6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3.2.4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การจัดการ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WebSocket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สำหรับควบคุมรถ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28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B293D0" w14:textId="1A54238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3.2.5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การตั้งค่า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Web Server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28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DD831C" w14:textId="158B083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3.2.6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การตั้งค่ากล้อง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ESP32-CAM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29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FB75E7" w14:textId="2AD08542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59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3.2.7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ฟังก์ชันการส่งภาพจากกล้อง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_Toc197457359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29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E7099E" w14:textId="537AC6DF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0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3.2.8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การควบคุมเซ็นเซอร์นำทางอัตโนมัติ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30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68BF0C" w14:textId="7E1073FC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36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ส่วนของ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Easy Eda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30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762898" w14:textId="3C13442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เข้าเว็ปไซต์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https://easyeda.com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จะปรากฏดังรูปการใช้งาน โปรแกรม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Easy EDA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ดำเนินการดังนี้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00252A" w14:textId="3E455F82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สำหรับผู้ที่ยังไม่ได้สมัครใช้งาน ให้ดำเนินการสมัครโดยคลิกที่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Register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79E7CDA" w14:textId="383FC82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เริ่มเข้าใช้งานโดยคลิกที่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Easy EDA Designer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285A56" w14:textId="402C8F01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3.3.4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คลิกที่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Std Edition (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สำหรับการใช้งานฟรี)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1E765A" w14:textId="21B4F884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6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3.3.5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หน้าตาโปรแกรมที่ใช้งานผ่านโปรแกรมเปิดเวปไซต์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AF1DC1" w14:textId="09C6AAD4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3.3.6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กรณีที่ผู้ใช้งานต้องการโปรแกรมทำงานที่ไม่ใช่โปรแกรมเปิดดูเว็ป สามารถดาวน์โหลดมาติดตั้งได้โดยคลิกที่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Desktop Client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1564C2" w14:textId="46182FAC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3.3.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7 เปิดโปรแกรมมาจะมีหน้าตาเดียวกันกับตอนเปิดจากโปรแกรมเปิดเว็ป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C732D3" w14:textId="01DBD22B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69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3.3.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8 ตั้งชื่อโปรเจคงานในช่อง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Title: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_Toc197457369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F5CC61" w14:textId="186AAF54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0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3.3.9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ตัวโปรแกรมจะสร้างไฟล์เอกสารสำหรับวาดวงจรดังรูป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35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AE654E" w14:textId="56E7A385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3.3.10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อุปกรณ์สำหรับวาดวงจรโปรแกรมจัดให้มีอุปกรณ์พื้นฐานที่มักใช้บ่อยสามารถคลิกได้ที่เมนูด้านข้างชื่อ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Commonly Library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35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71206D" w14:textId="460C4170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แต่ละตัวโปรแกรมมีให้เลือกใช้หลากหลายตัวถัง ซึ่งสามารถคลิกเลือกใช้งานให้ตรงกับความต้องการได้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F5CD30" w14:textId="5F0B2B6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กรณีที่หาใน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Commonly Library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แล้วไม่มีสามารถคลิกที่ปุ่ม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Library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เพื่อค้นหาเพิ่มเติมได้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CD913C" w14:textId="5D7DC898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ตัวอย่างงานครั้งนี้เป็นวงจรเรียงกระแสแบบรรักษาระดับแรงดันด้วยไอซี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49B318" w14:textId="780776D5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3.3.14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เทอร์มินอลสำหรับต่อสายเข้าและออกวงจรเลือกใช้แบบ 2 ขา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6862C9" w14:textId="39379385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6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3.3.15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ไดโอดเลือกใช้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1N4007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เนื่องจากมีขนาดเดียวกับ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1N4001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ของวงจร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38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A25BEF" w14:textId="04D76C00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3.3.16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ตัวเก็บประจุ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2200uF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38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ADD264" w14:textId="4D138693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3.3.17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ตัวเก็บประจุ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100nF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39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6D2CC0" w14:textId="165FE07E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79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3.3.18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ไอซี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L7812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_Toc197457379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40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5ACD91" w14:textId="521F108C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0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3.3.19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เมื่อวางครบจะเป็นดังรูป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40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8D0B6C" w14:textId="686A7C8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3.3.20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คลิกที่ปุ่ม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Convert Schematic to PCB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ดังรูป เพื่อตรวจสอบความถูกต้องของตัวถัง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FBD63F" w14:textId="0F7915FB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คลิก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Apply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41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570894" w14:textId="773332B8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ตรวจสอบความถูกต้องของระยะห่างของขาอุปกรณ์แต่ละตัวและขนาดของตัวถัง หากต้องการดูว่าอุปกรณ์แต่ละตัวมีโมเดล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มิติหรือไม่ให้คลิกที่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3D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F0D981" w14:textId="533D4929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ผลที่ได้ (กรณีอุปกรณ์ตัวใดไม่มีโมเดล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มิติสามารถเลือกอุปกรณ์ตัวใหม่ หรือค้นหาโมเดล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มิติตัวอื่นมาวางทับได้)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D4E522" w14:textId="7C47F946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3.3.24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รณีที่ต้องการเอาอุปกรณ์แต่ละตัวมาเก็บไว้เพื่อให้ง่ายต่อการใช้งานครั้งถัดไปโดยไม่ต้องไปค้นหาอีกสามาถทำได้โดยการ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Clone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ดังรูป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6716D3" w14:textId="1EEE7C62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6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3.3.25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ตั้งชื่ออุปกรณ์ที่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Clone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มา เพื่อให้แสดงในรายการของตนเอง (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My Libraries)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E395CF" w14:textId="2D1D4099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3.3.26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เมื่อดูในไลบรารี่ของผู้ใช้งานจะเห็นรายการอุปกรณ์ที่ทำการ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Clone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เก็บเข้ามา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F71B76" w14:textId="5AA0AD79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3.3.27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ดำเนินการต่อวงจร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E5620C" w14:textId="6E07E5AC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89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3.3.28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เมื่อต่อวงจรเสร็จ ให้ทำการบันทึกไฟล์ (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SAVE)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แล้วทำการคลิกที่ปุ่ม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Convert Schematic to PCB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_Toc197457389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45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F3AA7" w14:textId="6D131EB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0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3.3.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29 จะได้ไฟล์ที่มีอุปกรณ์ที่แสดงเป็นรูปตัวถัง (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Foot Print)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พร้อมสาย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Net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ที่แสดงว่าขาแต่ละอุปกรณ์มีการเชื่อมต่อตัวไหนบ้าง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46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8A9FFC5" w14:textId="0201A057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3.3.30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ตั้งค่าหน่วยการแสดงผลและค่ากริดดังรูป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CC60003" w14:textId="659F02F2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3.3.31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ดำเนินการดังนี้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47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FB2597" w14:textId="7FCB89F2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3.3.32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ผลที่ได้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48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7DDFC08" w14:textId="59E49F49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3.3.33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ทดลองแสดงผล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มิติ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49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1A8139" w14:textId="140D83BC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95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บทที่ 4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_Toc197457395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50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DC11AB" w14:textId="04DEF0A1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96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การทดลองและผลการทดลอง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_Toc197457396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50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69E9C2B" w14:textId="6998DF26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4.1 การทดสอบด้านระยะทาง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50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DA0FAA" w14:textId="5A8DD9B3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39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4.2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การทดลอง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 Auto Line Tracking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_Toc197457398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52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97B1C4" w14:textId="424A460B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399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บทที่ 5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_Toc197457399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53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8B9135" w14:textId="2ACA7004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400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สรุปผลการทดลองและข้อเสนอแนะ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_Toc197457400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53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4E7266" w14:textId="13577791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40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สรุปผลการทดลอง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878C38" w14:textId="1B6BD6F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0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5.1.1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การออกแบบและทดสอบแผ่น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PCB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1B2008" w14:textId="60B85653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03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5.1.2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ประสิทธิภาพของแผ่น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PCB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_Toc197457403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A884A9" w14:textId="46BE632A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04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5.1.3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ความแม่นยำในการทำงานของรถหุ่นยนต์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_Toc197457404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53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F6123F" w14:textId="50DF2125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405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ปัญหาที่พบ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_Toc197457405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26E656" w14:textId="02CB97A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06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5.2.1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ปัญหาด้านฮาร์ดแวร์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_Toc197457406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5F36D9" w14:textId="7D237F0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07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5.2.2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ปัญหาด้านซอฟต์แวร์และการสื่อสาร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_Toc197457407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C81938" w14:textId="16351D4A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08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5.2.3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ปัญหาด้านต้นทุนและการผลิต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_Toc197457408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7C52E3" w14:textId="3DB24FCE" w:rsidR="00C91B42" w:rsidRPr="00C91B42" w:rsidRDefault="005622BE">
          <w:pPr>
            <w:pStyle w:val="TOC2"/>
            <w:tabs>
              <w:tab w:val="right" w:leader="dot" w:pos="8493"/>
            </w:tabs>
            <w:rPr>
              <w:rFonts w:ascii="TH SarabunPSK" w:eastAsiaTheme="minorEastAsia" w:hAnsi="TH SarabunPSK" w:cs="TH SarabunPSK"/>
              <w:i w:val="0"/>
              <w:iCs w:val="0"/>
              <w:noProof/>
              <w:sz w:val="32"/>
              <w:szCs w:val="32"/>
            </w:rPr>
          </w:pPr>
          <w:hyperlink w:anchor="_Toc197457409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ข้อเสนอแนะ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_Toc197457409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848443" w14:textId="260FFEDD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10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5.3.1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การปรับปรุงด้านการออกแบบ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>PCB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_Toc197457410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7D2E838" w14:textId="38CB438F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11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5.3.2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การพัฒนาด้านซอฟต์แวร์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_Toc197457411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54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2352B5" w14:textId="5115E680" w:rsidR="00C91B42" w:rsidRPr="00C91B42" w:rsidRDefault="005622BE">
          <w:pPr>
            <w:pStyle w:val="TOC3"/>
            <w:tabs>
              <w:tab w:val="right" w:leader="dot" w:pos="8493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197457412" w:history="1"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</w:rPr>
              <w:t xml:space="preserve">5.3.3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การพัฒนาในอนาคต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_Toc197457412 \h </w:instrTex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55</w:t>
            </w:r>
            <w:r w:rsidR="00C91B42" w:rsidRPr="00C91B42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28C399" w14:textId="0C24EC13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413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แก้  เอกสารอ้างอิง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_Toc197457413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56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E46FE4" w14:textId="5A3BD791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414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ภาคผนวก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</w:rPr>
              <w:t xml:space="preserve"> </w:t>
            </w:r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ก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_Toc197457414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58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A55738" w14:textId="64168898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415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คู่มือติดตั้งโปรแกรม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_Toc197457415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58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0FE493" w14:textId="1092EF8F" w:rsidR="00C91B42" w:rsidRPr="00C91B42" w:rsidRDefault="005622BE">
          <w:pPr>
            <w:pStyle w:val="TOC1"/>
            <w:tabs>
              <w:tab w:val="right" w:leader="dot" w:pos="8493"/>
            </w:tabs>
            <w:rPr>
              <w:rFonts w:ascii="TH SarabunPSK" w:eastAsiaTheme="minorEastAsia" w:hAnsi="TH SarabunPSK" w:cs="TH SarabunPSK"/>
              <w:b w:val="0"/>
              <w:bCs w:val="0"/>
              <w:noProof/>
              <w:sz w:val="32"/>
              <w:szCs w:val="32"/>
            </w:rPr>
          </w:pPr>
          <w:hyperlink w:anchor="_Toc197457416" w:history="1">
            <w:r w:rsidR="00C91B42" w:rsidRPr="00C91B42">
              <w:rPr>
                <w:rStyle w:val="Hyperlink"/>
                <w:rFonts w:ascii="TH SarabunPSK" w:hAnsi="TH SarabunPSK" w:cs="TH SarabunPSK" w:hint="cs"/>
                <w:b w:val="0"/>
                <w:bCs w:val="0"/>
                <w:noProof/>
                <w:sz w:val="32"/>
                <w:szCs w:val="32"/>
                <w:cs/>
              </w:rPr>
              <w:t>รูปแบบการต่อวงจร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_Toc197457416 \h </w:instrTex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  <w:cs/>
              </w:rPr>
              <w:t>62</w:t>
            </w:r>
            <w:r w:rsidR="00C91B42" w:rsidRPr="00C91B42">
              <w:rPr>
                <w:rFonts w:ascii="TH SarabunPSK" w:hAnsi="TH SarabunPSK" w:cs="TH SarabunPSK" w:hint="cs"/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52FEEE" w14:textId="1DC09E17" w:rsidR="00DB044E" w:rsidRPr="00C91B42" w:rsidRDefault="00DB044E" w:rsidP="00020741">
          <w:pPr>
            <w:rPr>
              <w:rFonts w:ascii="TH SarabunPSK" w:hAnsi="TH SarabunPSK" w:cs="TH SarabunPSK"/>
              <w:sz w:val="32"/>
              <w:szCs w:val="32"/>
            </w:rPr>
          </w:pPr>
          <w:r w:rsidRPr="00C91B42">
            <w:rPr>
              <w:rFonts w:ascii="TH SarabunPSK" w:hAnsi="TH SarabunPSK" w:cs="TH SarabunPSK" w:hint="cs"/>
              <w:noProof/>
              <w:sz w:val="32"/>
              <w:szCs w:val="32"/>
            </w:rPr>
            <w:fldChar w:fldCharType="end"/>
          </w:r>
        </w:p>
      </w:sdtContent>
    </w:sdt>
    <w:p w14:paraId="510E3B39" w14:textId="7B0A3223" w:rsidR="00A23616" w:rsidRPr="00C91B42" w:rsidRDefault="00A23616" w:rsidP="0076222C">
      <w:pPr>
        <w:pStyle w:val="TOC1"/>
        <w:rPr>
          <w:rFonts w:ascii="TH SarabunPSK" w:eastAsiaTheme="minorEastAsia" w:hAnsi="TH SarabunPSK" w:cs="TH SarabunPSK"/>
          <w:b w:val="0"/>
          <w:bCs w:val="0"/>
          <w:kern w:val="2"/>
          <w:sz w:val="32"/>
          <w:szCs w:val="32"/>
          <w:lang w:bidi="ar-SA"/>
        </w:rPr>
      </w:pPr>
      <w:r w:rsidRPr="00C91B42">
        <w:rPr>
          <w:rFonts w:ascii="TH SarabunPSK" w:hAnsi="TH SarabunPSK" w:cs="TH SarabunPSK" w:hint="cs"/>
          <w:b w:val="0"/>
          <w:bCs w:val="0"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sz w:val="32"/>
          <w:szCs w:val="32"/>
        </w:rPr>
        <w:instrText xml:space="preserve"> TOC \o "1-3" \h \z \u </w:instrText>
      </w:r>
      <w:r w:rsidRPr="00C91B42">
        <w:rPr>
          <w:rFonts w:ascii="TH SarabunPSK" w:hAnsi="TH SarabunPSK" w:cs="TH SarabunPSK" w:hint="cs"/>
          <w:b w:val="0"/>
          <w:bCs w:val="0"/>
          <w:sz w:val="32"/>
          <w:szCs w:val="32"/>
        </w:rPr>
        <w:fldChar w:fldCharType="separate"/>
      </w:r>
    </w:p>
    <w:p w14:paraId="2A02DA97" w14:textId="77777777" w:rsidR="00A23616" w:rsidRPr="00C91B42" w:rsidRDefault="00A23616" w:rsidP="00A23616">
      <w:pPr>
        <w:rPr>
          <w:rFonts w:ascii="TH SarabunPSK" w:hAnsi="TH SarabunPSK" w:cs="TH SarabunPSK"/>
          <w:sz w:val="32"/>
          <w:szCs w:val="32"/>
        </w:rPr>
      </w:pPr>
      <w:r w:rsidRPr="00C91B42">
        <w:rPr>
          <w:rFonts w:ascii="TH SarabunPSK" w:hAnsi="TH SarabunPSK" w:cs="TH SarabunPSK" w:hint="cs"/>
          <w:noProof/>
          <w:sz w:val="32"/>
          <w:szCs w:val="32"/>
        </w:rPr>
        <w:fldChar w:fldCharType="end"/>
      </w:r>
    </w:p>
    <w:p w14:paraId="4A88A760" w14:textId="77777777" w:rsidR="00A23616" w:rsidRPr="00C91B42" w:rsidRDefault="00A23616" w:rsidP="00A23616">
      <w:pPr>
        <w:pStyle w:val="TOC1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32D513A" w14:textId="3498A642" w:rsidR="00F95CB2" w:rsidRPr="00C91B42" w:rsidRDefault="00F95CB2" w:rsidP="00A23616">
      <w:pPr>
        <w:rPr>
          <w:rFonts w:ascii="TH SarabunPSK" w:hAnsi="TH SarabunPSK" w:cs="TH SarabunPSK"/>
          <w:sz w:val="32"/>
          <w:szCs w:val="32"/>
        </w:rPr>
      </w:pPr>
    </w:p>
    <w:p w14:paraId="5F2F030C" w14:textId="2994D1BB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4D3EBBC3" w14:textId="7AB616F5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369B9D28" w14:textId="0AE8CD98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2023ED54" w14:textId="1D547055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4B6624ED" w14:textId="28A36CD8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20935EA8" w14:textId="50A311BF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1AECA781" w14:textId="03E2AE8C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2A4EEA8E" w14:textId="30891E2E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1757A753" w14:textId="18BAE21D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54812689" w14:textId="79B031DA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77758176" w14:textId="71F48313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4C556FCE" w14:textId="04AF0E14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4ABBB961" w14:textId="1EC3AD36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53D8A477" w14:textId="392A5DBF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295B2D2C" w14:textId="29E0C116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2E5C2323" w14:textId="1FBCCDC2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292E4F5D" w14:textId="70A76BFD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61E6B481" w14:textId="6AA7B2C5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3E821DB6" w14:textId="20BAA968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3401CFE7" w14:textId="44919195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1F8AD19B" w14:textId="2B97DDEF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7C29DD42" w14:textId="6D1A1918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1D41B21F" w14:textId="7C5B013C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4A4B60EB" w14:textId="48D1F69B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39EE6CFA" w14:textId="0AD79667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0D9C4F41" w14:textId="77777777" w:rsidR="00020741" w:rsidRPr="00C91B42" w:rsidRDefault="00020741" w:rsidP="00A23616">
      <w:pPr>
        <w:rPr>
          <w:rFonts w:ascii="TH SarabunPSK" w:hAnsi="TH SarabunPSK" w:cs="TH SarabunPSK"/>
          <w:sz w:val="32"/>
          <w:szCs w:val="32"/>
        </w:rPr>
      </w:pPr>
    </w:p>
    <w:p w14:paraId="0FAAE899" w14:textId="77777777" w:rsidR="00A23616" w:rsidRPr="00C91B42" w:rsidRDefault="00A23616" w:rsidP="00A23616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C91B42">
        <w:rPr>
          <w:rFonts w:ascii="TH SarabunPSK" w:hAnsi="TH SarabunPSK" w:cs="TH SarabunPSK" w:hint="cs"/>
          <w:sz w:val="32"/>
          <w:szCs w:val="32"/>
          <w:cs/>
        </w:rPr>
        <w:lastRenderedPageBreak/>
        <w:t>สารบัญรูปภาพ</w:t>
      </w:r>
    </w:p>
    <w:p w14:paraId="639BA827" w14:textId="4ACDD071" w:rsidR="00020741" w:rsidRPr="00C91B42" w:rsidRDefault="00D929B2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sz w:val="32"/>
          <w:szCs w:val="32"/>
        </w:rPr>
        <w:instrText xml:space="preserve"> TOC \t "Caption,1" </w:instrText>
      </w:r>
      <w:r w:rsidRPr="00C91B42">
        <w:rPr>
          <w:rFonts w:ascii="TH SarabunPSK" w:hAnsi="TH SarabunPSK" w:cs="TH SarabunPSK" w:hint="cs"/>
          <w:b w:val="0"/>
          <w:bCs w:val="0"/>
          <w:sz w:val="32"/>
          <w:szCs w:val="32"/>
        </w:rPr>
        <w:fldChar w:fldCharType="separate"/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รูปที่ </w:t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2.1 ESP32-WROOM-32</w:t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_Toc193918018 \h </w:instrText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</w:t>
      </w:r>
      <w:r w:rsidR="00020741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58EDE6C" w14:textId="3F576ECF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รูปที่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2.2 ESP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32-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CAM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_Toc193918019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4F7B18C" w14:textId="5874E0F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 L298N Motor Driver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D63194F" w14:textId="4F1B2FF7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4 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กราฟความสัมพันธ์ระหว่างแรงดันอิ่มตัวกับกระแสขาออก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DCEB02E" w14:textId="24018CB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5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ไดอะแกรมส่วนประกอบของ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L298N Motor Driver Module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D49D5A9" w14:textId="605E40EC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2.6 SN-IRLINE-MOD IR Line Tracking Module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496A577" w14:textId="2339524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2.7 Li-po Battery 2200mAh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2567D73" w14:textId="0290CC5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8 DC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motor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B179FF5" w14:textId="3D8544C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9 FT232RL Mini USB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4606B85" w14:textId="4A1EEAAC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รูปที่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10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องค์ประกอบของบอร์ด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PCB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209AE5A" w14:textId="50676AA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รูปที่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11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Arduino IDE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8726ECA" w14:textId="7DA0EA3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12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Easy RDA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_Toc193918029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91108C8" w14:textId="738AF266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13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บอร์ด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PCB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ใช้ในอุตสาหกรรมยานยนต์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D8AD2D9" w14:textId="001AF22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14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shd w:val="clear" w:color="auto" w:fill="FFFFFF"/>
          <w:cs/>
        </w:rPr>
        <w:t>ซอฟต์แวร์จำลองการทำงานของวงจรและออกแบบ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shd w:val="clear" w:color="auto" w:fill="FFFFFF"/>
        </w:rPr>
        <w:t> PCB – Easy EDA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1C7A1C6" w14:textId="2886EE38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2.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15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Five Sensor PID Line Following Robot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18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2962C0F" w14:textId="15E6577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3.1  ภาพรวมโครงงาน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624EA22" w14:textId="17BAF2C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รูปที่ 3.2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Flowchart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การทำงานโดยรวมของโครงงาน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136D40B" w14:textId="5837BB17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  <w:lang w:val="th"/>
        </w:rPr>
        <w:t>เกี่ยวกับ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การ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เชื่อมต่อ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  <w:lang w:val="th"/>
        </w:rPr>
        <w:t>เพื่อบังคับด้วยมือ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F71A4F4" w14:textId="4C269BA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  <w:lang w:val="th"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lang w:val="th"/>
        </w:rPr>
        <w:t>3.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4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  <w:lang w:val="th"/>
        </w:rPr>
        <w:t xml:space="preserve">การต่อวงจรในส่วนของการบังคับโรบอทด้วย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ESP32-CAM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489C172" w14:textId="11136A7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รูปที่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3.5 Flowchart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การทำงานของ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ESP32-CAM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3CEE24B" w14:textId="5F043F9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3.6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ไลบรารีที่ใช้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_Toc193918039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2CC33B6" w14:textId="23513FE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3.7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การกำหนดค่าเริ่มต้น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EE88624" w14:textId="44C8EC4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3.8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ฟังก์ชันควบคุมมอเตอร์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96ECF53" w14:textId="0177550B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lastRenderedPageBreak/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3.9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ควบคุมการหมุนของมอเตอร์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B145820" w14:textId="3C9EFE63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3.10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การจัดการ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WebSocket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สำหรับควบคุมรถ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685AD93" w14:textId="0E1F3F8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3.11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การตั้งค่า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Web Server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160B43F" w14:textId="0E4984D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3.12 WiFi Access Point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5EFB88A" w14:textId="768A20B5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การตั้งค่ากล้อง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ESP32-CAM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887764C" w14:textId="5946CD9D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3.14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ฟังก์ชันการส่งภาพจากกล้อง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29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FD23E97" w14:textId="3207B058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3.14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การควบคุมเซ็นเซอร์นำทางอัตโนมัติ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30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FB7FFCC" w14:textId="15FEAB3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3.15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เข้าเว็ปไซต์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https://easyeda.com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_Toc193918049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40DCFFE3" w14:textId="7F8D4586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3.16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สมัครใช้งาน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9518BF1" w14:textId="4C68DC73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3.17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เริ่มเข้าใช้งานโดยคลิกที่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Easy EDA Designer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48728CA5" w14:textId="7BEA99CC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3.18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คลิกที่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Std Edition (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สำหรับการใช้งานฟรี)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D8A6596" w14:textId="1402995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3.19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หน้าตาโปรแกรมที่ใช้งานผ่านโปรแกรมเปิดเว็ปไซต์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1682EEA" w14:textId="37E85873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3.20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แบบไม่ใช่โปรแกรมเปิดดูเว็ป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44DCB7ED" w14:textId="02337C7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3.21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เปิดโปรแกรมมาจะมีหน้าตาเดียวกันกับตอนเปิดจากโปรแกรมเปิดเว็ป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288CEBF" w14:textId="47D648CB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3.22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ตั้งชื่อโปรเจคงานในช่อง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Title: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5705273" w14:textId="3A87D1BF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ตัวโปรแกรมจะสร้างไฟล์เอกสารสำหรับวาดวงจร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117D02F" w14:textId="471E698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3.24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อุปกรณ์สำหรับวาดวงจรโปรแกรม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99A5CB5" w14:textId="571BC23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3.25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อุปกรณ์สำหรับวาดวงจรโปรแกรม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_Toc193918059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1E39074" w14:textId="5FED002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3.24 Commonly Library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2297FFF" w14:textId="7202390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3.26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ตัวอย่างงานครั้งนี้เป็นวงจรเรียงกระแสแบบรรักษาระดับแรงดันด้วยไอซี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D20028D" w14:textId="5A8B50BC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3.27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เทอร์มินอลสำหรับต่อสายเข้าและออกวงจร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00E9572" w14:textId="3282A08D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3.28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ไดโอดเลือกใช้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1N4007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A88060D" w14:textId="777087F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3.29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ตัวเก็บประจุ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2200uF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F5D14E5" w14:textId="0CFB1E8D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3.30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ตัวเก็บประจุ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100nF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39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0F79A91" w14:textId="72E9E5D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lastRenderedPageBreak/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3.31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ไอซี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L7812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40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5F16C71" w14:textId="5FC0115F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3.32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วางอุปกรณ์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40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9D9F4A2" w14:textId="24B4ACAB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ตรวจสอบความถูกต้อง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98AAC8F" w14:textId="33EDB316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3.34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คลิก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Apply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_Toc193918069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80AF59D" w14:textId="25E35275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3.35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ตรวจสอบความถูกต้องของระยะห่างของขาอุปกรณ์แต่ละตัวและขนาดของตัวถัง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77D780E" w14:textId="35E37E1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3.36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ผลที่ได้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37379C4" w14:textId="31E3366D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3.37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การเอาอุปกรณ์แต่ละตัวมาเก็บไว้เพื่อให้ง่ายต่อการใช้งานครั้งถัด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0133562" w14:textId="7C17E8D3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3.38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ตั้งชื่ออุปกรณ์ที่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Clone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BF3E0FE" w14:textId="45DBBD3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3.39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เมื่อดูในไลบรารี่ของผู้ใช้งานจะเห็นรายการอุปกรณ์ที่ทำการ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Clone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60B5BCC" w14:textId="195E6D1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3.40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ดำเนินการต่อวงจร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CCD6DAF" w14:textId="72E44DB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3.41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ต่อวงจรเสร็จและการ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(save)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FF5C4D8" w14:textId="3A5A4DC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3.42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วงจรที่เสร็จของ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Microcontroller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45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28D4618" w14:textId="14D5537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วงจรที่เสร็จของ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Motor Driver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0C6E653" w14:textId="3542908F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3.44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จะได้ไฟล์ที่มีอุปกรณ์ที่แสดงเป็นรูปตัวถัง (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Foot Print)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_Toc193918079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97EF5AA" w14:textId="728B144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3.45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ตั้งค่าหน่วยการแสดงผลและค่ากริดดังรูป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6A349CF" w14:textId="54A2AF19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3.46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วางรูยึด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>PCB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47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15355E1" w14:textId="07D2619B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3.47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ผลที่ได้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5125DBF" w14:textId="233989A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3.48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แผ่นพีซีบีสำหรับรถหุ่นยนต์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CA34D65" w14:textId="7C14C7FA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3.49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ทดลองแสดงผล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มิติ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FDCC978" w14:textId="37BDE11D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3.50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แผ่นพีซีบีสำหรับรถหุ่นยนต์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</w:rPr>
        <w:t xml:space="preserve"> 3 </w:t>
      </w: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มิติ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49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42A0020" w14:textId="5126D9F8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eastAsia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4.1 การทดลองวิ่งบนอาคาร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50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A538518" w14:textId="33D6CDC4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4.2 การทดลองวิ่งบนถนน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125CFC5" w14:textId="79D2820D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4.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 xml:space="preserve"> การทดลองวิ่งตามเส้นโดย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(IR Sensors)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_Toc193918088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2A0A18B" w14:textId="37955D5B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ก.1 เลือกระบบปฏิบัติการที่ต้องใช้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_Toc193918089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57621754" w14:textId="30B4E840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lastRenderedPageBreak/>
        <w:t>รูปที่ ก.2 ต้องการสมทบทุนตัวโปรแกรมหรือไม่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_Toc193918090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925D671" w14:textId="2CA5B526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ก.3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ไฟล์สำหรับติดตั้ง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_Toc193918091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BA0A096" w14:textId="1FE73722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ก.4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อนุญาตให้ติดตั้งหรือไม่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_Toc193918092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59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0C3D9E25" w14:textId="62FDCA3B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ก.5 ต้องการติดตั้งแบบไหน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_Toc193918093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60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32E8AA77" w14:textId="7A225963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ก.6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ต้องการให้ไฟล์ถูกติดตั้งที่ใด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_Toc193918094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60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22E0537A" w14:textId="3E6FD90F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 ก.7 รอทำการติดตั้ง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_Toc193918095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61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12EF244C" w14:textId="2A11A3EE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ก.8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ติดตั้งเสร็จสิ้น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_Toc193918096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61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7B503B31" w14:textId="59B12872" w:rsidR="00020741" w:rsidRPr="00C91B42" w:rsidRDefault="00020741">
      <w:pPr>
        <w:pStyle w:val="TOC1"/>
        <w:tabs>
          <w:tab w:val="right" w:leader="dot" w:pos="8493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รูปที่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ก.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 xml:space="preserve">9 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รูปวงจรโหมด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>ESP32-CAM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tab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instrText xml:space="preserve"> PAGEREF _Toc193918097 \h </w:instrTex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separate"/>
      </w:r>
      <w:r w:rsidR="006822CC"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t>62</w:t>
      </w:r>
      <w:r w:rsidRPr="00C91B42">
        <w:rPr>
          <w:rFonts w:ascii="TH SarabunPSK" w:hAnsi="TH SarabunPSK" w:cs="TH SarabunPSK" w:hint="cs"/>
          <w:b w:val="0"/>
          <w:bCs w:val="0"/>
          <w:noProof/>
          <w:sz w:val="32"/>
          <w:szCs w:val="32"/>
        </w:rPr>
        <w:fldChar w:fldCharType="end"/>
      </w:r>
    </w:p>
    <w:p w14:paraId="6593AD20" w14:textId="4FFBC0DC" w:rsidR="007F20CF" w:rsidRPr="00C91B42" w:rsidRDefault="00D929B2" w:rsidP="007F20CF">
      <w:pPr>
        <w:pStyle w:val="TableofFigures"/>
        <w:tabs>
          <w:tab w:val="right" w:leader="dot" w:pos="8493"/>
        </w:tabs>
        <w:rPr>
          <w:rFonts w:ascii="TH SarabunPSK" w:hAnsi="TH SarabunPSK" w:cs="TH SarabunPSK"/>
          <w:sz w:val="32"/>
          <w:szCs w:val="32"/>
        </w:rPr>
      </w:pPr>
      <w:r w:rsidRPr="00C91B42">
        <w:rPr>
          <w:rFonts w:ascii="TH SarabunPSK" w:hAnsi="TH SarabunPSK" w:cs="TH SarabunPSK" w:hint="cs"/>
          <w:sz w:val="32"/>
          <w:szCs w:val="32"/>
        </w:rPr>
        <w:fldChar w:fldCharType="end"/>
      </w:r>
    </w:p>
    <w:p w14:paraId="13545D56" w14:textId="4F5C787F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298777BB" w14:textId="4D09015F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6D867B71" w14:textId="5B3A8766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6F693CE0" w14:textId="33516200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542960F5" w14:textId="5279715E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17FEFF3D" w14:textId="2C9283B4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0BD3613E" w14:textId="47463AA0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6C43E151" w14:textId="0327CE6D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2926D197" w14:textId="514344DB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1CB55C7A" w14:textId="74A982C4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260AA03A" w14:textId="00B190D7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370E2B53" w14:textId="35A0D0DE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75799F0D" w14:textId="55D79DB9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4BCAA08B" w14:textId="377DC246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6E92BFBC" w14:textId="0ED27401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3AB902A3" w14:textId="66A6EA80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2C7F0EB0" w14:textId="216335C7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7612E3D7" w14:textId="4DBB930F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30058C47" w14:textId="5FE353DC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2F15177C" w14:textId="5732AD7D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4E366C27" w14:textId="18DFE28C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6002C82F" w14:textId="65C69D2C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515B7CD0" w14:textId="4F64B2AB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65271B91" w14:textId="77777777" w:rsidR="007E5D85" w:rsidRPr="00C91B42" w:rsidRDefault="007E5D85" w:rsidP="00020741">
      <w:pPr>
        <w:rPr>
          <w:rFonts w:ascii="TH SarabunPSK" w:hAnsi="TH SarabunPSK" w:cs="TH SarabunPSK"/>
          <w:sz w:val="32"/>
          <w:szCs w:val="32"/>
        </w:rPr>
      </w:pPr>
    </w:p>
    <w:p w14:paraId="7606E23F" w14:textId="77777777" w:rsidR="00020741" w:rsidRPr="00C91B42" w:rsidRDefault="00020741" w:rsidP="00020741">
      <w:pPr>
        <w:rPr>
          <w:rFonts w:ascii="TH SarabunPSK" w:hAnsi="TH SarabunPSK" w:cs="TH SarabunPSK"/>
          <w:sz w:val="32"/>
          <w:szCs w:val="32"/>
        </w:rPr>
      </w:pPr>
    </w:p>
    <w:p w14:paraId="7190EB3F" w14:textId="469FED07" w:rsidR="00A23616" w:rsidRPr="00C91B42" w:rsidRDefault="00A23616" w:rsidP="00A23616">
      <w:pPr>
        <w:jc w:val="center"/>
        <w:rPr>
          <w:rFonts w:ascii="TH SarabunPSK" w:hAnsi="TH SarabunPSK" w:cs="TH SarabunPSK"/>
          <w:sz w:val="32"/>
          <w:szCs w:val="32"/>
        </w:rPr>
      </w:pPr>
      <w:r w:rsidRPr="00C91B42">
        <w:rPr>
          <w:rFonts w:ascii="TH SarabunPSK" w:hAnsi="TH SarabunPSK" w:cs="TH SarabunPSK" w:hint="cs"/>
          <w:sz w:val="32"/>
          <w:szCs w:val="32"/>
          <w:cs/>
        </w:rPr>
        <w:lastRenderedPageBreak/>
        <w:t>สารบัญตาราง</w:t>
      </w:r>
    </w:p>
    <w:p w14:paraId="5F9DCC6A" w14:textId="75F738EC" w:rsidR="00A23616" w:rsidRPr="00C91B42" w:rsidRDefault="00A23616" w:rsidP="00A23616">
      <w:pPr>
        <w:pStyle w:val="TableofFigures"/>
        <w:tabs>
          <w:tab w:val="right" w:leader="dot" w:pos="8493"/>
        </w:tabs>
        <w:rPr>
          <w:rFonts w:ascii="TH SarabunPSK" w:eastAsiaTheme="minorEastAsia" w:hAnsi="TH SarabunPSK" w:cs="TH SarabunPSK"/>
          <w:noProof/>
          <w:kern w:val="2"/>
          <w:sz w:val="32"/>
          <w:szCs w:val="32"/>
          <w:lang w:bidi="ar-SA"/>
        </w:rPr>
      </w:pPr>
      <w:r w:rsidRPr="00C91B42">
        <w:rPr>
          <w:rFonts w:ascii="TH SarabunPSK" w:hAnsi="TH SarabunPSK" w:cs="TH SarabunPSK" w:hint="cs"/>
          <w:sz w:val="32"/>
          <w:szCs w:val="32"/>
        </w:rPr>
        <w:fldChar w:fldCharType="begin"/>
      </w:r>
      <w:r w:rsidRPr="00C91B42">
        <w:rPr>
          <w:rFonts w:ascii="TH SarabunPSK" w:hAnsi="TH SarabunPSK" w:cs="TH SarabunPSK" w:hint="cs"/>
          <w:sz w:val="32"/>
          <w:szCs w:val="32"/>
        </w:rPr>
        <w:instrText xml:space="preserve"> TOC \h \z \t "Subtitle,Table" \c "Table" </w:instrText>
      </w:r>
      <w:r w:rsidRPr="00C91B42">
        <w:rPr>
          <w:rFonts w:ascii="TH SarabunPSK" w:hAnsi="TH SarabunPSK" w:cs="TH SarabunPSK" w:hint="cs"/>
          <w:sz w:val="32"/>
          <w:szCs w:val="32"/>
        </w:rPr>
        <w:fldChar w:fldCharType="separate"/>
      </w:r>
      <w:hyperlink w:anchor="_Toc192113128" w:history="1">
        <w:r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</w:t>
        </w:r>
        <w:r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 xml:space="preserve">1.1 </w:t>
        </w:r>
        <w:r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แผนกรดำเนินงาน</w:t>
        </w:r>
        <w:r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020741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t>2</w:t>
        </w:r>
      </w:hyperlink>
    </w:p>
    <w:p w14:paraId="43B7FA84" w14:textId="75FF768D" w:rsidR="00A23616" w:rsidRPr="00C91B42" w:rsidRDefault="005622BE" w:rsidP="00A23616">
      <w:pPr>
        <w:pStyle w:val="TableofFigures"/>
        <w:tabs>
          <w:tab w:val="right" w:leader="dot" w:pos="8493"/>
        </w:tabs>
        <w:rPr>
          <w:rFonts w:ascii="TH SarabunPSK" w:eastAsiaTheme="minorEastAsia" w:hAnsi="TH SarabunPSK" w:cs="TH SarabunPSK"/>
          <w:noProof/>
          <w:kern w:val="2"/>
          <w:sz w:val="32"/>
          <w:szCs w:val="32"/>
          <w:lang w:bidi="ar-SA"/>
        </w:rPr>
      </w:pPr>
      <w:hyperlink w:anchor="_Toc192113129" w:history="1"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2.1 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ESP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32-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WROOM-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32</w:t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_Toc192113129 \h </w:instrText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6822CC" w:rsidRPr="00C91B42">
          <w:rPr>
            <w:rFonts w:ascii="TH SarabunPSK" w:hAnsi="TH SarabunPSK" w:cs="TH SarabunPSK" w:hint="cs"/>
            <w:noProof/>
            <w:webHidden/>
            <w:sz w:val="32"/>
            <w:szCs w:val="32"/>
            <w:cs/>
          </w:rPr>
          <w:t>3</w:t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04126509" w14:textId="50295535" w:rsidR="00A23616" w:rsidRPr="00C91B42" w:rsidRDefault="005622BE" w:rsidP="00A23616">
      <w:pPr>
        <w:pStyle w:val="TableofFigures"/>
        <w:tabs>
          <w:tab w:val="right" w:leader="dot" w:pos="8493"/>
        </w:tabs>
        <w:rPr>
          <w:rFonts w:ascii="TH SarabunPSK" w:eastAsiaTheme="minorEastAsia" w:hAnsi="TH SarabunPSK" w:cs="TH SarabunPSK"/>
          <w:noProof/>
          <w:kern w:val="2"/>
          <w:sz w:val="32"/>
          <w:szCs w:val="32"/>
          <w:lang w:bidi="ar-SA"/>
        </w:rPr>
      </w:pPr>
      <w:hyperlink w:anchor="_Toc192113130" w:history="1"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 xml:space="preserve">ตารางที่ 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2.2 ESP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  <w:cs/>
          </w:rPr>
          <w:t>32-</w:t>
        </w:r>
        <w:r w:rsidR="00A23616" w:rsidRPr="00C91B42">
          <w:rPr>
            <w:rStyle w:val="Hyperlink"/>
            <w:rFonts w:ascii="TH SarabunPSK" w:hAnsi="TH SarabunPSK" w:cs="TH SarabunPSK" w:hint="cs"/>
            <w:noProof/>
            <w:sz w:val="32"/>
            <w:szCs w:val="32"/>
          </w:rPr>
          <w:t>CAM</w:t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tab/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begin"/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instrText xml:space="preserve"> PAGEREF _Toc192113130 \h </w:instrText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separate"/>
        </w:r>
        <w:r w:rsidR="006822CC" w:rsidRPr="00C91B42">
          <w:rPr>
            <w:rFonts w:ascii="TH SarabunPSK" w:hAnsi="TH SarabunPSK" w:cs="TH SarabunPSK" w:hint="cs"/>
            <w:noProof/>
            <w:webHidden/>
            <w:sz w:val="32"/>
            <w:szCs w:val="32"/>
            <w:cs/>
          </w:rPr>
          <w:t>5</w:t>
        </w:r>
        <w:r w:rsidR="00A23616" w:rsidRPr="00C91B42">
          <w:rPr>
            <w:rFonts w:ascii="TH SarabunPSK" w:hAnsi="TH SarabunPSK" w:cs="TH SarabunPSK" w:hint="cs"/>
            <w:noProof/>
            <w:webHidden/>
            <w:sz w:val="32"/>
            <w:szCs w:val="32"/>
          </w:rPr>
          <w:fldChar w:fldCharType="end"/>
        </w:r>
      </w:hyperlink>
    </w:p>
    <w:p w14:paraId="2D15C8BD" w14:textId="77777777" w:rsidR="00A23616" w:rsidRPr="00C91B42" w:rsidRDefault="00A23616" w:rsidP="00A23616">
      <w:pPr>
        <w:rPr>
          <w:rFonts w:ascii="TH SarabunPSK" w:eastAsiaTheme="majorEastAsia" w:hAnsi="TH SarabunPSK" w:cs="TH SarabunPSK"/>
          <w:b/>
          <w:bCs/>
          <w:color w:val="365F91" w:themeColor="accent1" w:themeShade="BF"/>
          <w:sz w:val="36"/>
          <w:szCs w:val="36"/>
        </w:rPr>
        <w:sectPr w:rsidR="00A23616" w:rsidRPr="00C91B42" w:rsidSect="00B46B96">
          <w:headerReference w:type="default" r:id="rId9"/>
          <w:headerReference w:type="first" r:id="rId10"/>
          <w:pgSz w:w="11906" w:h="16838" w:code="9"/>
          <w:pgMar w:top="993" w:right="1418" w:bottom="1135" w:left="1985" w:header="709" w:footer="709" w:gutter="0"/>
          <w:pgNumType w:fmt="thaiLetters" w:start="1"/>
          <w:cols w:space="708"/>
          <w:titlePg/>
          <w:docGrid w:linePitch="360"/>
        </w:sectPr>
      </w:pPr>
      <w:r w:rsidRPr="00C91B42">
        <w:rPr>
          <w:rFonts w:ascii="TH SarabunPSK" w:hAnsi="TH SarabunPSK" w:cs="TH SarabunPSK" w:hint="cs"/>
          <w:sz w:val="32"/>
          <w:szCs w:val="32"/>
        </w:rPr>
        <w:fldChar w:fldCharType="end"/>
      </w:r>
    </w:p>
    <w:p w14:paraId="7503A4A1" w14:textId="2394A7AA" w:rsidR="0076222C" w:rsidRPr="0076222C" w:rsidRDefault="007E1587" w:rsidP="0076222C">
      <w:pPr>
        <w:pStyle w:val="Heading1"/>
        <w:spacing w:before="0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1" w:name="_Toc197457322"/>
      <w:r w:rsidRPr="0076222C">
        <w:rPr>
          <w:rFonts w:ascii="TH SarabunPSK" w:hAnsi="TH SarabunPSK" w:cs="TH SarabunPSK" w:hint="cs"/>
          <w:color w:val="auto"/>
          <w:sz w:val="36"/>
          <w:szCs w:val="36"/>
          <w:cs/>
        </w:rPr>
        <w:lastRenderedPageBreak/>
        <w:t>บทที่ 1</w:t>
      </w:r>
      <w:bookmarkEnd w:id="1"/>
    </w:p>
    <w:p w14:paraId="00BF8C25" w14:textId="33457F06" w:rsidR="007E1587" w:rsidRPr="0076222C" w:rsidRDefault="007E1587" w:rsidP="0076222C">
      <w:pPr>
        <w:pStyle w:val="Heading1"/>
        <w:spacing w:before="0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2" w:name="_Toc197457323"/>
      <w:r w:rsidRPr="0076222C">
        <w:rPr>
          <w:rFonts w:ascii="TH SarabunPSK" w:hAnsi="TH SarabunPSK" w:cs="TH SarabunPSK" w:hint="cs"/>
          <w:color w:val="auto"/>
          <w:sz w:val="36"/>
          <w:szCs w:val="36"/>
          <w:cs/>
        </w:rPr>
        <w:t>บทนำ</w:t>
      </w:r>
      <w:bookmarkEnd w:id="2"/>
    </w:p>
    <w:p w14:paraId="6DEDFFC0" w14:textId="77777777" w:rsidR="00313830" w:rsidRPr="00BC3E8D" w:rsidRDefault="00313830" w:rsidP="007E158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7A09F42" w14:textId="75C9C5B3" w:rsidR="007E1587" w:rsidRPr="0076222C" w:rsidRDefault="007E1587" w:rsidP="0076222C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3" w:name="_Toc197457324"/>
      <w:r w:rsidRPr="0076222C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1.1 บทนำ</w:t>
      </w:r>
      <w:bookmarkEnd w:id="3"/>
    </w:p>
    <w:p w14:paraId="5E795877" w14:textId="77777777" w:rsidR="00313830" w:rsidRPr="00313830" w:rsidRDefault="00313830" w:rsidP="00313830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>โครงงานนี้มีวัตถุประสงค์เพื่อออกแบบแผ่นวงจรพิมพ์ (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PCB)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สำหรับรถหุ่นยนต์ โดยใช้ซอฟต์แวร์ </w:t>
      </w:r>
      <w:r w:rsidRPr="00313830">
        <w:rPr>
          <w:rFonts w:ascii="TH SarabunPSK" w:hAnsi="TH SarabunPSK" w:cs="TH SarabunPSK" w:hint="cs"/>
          <w:sz w:val="32"/>
          <w:szCs w:val="32"/>
        </w:rPr>
        <w:t>Easy</w:t>
      </w:r>
      <w:r w:rsidRPr="00313830">
        <w:rPr>
          <w:rFonts w:ascii="TH SarabunPSK" w:hAnsi="TH SarabunPSK" w:cs="TH SarabunPSK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EDA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ในการออกแบบและจำลองวงจร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ให้มีความแม่นยำและมีประสิทธิภาพสูงสุด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ที่ออกแบบจะต้องสามารถเชื่อมต่อและควบคุมอุปกรณ์ต่างๆ เช่น มอเตอร์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เซนเซอร์ และไมโครคอนโทรลเลอร์ได้อย่างมีประสิทธิภาพ</w:t>
      </w:r>
    </w:p>
    <w:p w14:paraId="7043C6D6" w14:textId="77777777" w:rsidR="00313830" w:rsidRPr="00313830" w:rsidRDefault="00313830" w:rsidP="00313830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ที่ดีจะช่วยลดปัญหาการรบกวนทางแม่เหล็กไฟฟ้า (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EMI)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และปรับปรุงความเสถียรของระบบรถหุ่นยนต์ โดยในโครงงานนี้มีการใช้เครื่องมือ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Auto-routing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และการตรวจสอบ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Design Rule Check (DRC)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เพื่อให้แน่ใจว่าการออกแบบตรงตามมาตรฐาน นอกจากนี้ยังมีการศึกษาวิธีการวางเลย์เอา</w:t>
      </w:r>
      <w:proofErr w:type="spellStart"/>
      <w:r w:rsidRPr="00313830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ให้เหมาะสมกับการใช้งานจริง</w:t>
      </w:r>
    </w:p>
    <w:p w14:paraId="732FF860" w14:textId="77777777" w:rsidR="00313830" w:rsidRPr="00313830" w:rsidRDefault="00313830" w:rsidP="00313830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ผลลัพธ์ของโครงงานนี้คาดว่าจะช่วยให้การออกแบบ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สำหรับรถหุ่นยนต์มีความแม่นยำ ลดความซับซ้อนของวงจร และเพิ่มประสิทธิภาพในการควบคุมการทำงานของรถหุ่นยนต์ ซึ่งสามารถนำไปประยุกต์ใช้ในการออกแบบระบบควบคุมอัตโนมัติอื่นๆ ได้ในอนาคต</w:t>
      </w:r>
    </w:p>
    <w:p w14:paraId="18B88F82" w14:textId="77777777" w:rsidR="00EE447D" w:rsidRPr="00BC3E8D" w:rsidRDefault="00A45C4A" w:rsidP="00313830">
      <w:pPr>
        <w:jc w:val="both"/>
        <w:rPr>
          <w:rFonts w:ascii="TH Sarabun New" w:hAnsi="TH Sarabun New" w:cs="TH Sarabun New"/>
          <w:sz w:val="32"/>
          <w:szCs w:val="32"/>
        </w:rPr>
      </w:pPr>
      <w:r w:rsidRPr="00BC3E8D">
        <w:rPr>
          <w:rFonts w:ascii="TH Sarabun New" w:hAnsi="TH Sarabun New" w:cs="TH Sarabun New"/>
          <w:sz w:val="32"/>
          <w:szCs w:val="32"/>
        </w:rPr>
        <w:t xml:space="preserve"> </w:t>
      </w:r>
    </w:p>
    <w:p w14:paraId="7B6635C8" w14:textId="2C8079E8" w:rsidR="007115CA" w:rsidRPr="0076222C" w:rsidRDefault="00EE447D" w:rsidP="0076222C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4" w:name="_Toc197457325"/>
      <w:r w:rsidRPr="0076222C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1.2 วัตถุประสงค์</w:t>
      </w:r>
      <w:bookmarkEnd w:id="4"/>
    </w:p>
    <w:p w14:paraId="54E1AFAD" w14:textId="77777777" w:rsidR="00313830" w:rsidRPr="00665888" w:rsidRDefault="00313830" w:rsidP="009946B3">
      <w:pPr>
        <w:pStyle w:val="ListParagraph"/>
        <w:numPr>
          <w:ilvl w:val="1"/>
          <w:numId w:val="1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</w:rPr>
      </w:pPr>
      <w:r w:rsidRPr="00665888">
        <w:rPr>
          <w:rFonts w:ascii="TH SarabunPSK" w:hAnsi="TH SarabunPSK" w:cs="TH SarabunPSK" w:hint="cs"/>
          <w:sz w:val="32"/>
          <w:szCs w:val="32"/>
          <w:cs/>
        </w:rPr>
        <w:t>การเชื่อมต่อและควบคุมอุปกรณ์อิเล็กทรอนิกส์ในระบบรถหุ่นยนต์เพื่อศึกษากระบวนแสดงผลการสำรวจพื้นที่บนอุปกรณ์แสดงผลแบบไร้สาย</w:t>
      </w:r>
    </w:p>
    <w:p w14:paraId="711D6DFD" w14:textId="77777777" w:rsidR="00313830" w:rsidRDefault="00313830" w:rsidP="009946B3">
      <w:pPr>
        <w:pStyle w:val="ListParagraph"/>
        <w:numPr>
          <w:ilvl w:val="1"/>
          <w:numId w:val="1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</w:rPr>
      </w:pPr>
      <w:r w:rsidRPr="00665888">
        <w:rPr>
          <w:rFonts w:ascii="TH SarabunPSK" w:hAnsi="TH SarabunPSK" w:cs="TH SarabunPSK" w:hint="cs"/>
          <w:sz w:val="32"/>
          <w:szCs w:val="32"/>
          <w:cs/>
        </w:rPr>
        <w:t>เพื่อเพิ่มความสะดวกในการออกแบบและแก้ไข</w:t>
      </w:r>
      <w:r w:rsidRPr="00665888">
        <w:rPr>
          <w:rFonts w:ascii="TH SarabunPSK" w:hAnsi="TH SarabunPSK" w:cs="TH SarabunPSK" w:hint="cs"/>
          <w:sz w:val="32"/>
          <w:szCs w:val="32"/>
          <w:cs/>
          <w:lang w:eastAsia="ko-KR"/>
        </w:rPr>
        <w:t>ด้วยโปรแกรม</w:t>
      </w:r>
      <w:r w:rsidRPr="00665888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4320">
        <w:rPr>
          <w:rFonts w:ascii="TH SarabunPSK" w:hAnsi="TH SarabunPSK" w:cs="TH SarabunPSK" w:hint="cs"/>
          <w:sz w:val="32"/>
          <w:szCs w:val="32"/>
        </w:rPr>
        <w:t>Easy</w:t>
      </w:r>
      <w:r w:rsidRPr="00665888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4320">
        <w:rPr>
          <w:rFonts w:ascii="TH SarabunPSK" w:hAnsi="TH SarabunPSK" w:cs="TH SarabunPSK" w:hint="cs"/>
          <w:sz w:val="32"/>
          <w:szCs w:val="32"/>
        </w:rPr>
        <w:t>EDA</w:t>
      </w:r>
    </w:p>
    <w:p w14:paraId="67F10081" w14:textId="77777777" w:rsidR="00313830" w:rsidRPr="0054479A" w:rsidRDefault="00313830" w:rsidP="009946B3">
      <w:pPr>
        <w:pStyle w:val="ListParagraph"/>
        <w:numPr>
          <w:ilvl w:val="1"/>
          <w:numId w:val="1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</w:rPr>
      </w:pP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ออกแบบให้ขนาดกระทัดรัด</w:t>
      </w:r>
      <w:r w:rsidRPr="0054479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4479A">
        <w:rPr>
          <w:rFonts w:ascii="TH SarabunPSK" w:hAnsi="TH SarabunPSK" w:cs="TH SarabunPSK" w:hint="cs"/>
          <w:sz w:val="32"/>
          <w:szCs w:val="32"/>
          <w:cs/>
        </w:rPr>
        <w:t xml:space="preserve">ทำให้รถหุ่นยนต์มีขนาดเล็กและคล่องตัว โดยการออกแบบ </w:t>
      </w:r>
      <w:r w:rsidRPr="0054479A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54479A">
        <w:rPr>
          <w:rFonts w:ascii="TH SarabunPSK" w:hAnsi="TH SarabunPSK" w:cs="TH SarabunPSK" w:hint="cs"/>
          <w:sz w:val="32"/>
          <w:szCs w:val="32"/>
          <w:cs/>
        </w:rPr>
        <w:t>ให้เหมาะสมกับพื้นที่และตำแหน่งการติดตั้งอุปกรณ์</w:t>
      </w:r>
    </w:p>
    <w:p w14:paraId="09A803FB" w14:textId="77777777" w:rsidR="007B52AA" w:rsidRPr="00BC3E8D" w:rsidRDefault="007B52AA" w:rsidP="00EF5DC4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0DAD6AF6" w14:textId="739CF2C7" w:rsidR="007115CA" w:rsidRPr="0076222C" w:rsidRDefault="00EE447D" w:rsidP="0076222C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5" w:name="_Toc197457326"/>
      <w:r w:rsidRPr="0076222C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1.3 ขอบเขตของโครงงาน</w:t>
      </w:r>
      <w:bookmarkEnd w:id="5"/>
      <w:r w:rsidRPr="0076222C">
        <w:rPr>
          <w:rFonts w:ascii="TH SarabunPSK" w:hAnsi="TH SarabunPSK" w:cs="TH SarabunPSK"/>
          <w:b/>
          <w:bCs/>
          <w:color w:val="auto"/>
          <w:sz w:val="32"/>
          <w:szCs w:val="32"/>
        </w:rPr>
        <w:t xml:space="preserve"> </w:t>
      </w:r>
    </w:p>
    <w:p w14:paraId="618ABB23" w14:textId="77777777" w:rsidR="00313830" w:rsidRPr="00915818" w:rsidRDefault="00313830" w:rsidP="009946B3">
      <w:pPr>
        <w:pStyle w:val="ListParagraph"/>
        <w:numPr>
          <w:ilvl w:val="1"/>
          <w:numId w:val="2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  <w:lang w:val="en-GB"/>
        </w:rPr>
      </w:pPr>
      <w:bookmarkStart w:id="6" w:name="_Hlk173026718"/>
      <w:r w:rsidRPr="00915818">
        <w:rPr>
          <w:rFonts w:ascii="TH SarabunPSK" w:hAnsi="TH SarabunPSK" w:cs="TH SarabunPSK" w:hint="cs"/>
          <w:sz w:val="32"/>
          <w:szCs w:val="32"/>
          <w:cs/>
        </w:rPr>
        <w:t xml:space="preserve">โครงงานนี้มุ่งเน้นการออกแบบ </w:t>
      </w:r>
      <w:r w:rsidRPr="00915818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915818">
        <w:rPr>
          <w:rFonts w:ascii="TH SarabunPSK" w:hAnsi="TH SarabunPSK" w:cs="TH SarabunPSK" w:hint="cs"/>
          <w:sz w:val="32"/>
          <w:szCs w:val="32"/>
          <w:cs/>
        </w:rPr>
        <w:t>สำหรับรถหุ่นยนต์ขนาดเล็กถึงกลาง และอาจไม่รองรับระบบที่ซับซ้อนมากเกินไป เช่น ระบบอุตสาหกรรมขนาดใหญ่</w:t>
      </w:r>
    </w:p>
    <w:p w14:paraId="223A254D" w14:textId="77777777" w:rsidR="00313830" w:rsidRPr="00915818" w:rsidRDefault="00313830" w:rsidP="009946B3">
      <w:pPr>
        <w:pStyle w:val="ListParagraph"/>
        <w:numPr>
          <w:ilvl w:val="1"/>
          <w:numId w:val="2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  <w:lang w:val="en-GB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 xml:space="preserve">การผลิต </w:t>
      </w:r>
      <w:r w:rsidRPr="00915818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915818">
        <w:rPr>
          <w:rFonts w:ascii="TH SarabunPSK" w:hAnsi="TH SarabunPSK" w:cs="TH SarabunPSK" w:hint="cs"/>
          <w:sz w:val="32"/>
          <w:szCs w:val="32"/>
          <w:cs/>
        </w:rPr>
        <w:t>อาจมีข้อจำกัดด้านงบประมาณและเวลาในการผลิต รวมถึงต้องพิจารณาคุณภาพการผลิตและวัสดุที่ใช้</w:t>
      </w:r>
    </w:p>
    <w:p w14:paraId="2BB5D0EB" w14:textId="1CB099A1" w:rsidR="00313830" w:rsidRPr="00915818" w:rsidRDefault="00313830" w:rsidP="009946B3">
      <w:pPr>
        <w:pStyle w:val="ListParagraph"/>
        <w:numPr>
          <w:ilvl w:val="1"/>
          <w:numId w:val="2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  <w:lang w:val="en-GB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Pr="00915818">
        <w:rPr>
          <w:rFonts w:ascii="TH SarabunPSK" w:hAnsi="TH SarabunPSK" w:cs="TH SarabunPSK" w:hint="cs"/>
          <w:sz w:val="32"/>
          <w:szCs w:val="32"/>
        </w:rPr>
        <w:t>Easy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15818">
        <w:rPr>
          <w:rFonts w:ascii="TH SarabunPSK" w:hAnsi="TH SarabunPSK" w:cs="TH SarabunPSK" w:hint="cs"/>
          <w:sz w:val="32"/>
          <w:szCs w:val="32"/>
        </w:rPr>
        <w:t xml:space="preserve">EDA </w:t>
      </w:r>
      <w:r w:rsidRPr="00915818">
        <w:rPr>
          <w:rFonts w:ascii="TH SarabunPSK" w:hAnsi="TH SarabunPSK" w:cs="TH SarabunPSK" w:hint="cs"/>
          <w:sz w:val="32"/>
          <w:szCs w:val="32"/>
          <w:cs/>
        </w:rPr>
        <w:t>ในการออกแบบเลย์เอา</w:t>
      </w:r>
      <w:proofErr w:type="spellStart"/>
      <w:r w:rsidRPr="00915818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915818">
        <w:rPr>
          <w:rFonts w:ascii="TH SarabunPSK" w:hAnsi="TH SarabunPSK" w:cs="TH SarabunPSK" w:hint="cs"/>
          <w:sz w:val="32"/>
          <w:szCs w:val="32"/>
          <w:cs/>
        </w:rPr>
        <w:t>ของแผ่นพีซีบี เพื่อจัดวางส่วนประกอบอิเล็กทรอนิกส์ต่าง ๆ</w:t>
      </w:r>
    </w:p>
    <w:p w14:paraId="791C87F5" w14:textId="77777777" w:rsidR="00313830" w:rsidRPr="00915818" w:rsidRDefault="00313830" w:rsidP="009946B3">
      <w:pPr>
        <w:pStyle w:val="ListParagraph"/>
        <w:numPr>
          <w:ilvl w:val="1"/>
          <w:numId w:val="2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  <w:lang w:val="en-GB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>การสร้างเส้นทางของลายวงจรที่เหมาะสมสำหรับการทำงานร่วมกันของเซ็นเซอร์</w:t>
      </w:r>
      <w:r w:rsidRPr="0091581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915818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 และมอเตอร์</w:t>
      </w:r>
    </w:p>
    <w:p w14:paraId="5698B1DF" w14:textId="77777777" w:rsidR="00313830" w:rsidRPr="00915818" w:rsidRDefault="00313830" w:rsidP="009946B3">
      <w:pPr>
        <w:pStyle w:val="ListParagraph"/>
        <w:numPr>
          <w:ilvl w:val="1"/>
          <w:numId w:val="2"/>
        </w:numPr>
        <w:spacing w:line="300" w:lineRule="auto"/>
        <w:ind w:left="924" w:hanging="357"/>
        <w:rPr>
          <w:rFonts w:ascii="TH SarabunPSK" w:hAnsi="TH SarabunPSK" w:cs="TH SarabunPSK"/>
          <w:sz w:val="32"/>
          <w:szCs w:val="32"/>
          <w:lang w:val="en-GB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การออกแบบให้ </w:t>
      </w:r>
      <w:r w:rsidRPr="00915818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915818">
        <w:rPr>
          <w:rFonts w:ascii="TH SarabunPSK" w:hAnsi="TH SarabunPSK" w:cs="TH SarabunPSK" w:hint="cs"/>
          <w:sz w:val="32"/>
          <w:szCs w:val="32"/>
          <w:cs/>
        </w:rPr>
        <w:t>มีขนาดกะทัดรัดและเหมาะสมกับขนาดของรถหุ่นยนต์</w:t>
      </w:r>
    </w:p>
    <w:bookmarkEnd w:id="6"/>
    <w:p w14:paraId="00F512D4" w14:textId="77777777" w:rsidR="00A45C4A" w:rsidRPr="00BC3E8D" w:rsidRDefault="00A45C4A" w:rsidP="007115CA">
      <w:pPr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14598A03" w14:textId="72A4D345" w:rsidR="00A45C4A" w:rsidRPr="0076222C" w:rsidRDefault="0076222C" w:rsidP="0076222C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7" w:name="_Toc197457327"/>
      <w:r>
        <w:rPr>
          <w:rFonts w:ascii="TH Sarabun New" w:hAnsi="TH Sarabun New" w:cs="TH Sarabun New"/>
          <w:b/>
          <w:bCs/>
          <w:color w:val="auto"/>
          <w:sz w:val="32"/>
          <w:szCs w:val="32"/>
        </w:rPr>
        <w:lastRenderedPageBreak/>
        <w:t xml:space="preserve">1.4 </w:t>
      </w:r>
      <w:r w:rsidR="00A45C4A" w:rsidRPr="0076222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แผนการดำเนินงาน</w:t>
      </w:r>
      <w:bookmarkEnd w:id="7"/>
    </w:p>
    <w:p w14:paraId="04BDD18C" w14:textId="6E5AAA8B" w:rsidR="00313830" w:rsidRPr="00313830" w:rsidRDefault="00313830" w:rsidP="00313830">
      <w:pPr>
        <w:spacing w:line="300" w:lineRule="auto"/>
        <w:ind w:left="567"/>
        <w:rPr>
          <w:rFonts w:ascii="TH SarabunPSK" w:hAnsi="TH SarabunPSK" w:cs="TH SarabunPSK"/>
          <w:sz w:val="32"/>
          <w:szCs w:val="32"/>
          <w:lang w:val="en-GB"/>
        </w:rPr>
      </w:pPr>
      <w:r w:rsidRPr="00313830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>1.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ศึกษาความต้องการของโครงการ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วิเคราะห์ความต้องการทางเทคนิคสำหรับรถหุ่นยนต์ เช่น การเลือกอุปกรณ์อิเล็กทรอนิกส์ที่จำเป็น เช่น ไมโครคอนโทรลเลอร์ มอเตอร์</w:t>
      </w:r>
      <w:proofErr w:type="spellStart"/>
      <w:r w:rsidRPr="00313830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313830">
        <w:rPr>
          <w:rFonts w:ascii="TH SarabunPSK" w:hAnsi="TH SarabunPSK" w:cs="TH SarabunPSK" w:hint="cs"/>
          <w:sz w:val="32"/>
          <w:szCs w:val="32"/>
          <w:cs/>
        </w:rPr>
        <w:t>ร</w:t>
      </w:r>
      <w:proofErr w:type="spellStart"/>
      <w:r w:rsidRPr="00313830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 เซนเซอร์ และวงจรการจัดการพลังงาน</w:t>
      </w:r>
    </w:p>
    <w:p w14:paraId="011C9F3C" w14:textId="629EB09C" w:rsidR="00313830" w:rsidRPr="00313830" w:rsidRDefault="00313830" w:rsidP="00313830">
      <w:pPr>
        <w:spacing w:line="300" w:lineRule="auto"/>
        <w:ind w:left="567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</w:rPr>
        <w:t xml:space="preserve">2. 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การออกแบบวงจรไฟฟ้า (</w:t>
      </w:r>
      <w:r w:rsidRPr="00313830">
        <w:rPr>
          <w:rFonts w:ascii="TH SarabunPSK" w:hAnsi="TH SarabunPSK" w:cs="TH SarabunPSK" w:hint="cs"/>
          <w:sz w:val="32"/>
          <w:szCs w:val="32"/>
        </w:rPr>
        <w:t>Schematic Design)</w:t>
      </w:r>
    </w:p>
    <w:p w14:paraId="42157D30" w14:textId="0B2A7EF1" w:rsidR="00313830" w:rsidRPr="00313830" w:rsidRDefault="00313830" w:rsidP="00313830">
      <w:pPr>
        <w:spacing w:line="300" w:lineRule="auto"/>
        <w:ind w:left="567"/>
        <w:rPr>
          <w:rFonts w:ascii="TH SarabunPSK" w:hAnsi="TH SarabunPSK" w:cs="TH SarabunPSK"/>
          <w:sz w:val="32"/>
          <w:szCs w:val="32"/>
          <w:lang w:val="en-GB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-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การสร้างวงจร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 xml:space="preserve">Schematic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ใน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Easy</w:t>
      </w:r>
      <w:r w:rsidRPr="00313830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EDA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3830">
        <w:rPr>
          <w:rFonts w:ascii="TH SarabunPSK" w:hAnsi="TH SarabunPSK" w:cs="TH SarabunPSK" w:hint="cs"/>
          <w:sz w:val="32"/>
          <w:szCs w:val="32"/>
        </w:rPr>
        <w:t>Easy</w:t>
      </w:r>
      <w:r w:rsidRPr="00313830">
        <w:rPr>
          <w:rFonts w:ascii="TH SarabunPSK" w:hAnsi="TH SarabunPSK" w:cs="TH SarabunPSK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EDA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ในการออกแบบวงจรเบื้องต้น โดยเชื่อมต่ออุปกรณ์ต่างๆ เช่น ไมโครคอนโทรลเลอร์ มอเตอร์ เซนเซอร์ และวงจรพลังงาน</w:t>
      </w:r>
    </w:p>
    <w:p w14:paraId="4D7083B6" w14:textId="7854984C" w:rsidR="00313830" w:rsidRPr="00313830" w:rsidRDefault="00313830" w:rsidP="00313830">
      <w:pPr>
        <w:spacing w:line="300" w:lineRule="auto"/>
        <w:ind w:left="567"/>
        <w:rPr>
          <w:rFonts w:ascii="TH SarabunPSK" w:hAnsi="TH SarabunPSK" w:cs="TH SarabunPSK"/>
          <w:sz w:val="32"/>
          <w:szCs w:val="32"/>
          <w:lang w:val="en-GB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- 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ตรวจสอบวงจร (</w:t>
      </w:r>
      <w:r w:rsidRPr="0031383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ERC - Electrical Rule Check)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>ทำการตรวจสอบความถูกต้องของการเชื่อมต่อและข้อผิดพลาดทางไฟฟ้าในวงจร เช่น ขั้วต่อที่ผิดหรือขาดการเชื่อมต่อ</w:t>
      </w:r>
    </w:p>
    <w:p w14:paraId="779E08A0" w14:textId="77777777" w:rsidR="00313830" w:rsidRPr="00BC3E8D" w:rsidRDefault="00313830" w:rsidP="007115CA">
      <w:pPr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4A105A19" w14:textId="2F15E636" w:rsidR="00A01DD1" w:rsidRPr="0076222C" w:rsidRDefault="00A45C4A" w:rsidP="0076222C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bookmarkStart w:id="8" w:name="_Toc197457328"/>
      <w:r w:rsidRPr="0076222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1.</w:t>
      </w:r>
      <w:r w:rsidRPr="0076222C">
        <w:rPr>
          <w:rFonts w:ascii="TH Sarabun New" w:hAnsi="TH Sarabun New" w:cs="TH Sarabun New"/>
          <w:b/>
          <w:bCs/>
          <w:color w:val="auto"/>
          <w:sz w:val="32"/>
          <w:szCs w:val="32"/>
        </w:rPr>
        <w:t>5</w:t>
      </w:r>
      <w:r w:rsidR="00EE447D" w:rsidRPr="0076222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 ประโยชน์ที่คาดว่าจะได้รับ</w:t>
      </w:r>
      <w:bookmarkEnd w:id="8"/>
    </w:p>
    <w:p w14:paraId="3B39564A" w14:textId="77777777" w:rsidR="00313830" w:rsidRPr="00915818" w:rsidRDefault="00313830" w:rsidP="009946B3">
      <w:pPr>
        <w:pStyle w:val="ListParagraph"/>
        <w:numPr>
          <w:ilvl w:val="1"/>
          <w:numId w:val="3"/>
        </w:numPr>
        <w:spacing w:line="300" w:lineRule="auto"/>
        <w:ind w:left="851"/>
        <w:rPr>
          <w:rFonts w:ascii="TH SarabunPSK" w:hAnsi="TH SarabunPSK" w:cs="TH SarabunPSK"/>
          <w:b/>
          <w:bCs/>
          <w:sz w:val="32"/>
          <w:szCs w:val="32"/>
        </w:rPr>
      </w:pPr>
      <w:bookmarkStart w:id="9" w:name="_Hlk173026750"/>
      <w:r w:rsidRPr="00915818">
        <w:rPr>
          <w:rFonts w:ascii="TH SarabunPSK" w:hAnsi="TH SarabunPSK" w:cs="TH SarabunPSK" w:hint="cs"/>
          <w:sz w:val="32"/>
          <w:szCs w:val="32"/>
          <w:cs/>
        </w:rPr>
        <w:t>ความแม่นยำและประสิทธิภาพในการทำงานของรถหุ่นยนต์</w:t>
      </w:r>
    </w:p>
    <w:p w14:paraId="21B03039" w14:textId="77777777" w:rsidR="00313830" w:rsidRPr="00915818" w:rsidRDefault="00313830" w:rsidP="009946B3">
      <w:pPr>
        <w:pStyle w:val="ListParagraph"/>
        <w:numPr>
          <w:ilvl w:val="1"/>
          <w:numId w:val="3"/>
        </w:numPr>
        <w:spacing w:line="300" w:lineRule="auto"/>
        <w:ind w:left="851"/>
        <w:rPr>
          <w:rFonts w:ascii="TH SarabunPSK" w:hAnsi="TH SarabunPSK" w:cs="TH SarabunPSK"/>
          <w:sz w:val="32"/>
          <w:szCs w:val="32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>ลดโอกาสในการเกิดข้อผิดพลาดในการออกแบบวงจร</w:t>
      </w:r>
      <w:bookmarkEnd w:id="9"/>
    </w:p>
    <w:p w14:paraId="7F36BE4A" w14:textId="03D6435B" w:rsidR="00313830" w:rsidRPr="00915818" w:rsidRDefault="00313830" w:rsidP="009946B3">
      <w:pPr>
        <w:pStyle w:val="ListParagraph"/>
        <w:numPr>
          <w:ilvl w:val="1"/>
          <w:numId w:val="3"/>
        </w:numPr>
        <w:spacing w:line="300" w:lineRule="auto"/>
        <w:ind w:left="851"/>
        <w:rPr>
          <w:rFonts w:ascii="TH SarabunPSK" w:hAnsi="TH SarabunPSK" w:cs="TH SarabunPSK"/>
          <w:sz w:val="32"/>
          <w:szCs w:val="32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 xml:space="preserve">การเรียนรู้การออกแบบวงจรไฟฟ้าและแผ่น </w:t>
      </w:r>
      <w:r w:rsidRPr="00915818">
        <w:rPr>
          <w:rFonts w:ascii="TH SarabunPSK" w:hAnsi="TH SarabunPSK" w:cs="TH SarabunPSK" w:hint="cs"/>
          <w:sz w:val="32"/>
          <w:szCs w:val="32"/>
        </w:rPr>
        <w:t>PCB</w:t>
      </w:r>
    </w:p>
    <w:p w14:paraId="722F16F0" w14:textId="53158883" w:rsidR="00313830" w:rsidRPr="00915818" w:rsidRDefault="00313830" w:rsidP="009946B3">
      <w:pPr>
        <w:pStyle w:val="ListParagraph"/>
        <w:numPr>
          <w:ilvl w:val="1"/>
          <w:numId w:val="3"/>
        </w:numPr>
        <w:spacing w:line="300" w:lineRule="auto"/>
        <w:ind w:left="851"/>
        <w:rPr>
          <w:rFonts w:ascii="TH SarabunPSK" w:hAnsi="TH SarabunPSK" w:cs="TH SarabunPSK"/>
          <w:sz w:val="32"/>
          <w:szCs w:val="32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>ลดความซับซ้อนของวงจร</w:t>
      </w:r>
    </w:p>
    <w:p w14:paraId="138FF159" w14:textId="74A47B1F" w:rsidR="00313830" w:rsidRPr="00915818" w:rsidRDefault="00313830" w:rsidP="009946B3">
      <w:pPr>
        <w:pStyle w:val="ListParagraph"/>
        <w:numPr>
          <w:ilvl w:val="1"/>
          <w:numId w:val="3"/>
        </w:numPr>
        <w:spacing w:line="300" w:lineRule="auto"/>
        <w:ind w:left="851"/>
        <w:rPr>
          <w:rFonts w:ascii="TH SarabunPSK" w:hAnsi="TH SarabunPSK" w:cs="TH SarabunPSK"/>
          <w:sz w:val="32"/>
          <w:szCs w:val="32"/>
        </w:rPr>
      </w:pPr>
      <w:r w:rsidRPr="00915818">
        <w:rPr>
          <w:rFonts w:ascii="TH SarabunPSK" w:hAnsi="TH SarabunPSK" w:cs="TH SarabunPSK" w:hint="cs"/>
          <w:sz w:val="32"/>
          <w:szCs w:val="32"/>
          <w:cs/>
        </w:rPr>
        <w:t>การพัฒนาและปรับปรุงได้ง่าย</w:t>
      </w:r>
    </w:p>
    <w:p w14:paraId="20743DF5" w14:textId="6514562F" w:rsidR="00EE447D" w:rsidRPr="00BC3E8D" w:rsidRDefault="00313830" w:rsidP="00313830">
      <w:pPr>
        <w:pStyle w:val="1"/>
        <w:spacing w:after="0" w:line="240" w:lineRule="auto"/>
        <w:ind w:left="851"/>
        <w:rPr>
          <w:rFonts w:ascii="TH Sarabun New" w:hAnsi="TH Sarabun New" w:cs="TH Sarabun New"/>
          <w:sz w:val="30"/>
          <w:szCs w:val="30"/>
        </w:rPr>
      </w:pPr>
      <w:r w:rsidRPr="00313830">
        <w:rPr>
          <w:rFonts w:ascii="TH Sarabun New" w:hAnsi="TH Sarabun New" w:cs="TH Sarabun New"/>
          <w:noProof/>
          <w:sz w:val="30"/>
          <w:szCs w:val="30"/>
        </w:rPr>
        <w:drawing>
          <wp:anchor distT="0" distB="0" distL="114300" distR="114300" simplePos="0" relativeHeight="251651072" behindDoc="0" locked="0" layoutInCell="1" allowOverlap="1" wp14:anchorId="5A05E84A" wp14:editId="2836E448">
            <wp:simplePos x="0" y="0"/>
            <wp:positionH relativeFrom="column">
              <wp:posOffset>-146050</wp:posOffset>
            </wp:positionH>
            <wp:positionV relativeFrom="paragraph">
              <wp:posOffset>95885</wp:posOffset>
            </wp:positionV>
            <wp:extent cx="5399405" cy="28956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9A04B" w14:textId="1CDA9CDD" w:rsidR="007B52AA" w:rsidRPr="00BC3E8D" w:rsidRDefault="007B52AA" w:rsidP="00313830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5DBA1B74" w14:textId="06511E38" w:rsidR="00BC3E8D" w:rsidRPr="00BC3E8D" w:rsidRDefault="00BC3E8D" w:rsidP="00313830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15E0FB22" w14:textId="3723756A" w:rsidR="00BC3E8D" w:rsidRPr="00BC3E8D" w:rsidRDefault="00BC3E8D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20632C92" w14:textId="63A67888" w:rsidR="00BC3E8D" w:rsidRPr="00BC3E8D" w:rsidRDefault="00BC3E8D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13385BA9" w14:textId="77777777" w:rsidR="00BC3E8D" w:rsidRPr="00BC3E8D" w:rsidRDefault="00BC3E8D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368A0414" w14:textId="77777777" w:rsidR="00BC3E8D" w:rsidRPr="00BC3E8D" w:rsidRDefault="00BC3E8D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7BBBE91A" w14:textId="77777777" w:rsidR="00BC3E8D" w:rsidRPr="00BC3E8D" w:rsidRDefault="00BC3E8D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27B6B802" w14:textId="77777777" w:rsidR="00BC3E8D" w:rsidRDefault="00BC3E8D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06434345" w14:textId="77777777" w:rsidR="00EE1C23" w:rsidRDefault="00EE1C23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6F28D8D2" w14:textId="77777777" w:rsidR="00EE1C23" w:rsidRDefault="00EE1C23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2725CB9D" w14:textId="77777777" w:rsidR="00EE1C23" w:rsidRPr="00BC3E8D" w:rsidRDefault="00EE1C23" w:rsidP="002861DA">
      <w:pPr>
        <w:jc w:val="both"/>
        <w:rPr>
          <w:rFonts w:ascii="TH Sarabun New" w:hAnsi="TH Sarabun New" w:cs="TH Sarabun New"/>
          <w:sz w:val="30"/>
          <w:szCs w:val="30"/>
        </w:rPr>
      </w:pPr>
    </w:p>
    <w:p w14:paraId="70A31D30" w14:textId="77777777" w:rsidR="003F6CBD" w:rsidRDefault="003F6CBD" w:rsidP="00BC3E8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C8D21BE" w14:textId="77777777" w:rsidR="003F6CBD" w:rsidRDefault="003F6CBD" w:rsidP="00BC3E8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8DBA857" w14:textId="77777777" w:rsidR="003F6CBD" w:rsidRDefault="003F6CBD" w:rsidP="00BC3E8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DA3008A" w14:textId="77777777" w:rsidR="003F6CBD" w:rsidRDefault="003F6CBD" w:rsidP="00BC3E8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9E8BFEC" w14:textId="173A3702" w:rsidR="00BC3E8D" w:rsidRPr="0076222C" w:rsidRDefault="00BC3E8D" w:rsidP="0076222C">
      <w:pPr>
        <w:pStyle w:val="Heading1"/>
        <w:spacing w:before="0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10" w:name="_Toc197457329"/>
      <w:r w:rsidRPr="0076222C">
        <w:rPr>
          <w:rFonts w:ascii="TH SarabunPSK" w:hAnsi="TH SarabunPSK" w:cs="TH SarabunPSK"/>
          <w:color w:val="auto"/>
          <w:sz w:val="36"/>
          <w:szCs w:val="36"/>
          <w:cs/>
        </w:rPr>
        <w:lastRenderedPageBreak/>
        <w:t>บทที่ 2</w:t>
      </w:r>
      <w:bookmarkEnd w:id="10"/>
      <w:r w:rsidRPr="0076222C">
        <w:rPr>
          <w:rFonts w:ascii="TH SarabunPSK" w:hAnsi="TH SarabunPSK" w:cs="TH SarabunPSK"/>
          <w:color w:val="auto"/>
          <w:sz w:val="36"/>
          <w:szCs w:val="36"/>
          <w:cs/>
        </w:rPr>
        <w:t xml:space="preserve">  </w:t>
      </w:r>
    </w:p>
    <w:p w14:paraId="4C22052F" w14:textId="192036AE" w:rsidR="00BC3E8D" w:rsidRPr="0076222C" w:rsidRDefault="00BC3E8D" w:rsidP="0076222C">
      <w:pPr>
        <w:pStyle w:val="Heading1"/>
        <w:spacing w:before="0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11" w:name="_Toc197457330"/>
      <w:r w:rsidRPr="0076222C">
        <w:rPr>
          <w:rFonts w:ascii="TH SarabunPSK" w:hAnsi="TH SarabunPSK" w:cs="TH SarabunPSK"/>
          <w:color w:val="auto"/>
          <w:sz w:val="36"/>
          <w:szCs w:val="36"/>
          <w:cs/>
        </w:rPr>
        <w:t>ทฤษฎีและงานวิจัยที่เกี่ยวข้อง</w:t>
      </w:r>
      <w:bookmarkEnd w:id="11"/>
    </w:p>
    <w:p w14:paraId="6445CAD4" w14:textId="77777777" w:rsidR="0076222C" w:rsidRPr="00BC3E8D" w:rsidRDefault="0076222C" w:rsidP="00BC3E8D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8AD2FB3" w14:textId="7A769140" w:rsidR="00EB1C46" w:rsidRPr="00EB1C46" w:rsidRDefault="00EB1C46" w:rsidP="00EB1C4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B1C46">
        <w:rPr>
          <w:rFonts w:ascii="TH SarabunPSK" w:hAnsi="TH SarabunPSK" w:cs="TH SarabunPSK" w:hint="cs"/>
          <w:sz w:val="32"/>
          <w:szCs w:val="32"/>
          <w:cs/>
        </w:rPr>
        <w:t>ในบทนี้จะกล่าวถึงความสำคัญ อุปกรณ์ทางฮาร์ดแวร์ที่นำมาใช้ในการสร้างระบบ และ</w:t>
      </w:r>
      <w:r w:rsidRPr="00EB1C46">
        <w:rPr>
          <w:rFonts w:ascii="TH SarabunPSK" w:hAnsi="TH SarabunPSK" w:cs="TH SarabunPSK" w:hint="cs"/>
          <w:sz w:val="32"/>
          <w:szCs w:val="32"/>
        </w:rPr>
        <w:t xml:space="preserve"> </w:t>
      </w:r>
      <w:r w:rsidRPr="00EB1C46">
        <w:rPr>
          <w:rFonts w:ascii="TH SarabunPSK" w:hAnsi="TH SarabunPSK" w:cs="TH SarabunPSK" w:hint="cs"/>
          <w:sz w:val="32"/>
          <w:szCs w:val="32"/>
          <w:cs/>
        </w:rPr>
        <w:t>ซอฟต์แวร์และไลบรารีที่นำมาใช้ในการทำโครงงานนี้</w:t>
      </w:r>
    </w:p>
    <w:p w14:paraId="0BB43F63" w14:textId="6BD75371" w:rsidR="00F4090D" w:rsidRPr="0076222C" w:rsidRDefault="00F4090D" w:rsidP="0076222C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bookmarkStart w:id="12" w:name="_Toc182160531"/>
      <w:bookmarkStart w:id="13" w:name="_Toc182166140"/>
      <w:bookmarkStart w:id="14" w:name="_Toc190297909"/>
      <w:bookmarkStart w:id="15" w:name="_Toc192115455"/>
      <w:bookmarkStart w:id="16" w:name="_Toc197457331"/>
      <w:r w:rsidRPr="0076222C">
        <w:rPr>
          <w:rFonts w:ascii="TH Sarabun New" w:hAnsi="TH Sarabun New" w:cs="TH Sarabun New" w:hint="cs"/>
          <w:b/>
          <w:bCs/>
          <w:color w:val="auto"/>
          <w:sz w:val="32"/>
          <w:szCs w:val="32"/>
        </w:rPr>
        <w:t xml:space="preserve">2.1 </w:t>
      </w:r>
      <w:r w:rsidRPr="0076222C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t>ทฤษฎีที่เกี่ยวข้อง</w:t>
      </w:r>
      <w:bookmarkEnd w:id="12"/>
      <w:bookmarkEnd w:id="13"/>
      <w:bookmarkEnd w:id="14"/>
      <w:bookmarkEnd w:id="15"/>
      <w:bookmarkEnd w:id="16"/>
    </w:p>
    <w:p w14:paraId="1CF07596" w14:textId="5F3F2422" w:rsidR="00F4090D" w:rsidRPr="0076222C" w:rsidRDefault="00F4090D" w:rsidP="0076222C">
      <w:pPr>
        <w:pStyle w:val="Heading3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17" w:name="_Toc182160532"/>
      <w:bookmarkStart w:id="18" w:name="_Toc190297910"/>
      <w:bookmarkStart w:id="19" w:name="_Toc197457332"/>
      <w:r w:rsidRPr="0076222C">
        <w:rPr>
          <w:rFonts w:ascii="TH SarabunPSK" w:hAnsi="TH SarabunPSK" w:cs="TH SarabunPSK" w:hint="cs"/>
          <w:i/>
          <w:sz w:val="32"/>
          <w:szCs w:val="32"/>
          <w:cs/>
        </w:rPr>
        <w:t>2.1</w:t>
      </w:r>
      <w:r w:rsidRPr="0076222C">
        <w:rPr>
          <w:rFonts w:ascii="TH SarabunPSK" w:hAnsi="TH SarabunPSK" w:cs="TH SarabunPSK" w:hint="cs"/>
          <w:i/>
          <w:sz w:val="32"/>
          <w:szCs w:val="32"/>
        </w:rPr>
        <w:t>.</w:t>
      </w:r>
      <w:r w:rsidRPr="0076222C">
        <w:rPr>
          <w:rFonts w:ascii="TH SarabunPSK" w:hAnsi="TH SarabunPSK" w:cs="TH SarabunPSK" w:hint="cs"/>
          <w:sz w:val="32"/>
          <w:szCs w:val="32"/>
        </w:rPr>
        <w:t>1</w:t>
      </w:r>
      <w:r w:rsidRPr="007622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6222C">
        <w:rPr>
          <w:rFonts w:ascii="TH SarabunPSK" w:hAnsi="TH SarabunPSK" w:cs="TH SarabunPSK" w:hint="cs"/>
          <w:sz w:val="32"/>
          <w:szCs w:val="32"/>
        </w:rPr>
        <w:t>ESP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>32</w:t>
      </w:r>
      <w:r w:rsidRPr="0076222C">
        <w:rPr>
          <w:rFonts w:ascii="TH SarabunPSK" w:hAnsi="TH SarabunPSK" w:cs="TH SarabunPSK" w:hint="cs"/>
          <w:sz w:val="32"/>
          <w:szCs w:val="32"/>
        </w:rPr>
        <w:t>-WROOM-32</w:t>
      </w:r>
      <w:bookmarkEnd w:id="17"/>
      <w:bookmarkEnd w:id="18"/>
      <w:bookmarkEnd w:id="19"/>
    </w:p>
    <w:p w14:paraId="4FDBACF2" w14:textId="77777777" w:rsidR="00F4090D" w:rsidRPr="00825BF3" w:rsidRDefault="00F4090D" w:rsidP="00F4090D">
      <w:pPr>
        <w:keepNext/>
        <w:jc w:val="center"/>
        <w:rPr>
          <w:rFonts w:ascii="TH SarabunPSK" w:hAnsi="TH SarabunPSK" w:cs="TH SarabunPSK"/>
        </w:rPr>
      </w:pP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6AE23AF5" wp14:editId="5CE06915">
            <wp:extent cx="2160000" cy="2160000"/>
            <wp:effectExtent l="0" t="0" r="0" b="0"/>
            <wp:docPr id="404926257" name="รูปภาพ 1" descr="ESP32 คือ อะไร ดีกว่า ESP8266 อย่างไร - Tech Talk 2 App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32 คือ อะไร ดีกว่า ESP8266 อย่างไร - Tech Talk 2 Appl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9542" w14:textId="77777777" w:rsidR="00F4090D" w:rsidRPr="006F1F03" w:rsidRDefault="00F4090D" w:rsidP="006F1F03">
      <w:pPr>
        <w:pStyle w:val="Caption"/>
      </w:pPr>
      <w:bookmarkStart w:id="20" w:name="_Toc192245279"/>
      <w:bookmarkStart w:id="21" w:name="_Toc193741823"/>
      <w:bookmarkStart w:id="22" w:name="_Toc193918018"/>
      <w:r w:rsidRPr="006F1F03">
        <w:rPr>
          <w:rFonts w:hint="cs"/>
          <w:cs/>
        </w:rPr>
        <w:t xml:space="preserve">รูปที่ </w:t>
      </w:r>
      <w:r w:rsidRPr="006F1F03">
        <w:rPr>
          <w:rFonts w:hint="cs"/>
        </w:rPr>
        <w:t>2.1 ESP32-WROOM-32</w:t>
      </w:r>
      <w:bookmarkEnd w:id="20"/>
      <w:bookmarkEnd w:id="21"/>
      <w:bookmarkEnd w:id="22"/>
      <w:r w:rsidRPr="006F1F03">
        <w:rPr>
          <w:rFonts w:hint="cs"/>
        </w:rPr>
        <w:t xml:space="preserve"> </w:t>
      </w:r>
    </w:p>
    <w:p w14:paraId="132B75A9" w14:textId="4F84492D" w:rsidR="00F4090D" w:rsidRPr="00825BF3" w:rsidRDefault="00F4090D" w:rsidP="003F6CBD">
      <w:pPr>
        <w:tabs>
          <w:tab w:val="left" w:pos="851"/>
          <w:tab w:val="left" w:pos="113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25BF3">
        <w:rPr>
          <w:rFonts w:ascii="TH SarabunPSK" w:hAnsi="TH SarabunPSK" w:cs="TH SarabunPSK" w:hint="cs"/>
          <w:sz w:val="32"/>
          <w:szCs w:val="32"/>
        </w:rPr>
        <w:t xml:space="preserve">ESP32-WROOM-32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เป็นโมดูลไมโครคอนโทรลเลอร์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MCU)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ที่ออกแบบมาเพื่อตอบโจทย์การใช้งานที่หลากหลาย โดยรวมเอาความสามารถในการเชื่อมต่อ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Wi-Fi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ไว้ในบอร์ดเดียว ทำให้มีความยืดหยุ่นสูงในการประยุกต์ใช้งานในโครงการที่ต้องการการสื่อสารแบบไร้สาย โมดูลนี้รองรับการสื่อสารผ่านโ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รโ</w:t>
      </w:r>
      <w:r>
        <w:rPr>
          <w:rFonts w:ascii="TH SarabunPSK" w:hAnsi="TH SarabunPSK" w:cs="TH SarabunPSK" w:hint="cs"/>
          <w:sz w:val="32"/>
          <w:szCs w:val="32"/>
          <w:cs/>
        </w:rPr>
        <w:t>ท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คอลต่าง ๆ เช่น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UART, I2C,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SPI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ทำให้สามารถเชื่อมต่อกับเซนเซอร์และอุปกรณ์อื่น ๆ ได้ง่ายดาย อีกทั้งยังมีจำนวน พอร์ต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GPIO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ที่หลากหลาย ช่วยให้สามารถเชื่อมต่อกับอุปกรณ์ต่อพ่วงภายนอกได้ตามความต้องการ </w:t>
      </w:r>
    </w:p>
    <w:p w14:paraId="054D8733" w14:textId="77777777" w:rsidR="00F4090D" w:rsidRPr="00825BF3" w:rsidRDefault="00F4090D" w:rsidP="00F4090D">
      <w:pPr>
        <w:rPr>
          <w:rFonts w:ascii="TH SarabunPSK" w:hAnsi="TH SarabunPSK" w:cs="TH SarabunPSK"/>
          <w:sz w:val="32"/>
          <w:szCs w:val="32"/>
          <w:cs/>
        </w:rPr>
      </w:pPr>
    </w:p>
    <w:p w14:paraId="0A4868DA" w14:textId="77777777" w:rsidR="00F4090D" w:rsidRPr="00825BF3" w:rsidRDefault="00F4090D" w:rsidP="00F4090D">
      <w:pPr>
        <w:pStyle w:val="Subtitle"/>
        <w:rPr>
          <w:b w:val="0"/>
          <w:bCs/>
          <w:cs/>
        </w:rPr>
      </w:pPr>
      <w:bookmarkStart w:id="23" w:name="_Toc192113129"/>
      <w:r w:rsidRPr="00825BF3">
        <w:rPr>
          <w:rFonts w:hint="cs"/>
          <w:bCs/>
          <w:cs/>
        </w:rPr>
        <w:t xml:space="preserve">ตารางที่ 2.1 </w:t>
      </w:r>
      <w:r w:rsidRPr="00825BF3">
        <w:rPr>
          <w:rFonts w:hint="cs"/>
          <w:bCs/>
        </w:rPr>
        <w:t>ESP</w:t>
      </w:r>
      <w:r w:rsidRPr="00825BF3">
        <w:rPr>
          <w:rFonts w:hint="cs"/>
          <w:bCs/>
          <w:cs/>
        </w:rPr>
        <w:t>32</w:t>
      </w:r>
      <w:r w:rsidRPr="00825BF3">
        <w:rPr>
          <w:rFonts w:hint="cs"/>
          <w:cs/>
        </w:rPr>
        <w:t>-</w:t>
      </w:r>
      <w:r w:rsidRPr="00825BF3">
        <w:rPr>
          <w:rFonts w:hint="cs"/>
        </w:rPr>
        <w:t>WROOM-</w:t>
      </w:r>
      <w:r w:rsidRPr="00825BF3">
        <w:rPr>
          <w:rFonts w:hint="cs"/>
          <w:b w:val="0"/>
          <w:bCs/>
          <w:cs/>
        </w:rPr>
        <w:t>32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2665"/>
        <w:gridCol w:w="3224"/>
      </w:tblGrid>
      <w:tr w:rsidR="00F4090D" w:rsidRPr="00825BF3" w14:paraId="22E4284C" w14:textId="77777777" w:rsidTr="00EB55ED">
        <w:trPr>
          <w:trHeight w:val="397"/>
        </w:trPr>
        <w:tc>
          <w:tcPr>
            <w:tcW w:w="2830" w:type="dxa"/>
            <w:vAlign w:val="center"/>
          </w:tcPr>
          <w:p w14:paraId="16EB24F3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</w:t>
            </w:r>
          </w:p>
        </w:tc>
        <w:tc>
          <w:tcPr>
            <w:tcW w:w="2665" w:type="dxa"/>
            <w:vAlign w:val="center"/>
          </w:tcPr>
          <w:p w14:paraId="55F54921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3224" w:type="dxa"/>
            <w:vAlign w:val="center"/>
          </w:tcPr>
          <w:p w14:paraId="3E036270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ข้อมูลจำเพาะ</w:t>
            </w:r>
          </w:p>
        </w:tc>
      </w:tr>
      <w:tr w:rsidR="00F4090D" w:rsidRPr="00825BF3" w14:paraId="5602913F" w14:textId="77777777" w:rsidTr="00EB55ED">
        <w:trPr>
          <w:trHeight w:val="397"/>
        </w:trPr>
        <w:tc>
          <w:tcPr>
            <w:tcW w:w="2830" w:type="dxa"/>
            <w:vMerge w:val="restart"/>
            <w:vAlign w:val="center"/>
          </w:tcPr>
          <w:p w14:paraId="25EABBA2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การรับรอง</w:t>
            </w:r>
          </w:p>
        </w:tc>
        <w:tc>
          <w:tcPr>
            <w:tcW w:w="2665" w:type="dxa"/>
            <w:vAlign w:val="center"/>
          </w:tcPr>
          <w:p w14:paraId="392D0F64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การรับรอง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RF</w:t>
            </w:r>
          </w:p>
        </w:tc>
        <w:tc>
          <w:tcPr>
            <w:tcW w:w="3224" w:type="dxa"/>
            <w:vAlign w:val="center"/>
          </w:tcPr>
          <w:p w14:paraId="10B44B7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FCC/CE-RED</w:t>
            </w:r>
          </w:p>
          <w:p w14:paraId="6FC0E448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/IC/TELEC/KCC/SRRC/NCC</w:t>
            </w:r>
          </w:p>
        </w:tc>
      </w:tr>
      <w:tr w:rsidR="00F4090D" w:rsidRPr="00825BF3" w14:paraId="77BB623B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3B8AF7B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5D4E6C3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การรับรอง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Wi-Fi</w:t>
            </w:r>
          </w:p>
        </w:tc>
        <w:tc>
          <w:tcPr>
            <w:tcW w:w="3224" w:type="dxa"/>
            <w:vAlign w:val="center"/>
          </w:tcPr>
          <w:p w14:paraId="249B5FE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Wi-Fi Alliance</w:t>
            </w:r>
          </w:p>
        </w:tc>
      </w:tr>
      <w:tr w:rsidR="00F4090D" w:rsidRPr="00825BF3" w14:paraId="340F4F8E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6AB4638C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255BE44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การรับรอง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Bluetooth</w:t>
            </w:r>
          </w:p>
        </w:tc>
        <w:tc>
          <w:tcPr>
            <w:tcW w:w="3224" w:type="dxa"/>
            <w:vAlign w:val="center"/>
          </w:tcPr>
          <w:p w14:paraId="51513948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BQB</w:t>
            </w:r>
          </w:p>
        </w:tc>
      </w:tr>
      <w:tr w:rsidR="00F4090D" w:rsidRPr="00825BF3" w14:paraId="11E08F64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4A6BD09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252E91D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การรับรองด้านสิ่งแวดล้อม</w:t>
            </w:r>
          </w:p>
        </w:tc>
        <w:tc>
          <w:tcPr>
            <w:tcW w:w="3224" w:type="dxa"/>
            <w:vAlign w:val="center"/>
          </w:tcPr>
          <w:p w14:paraId="069EB709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RoHS/REACH</w:t>
            </w:r>
          </w:p>
        </w:tc>
      </w:tr>
      <w:tr w:rsidR="00F4090D" w:rsidRPr="00825BF3" w14:paraId="72B9AA23" w14:textId="77777777" w:rsidTr="00EB55ED">
        <w:trPr>
          <w:trHeight w:val="397"/>
        </w:trPr>
        <w:tc>
          <w:tcPr>
            <w:tcW w:w="2830" w:type="dxa"/>
            <w:vAlign w:val="center"/>
          </w:tcPr>
          <w:p w14:paraId="6EE9AED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การทดสอบ</w:t>
            </w:r>
          </w:p>
        </w:tc>
        <w:tc>
          <w:tcPr>
            <w:tcW w:w="2665" w:type="dxa"/>
            <w:vAlign w:val="center"/>
          </w:tcPr>
          <w:p w14:paraId="15E655B0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ความน่าเชื่อถือ</w:t>
            </w:r>
          </w:p>
        </w:tc>
        <w:tc>
          <w:tcPr>
            <w:tcW w:w="3224" w:type="dxa"/>
            <w:vAlign w:val="center"/>
          </w:tcPr>
          <w:p w14:paraId="40720F1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HTOL/HTSL/</w:t>
            </w:r>
            <w:proofErr w:type="spell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uHAST</w:t>
            </w:r>
            <w:proofErr w:type="spell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/TCT/ESD</w:t>
            </w:r>
          </w:p>
        </w:tc>
      </w:tr>
      <w:tr w:rsidR="00F4090D" w:rsidRPr="00825BF3" w14:paraId="2CC38DCA" w14:textId="77777777" w:rsidTr="00EB55ED">
        <w:trPr>
          <w:trHeight w:val="397"/>
        </w:trPr>
        <w:tc>
          <w:tcPr>
            <w:tcW w:w="2830" w:type="dxa"/>
            <w:vMerge w:val="restart"/>
            <w:vAlign w:val="center"/>
          </w:tcPr>
          <w:p w14:paraId="57C0F72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Wi-Fi</w:t>
            </w:r>
          </w:p>
        </w:tc>
        <w:tc>
          <w:tcPr>
            <w:tcW w:w="2665" w:type="dxa"/>
            <w:vMerge w:val="restart"/>
            <w:vAlign w:val="center"/>
          </w:tcPr>
          <w:p w14:paraId="20D759E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รโ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คอล</w:t>
            </w:r>
          </w:p>
        </w:tc>
        <w:tc>
          <w:tcPr>
            <w:tcW w:w="3224" w:type="dxa"/>
            <w:vAlign w:val="center"/>
          </w:tcPr>
          <w:p w14:paraId="00A1DE79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802.11 b/g/n</w:t>
            </w:r>
          </w:p>
          <w:p w14:paraId="5CE087B8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(802.11n up to 150 Mbps)</w:t>
            </w:r>
          </w:p>
        </w:tc>
      </w:tr>
      <w:tr w:rsidR="00F4090D" w:rsidRPr="00825BF3" w14:paraId="22648A73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65234B8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Merge/>
            <w:vAlign w:val="center"/>
          </w:tcPr>
          <w:p w14:paraId="16168A3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224" w:type="dxa"/>
            <w:vAlign w:val="center"/>
          </w:tcPr>
          <w:p w14:paraId="79C1FF1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A-MPDU and A-MSDU aggregation and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0.4µ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s guard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interval support</w:t>
            </w:r>
          </w:p>
        </w:tc>
      </w:tr>
      <w:tr w:rsidR="00F4090D" w:rsidRPr="00825BF3" w14:paraId="41832948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062016F4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181D3276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ย่านความถี่</w:t>
            </w:r>
          </w:p>
        </w:tc>
        <w:tc>
          <w:tcPr>
            <w:tcW w:w="3224" w:type="dxa"/>
            <w:vAlign w:val="center"/>
          </w:tcPr>
          <w:p w14:paraId="3325859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2.4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GHz ~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2.5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GHz</w:t>
            </w:r>
          </w:p>
        </w:tc>
      </w:tr>
      <w:tr w:rsidR="00F4090D" w:rsidRPr="00825BF3" w14:paraId="120BFCE6" w14:textId="77777777" w:rsidTr="00EB55ED">
        <w:trPr>
          <w:trHeight w:val="397"/>
        </w:trPr>
        <w:tc>
          <w:tcPr>
            <w:tcW w:w="2830" w:type="dxa"/>
            <w:vMerge w:val="restart"/>
            <w:vAlign w:val="center"/>
          </w:tcPr>
          <w:p w14:paraId="5FD37BC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Bluetooth</w:t>
            </w:r>
          </w:p>
        </w:tc>
        <w:tc>
          <w:tcPr>
            <w:tcW w:w="2665" w:type="dxa"/>
            <w:vAlign w:val="center"/>
          </w:tcPr>
          <w:p w14:paraId="4F418712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โร</w:t>
            </w:r>
            <w:proofErr w:type="spellEnd"/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โ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คอล</w:t>
            </w:r>
          </w:p>
        </w:tc>
        <w:tc>
          <w:tcPr>
            <w:tcW w:w="3224" w:type="dxa"/>
            <w:vAlign w:val="center"/>
          </w:tcPr>
          <w:p w14:paraId="1FE79356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Bluetooth v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4.2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BR/EDR and BLE specification</w:t>
            </w:r>
          </w:p>
        </w:tc>
      </w:tr>
      <w:tr w:rsidR="00F4090D" w:rsidRPr="00825BF3" w14:paraId="394FF89A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70F1AEE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Merge w:val="restart"/>
            <w:vAlign w:val="center"/>
          </w:tcPr>
          <w:p w14:paraId="02D10D8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ระบบวิทยุ</w:t>
            </w:r>
          </w:p>
        </w:tc>
        <w:tc>
          <w:tcPr>
            <w:tcW w:w="3224" w:type="dxa"/>
            <w:vAlign w:val="center"/>
          </w:tcPr>
          <w:p w14:paraId="29017E1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NZIF receiver with –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97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dBm sensitivity</w:t>
            </w:r>
          </w:p>
        </w:tc>
      </w:tr>
      <w:tr w:rsidR="00F4090D" w:rsidRPr="00825BF3" w14:paraId="5BF3696D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4C010329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Merge/>
            <w:vAlign w:val="center"/>
          </w:tcPr>
          <w:p w14:paraId="5DE3263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224" w:type="dxa"/>
            <w:vAlign w:val="center"/>
          </w:tcPr>
          <w:p w14:paraId="6E3E0284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Class-1, class-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proofErr w:type="gram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 and class-3 transmitter</w:t>
            </w:r>
          </w:p>
        </w:tc>
      </w:tr>
      <w:tr w:rsidR="00F4090D" w:rsidRPr="00825BF3" w14:paraId="3C7659CA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242074F5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Merge/>
            <w:vAlign w:val="center"/>
          </w:tcPr>
          <w:p w14:paraId="0C33A63C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224" w:type="dxa"/>
            <w:vAlign w:val="center"/>
          </w:tcPr>
          <w:p w14:paraId="347D0D5C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AFH</w:t>
            </w:r>
          </w:p>
        </w:tc>
      </w:tr>
      <w:tr w:rsidR="00F4090D" w:rsidRPr="00825BF3" w14:paraId="3338D339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235F6C48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1EC9CE1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</w:t>
            </w:r>
          </w:p>
        </w:tc>
        <w:tc>
          <w:tcPr>
            <w:tcW w:w="3224" w:type="dxa"/>
            <w:vAlign w:val="center"/>
          </w:tcPr>
          <w:p w14:paraId="3EF40A38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CVSD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SBC</w:t>
            </w:r>
          </w:p>
        </w:tc>
      </w:tr>
      <w:tr w:rsidR="00F4090D" w:rsidRPr="00825BF3" w14:paraId="5EA4B33B" w14:textId="77777777" w:rsidTr="00EB55ED">
        <w:trPr>
          <w:trHeight w:val="397"/>
        </w:trPr>
        <w:tc>
          <w:tcPr>
            <w:tcW w:w="2830" w:type="dxa"/>
            <w:vMerge w:val="restart"/>
            <w:vAlign w:val="center"/>
          </w:tcPr>
          <w:p w14:paraId="260BF31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Hardware</w:t>
            </w:r>
          </w:p>
        </w:tc>
        <w:tc>
          <w:tcPr>
            <w:tcW w:w="2665" w:type="dxa"/>
            <w:vAlign w:val="center"/>
          </w:tcPr>
          <w:p w14:paraId="337AB5B1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อร์</w:t>
            </w:r>
            <w:proofErr w:type="spellStart"/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เฟซข</w:t>
            </w:r>
            <w:proofErr w:type="spellEnd"/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องโมดูล</w:t>
            </w:r>
          </w:p>
        </w:tc>
        <w:tc>
          <w:tcPr>
            <w:tcW w:w="3224" w:type="dxa"/>
            <w:vAlign w:val="center"/>
          </w:tcPr>
          <w:p w14:paraId="05992172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SD card, UART, SPI, SDIO, I2C, LED PWM, Motor PWM, I2S, IR, pulse counter, GPIO, capacitive touch sensor, ADC, DAC</w:t>
            </w:r>
          </w:p>
        </w:tc>
      </w:tr>
      <w:tr w:rsidR="00F4090D" w:rsidRPr="00825BF3" w14:paraId="4C871EF5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6F7CCDB3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21EC421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เซนเซอร์ในตัว</w:t>
            </w:r>
          </w:p>
        </w:tc>
        <w:tc>
          <w:tcPr>
            <w:tcW w:w="3224" w:type="dxa"/>
            <w:vAlign w:val="center"/>
          </w:tcPr>
          <w:p w14:paraId="7FB13690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Hall sensor</w:t>
            </w:r>
          </w:p>
        </w:tc>
      </w:tr>
      <w:tr w:rsidR="00F4090D" w:rsidRPr="00825BF3" w14:paraId="372A754E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76BB858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12FE74CC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คริสตัลในตัว</w:t>
            </w:r>
          </w:p>
        </w:tc>
        <w:tc>
          <w:tcPr>
            <w:tcW w:w="3224" w:type="dxa"/>
            <w:vAlign w:val="center"/>
          </w:tcPr>
          <w:p w14:paraId="46D36730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40 MHz crystal</w:t>
            </w:r>
          </w:p>
        </w:tc>
      </w:tr>
      <w:tr w:rsidR="00F4090D" w:rsidRPr="00825BF3" w14:paraId="7DCA7FDD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72E2F525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07E3750C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หน่วยความจำแฟลช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  <w:t xml:space="preserve">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SPI 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ในตัว</w:t>
            </w:r>
          </w:p>
        </w:tc>
        <w:tc>
          <w:tcPr>
            <w:tcW w:w="3224" w:type="dxa"/>
            <w:vAlign w:val="center"/>
          </w:tcPr>
          <w:p w14:paraId="3C0DF05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4 MB</w:t>
            </w:r>
          </w:p>
        </w:tc>
      </w:tr>
      <w:tr w:rsidR="00F4090D" w:rsidRPr="00825BF3" w14:paraId="5CC8CD98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5C9832F3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55E7833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แรงดันไฟฟ้า/แหล่งจ่ายไฟ</w:t>
            </w:r>
          </w:p>
        </w:tc>
        <w:tc>
          <w:tcPr>
            <w:tcW w:w="3224" w:type="dxa"/>
            <w:vAlign w:val="center"/>
          </w:tcPr>
          <w:p w14:paraId="2DA2E21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3.0 V~3.6 V</w:t>
            </w:r>
          </w:p>
        </w:tc>
      </w:tr>
      <w:tr w:rsidR="00F4090D" w:rsidRPr="00825BF3" w14:paraId="4B56D4BB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1E842B5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4F80853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กระแสไฟฟ้าขณะทำงาน</w:t>
            </w:r>
          </w:p>
        </w:tc>
        <w:tc>
          <w:tcPr>
            <w:tcW w:w="3224" w:type="dxa"/>
            <w:vAlign w:val="center"/>
          </w:tcPr>
          <w:p w14:paraId="1084A266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Average: 80 mA</w:t>
            </w:r>
          </w:p>
        </w:tc>
      </w:tr>
      <w:tr w:rsidR="00F4090D" w:rsidRPr="00825BF3" w14:paraId="4875FADF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5D2BF42E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7A43784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กระแสไฟฟ้าขั้นต่ำจากแหล่งจ่ายไฟ</w:t>
            </w:r>
          </w:p>
        </w:tc>
        <w:tc>
          <w:tcPr>
            <w:tcW w:w="3224" w:type="dxa"/>
            <w:vAlign w:val="center"/>
          </w:tcPr>
          <w:p w14:paraId="096A2765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500 mA</w:t>
            </w:r>
          </w:p>
        </w:tc>
      </w:tr>
      <w:tr w:rsidR="00F4090D" w:rsidRPr="00825BF3" w14:paraId="593FC4AD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71262B27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605277D1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ช่วงอุณหภูมิที่แนะนำในการทำงาน</w:t>
            </w:r>
          </w:p>
        </w:tc>
        <w:tc>
          <w:tcPr>
            <w:tcW w:w="3224" w:type="dxa"/>
            <w:vAlign w:val="center"/>
          </w:tcPr>
          <w:p w14:paraId="56CB887B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–40 °C~+85 °C</w:t>
            </w:r>
          </w:p>
        </w:tc>
      </w:tr>
      <w:tr w:rsidR="00F4090D" w:rsidRPr="00825BF3" w14:paraId="78216418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7E69138F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202058A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ขนาดของ</w:t>
            </w:r>
            <w:proofErr w:type="spellStart"/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แพ็กเกจ</w:t>
            </w:r>
            <w:proofErr w:type="spellEnd"/>
          </w:p>
        </w:tc>
        <w:tc>
          <w:tcPr>
            <w:tcW w:w="3224" w:type="dxa"/>
            <w:vAlign w:val="center"/>
          </w:tcPr>
          <w:p w14:paraId="13F6A4EA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(18.00±0.10) mm × (25.50±0.10) mm × (3.10±0.10) mm</w:t>
            </w:r>
          </w:p>
        </w:tc>
      </w:tr>
      <w:tr w:rsidR="00F4090D" w:rsidRPr="00825BF3" w14:paraId="7D504004" w14:textId="77777777" w:rsidTr="00EB55ED">
        <w:trPr>
          <w:trHeight w:val="397"/>
        </w:trPr>
        <w:tc>
          <w:tcPr>
            <w:tcW w:w="2830" w:type="dxa"/>
            <w:vMerge/>
            <w:vAlign w:val="center"/>
          </w:tcPr>
          <w:p w14:paraId="3409EAAD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5" w:type="dxa"/>
            <w:vAlign w:val="center"/>
          </w:tcPr>
          <w:p w14:paraId="7B7CAF5C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ระดับความไวต่อความชื้น (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MSL)</w:t>
            </w:r>
          </w:p>
        </w:tc>
        <w:tc>
          <w:tcPr>
            <w:tcW w:w="3224" w:type="dxa"/>
            <w:vAlign w:val="center"/>
          </w:tcPr>
          <w:p w14:paraId="79604551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Level 3</w:t>
            </w:r>
          </w:p>
        </w:tc>
      </w:tr>
    </w:tbl>
    <w:p w14:paraId="0AB4C295" w14:textId="77777777" w:rsidR="00F4090D" w:rsidRPr="00825BF3" w:rsidRDefault="00F4090D" w:rsidP="00F4090D">
      <w:pPr>
        <w:tabs>
          <w:tab w:val="left" w:pos="851"/>
          <w:tab w:val="left" w:pos="1134"/>
        </w:tabs>
        <w:rPr>
          <w:rFonts w:ascii="TH SarabunPSK" w:hAnsi="TH SarabunPSK" w:cs="TH SarabunPSK"/>
          <w:sz w:val="32"/>
          <w:szCs w:val="32"/>
        </w:rPr>
      </w:pPr>
    </w:p>
    <w:p w14:paraId="53997B9C" w14:textId="245E5C2A" w:rsidR="00F4090D" w:rsidRPr="0076222C" w:rsidRDefault="00F4090D" w:rsidP="0076222C">
      <w:pPr>
        <w:pStyle w:val="Heading3"/>
        <w:spacing w:before="0" w:after="0"/>
        <w:rPr>
          <w:rFonts w:ascii="TH SarabunPSK" w:hAnsi="TH SarabunPSK" w:cs="TH SarabunPSK"/>
          <w:i/>
          <w:sz w:val="32"/>
          <w:szCs w:val="32"/>
        </w:rPr>
      </w:pPr>
      <w:bookmarkStart w:id="24" w:name="_Toc182160533"/>
      <w:bookmarkStart w:id="25" w:name="_Toc190297911"/>
      <w:bookmarkStart w:id="26" w:name="_Toc197457333"/>
      <w:r w:rsidRPr="0076222C">
        <w:rPr>
          <w:rFonts w:ascii="TH SarabunPSK" w:hAnsi="TH SarabunPSK" w:cs="TH SarabunPSK" w:hint="cs"/>
          <w:i/>
          <w:sz w:val="32"/>
          <w:szCs w:val="32"/>
        </w:rPr>
        <w:lastRenderedPageBreak/>
        <w:t>2.1.2 ESP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>32-</w:t>
      </w:r>
      <w:r w:rsidRPr="0076222C">
        <w:rPr>
          <w:rFonts w:ascii="TH SarabunPSK" w:hAnsi="TH SarabunPSK" w:cs="TH SarabunPSK" w:hint="cs"/>
          <w:i/>
          <w:sz w:val="32"/>
          <w:szCs w:val="32"/>
        </w:rPr>
        <w:t>CAM</w:t>
      </w:r>
      <w:bookmarkEnd w:id="24"/>
      <w:bookmarkEnd w:id="25"/>
      <w:bookmarkEnd w:id="26"/>
      <w:r w:rsidRPr="0076222C">
        <w:rPr>
          <w:rFonts w:ascii="TH SarabunPSK" w:hAnsi="TH SarabunPSK" w:cs="TH SarabunPSK" w:hint="cs"/>
          <w:i/>
          <w:sz w:val="32"/>
          <w:szCs w:val="32"/>
        </w:rPr>
        <w:t xml:space="preserve"> </w:t>
      </w:r>
    </w:p>
    <w:p w14:paraId="4227F354" w14:textId="77777777" w:rsidR="00F4090D" w:rsidRPr="00825BF3" w:rsidRDefault="00F4090D" w:rsidP="00F4090D">
      <w:pPr>
        <w:keepNext/>
        <w:tabs>
          <w:tab w:val="left" w:pos="851"/>
          <w:tab w:val="left" w:pos="1134"/>
        </w:tabs>
        <w:jc w:val="center"/>
        <w:rPr>
          <w:rFonts w:ascii="TH SarabunPSK" w:hAnsi="TH SarabunPSK" w:cs="TH SarabunPSK"/>
        </w:rPr>
      </w:pPr>
      <w:r w:rsidRPr="00825BF3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F8418D6" wp14:editId="282C3D0C">
            <wp:extent cx="2495550" cy="2495550"/>
            <wp:effectExtent l="0" t="0" r="0" b="0"/>
            <wp:docPr id="23360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A753" w14:textId="77777777" w:rsidR="00F4090D" w:rsidRPr="006F1F03" w:rsidRDefault="00F4090D" w:rsidP="006F1F03">
      <w:pPr>
        <w:pStyle w:val="Caption"/>
      </w:pPr>
      <w:bookmarkStart w:id="27" w:name="_Toc192245280"/>
      <w:bookmarkStart w:id="28" w:name="_Toc193741824"/>
      <w:bookmarkStart w:id="29" w:name="_Toc193918019"/>
      <w:r w:rsidRPr="006F1F03">
        <w:rPr>
          <w:rFonts w:hint="cs"/>
          <w:cs/>
        </w:rPr>
        <w:t xml:space="preserve">รูปที่ </w:t>
      </w:r>
      <w:r w:rsidRPr="006F1F03">
        <w:rPr>
          <w:rFonts w:hint="cs"/>
        </w:rPr>
        <w:t>2.2 ESP</w:t>
      </w:r>
      <w:r w:rsidRPr="006F1F03">
        <w:rPr>
          <w:rFonts w:hint="cs"/>
          <w:cs/>
        </w:rPr>
        <w:t>32-</w:t>
      </w:r>
      <w:r w:rsidRPr="006F1F03">
        <w:rPr>
          <w:rFonts w:hint="cs"/>
        </w:rPr>
        <w:t>CAM</w:t>
      </w:r>
      <w:bookmarkEnd w:id="27"/>
      <w:bookmarkEnd w:id="28"/>
      <w:bookmarkEnd w:id="29"/>
    </w:p>
    <w:p w14:paraId="7455CB67" w14:textId="77777777" w:rsidR="00F4090D" w:rsidRPr="00825BF3" w:rsidRDefault="00F4090D" w:rsidP="00F4090D">
      <w:pPr>
        <w:tabs>
          <w:tab w:val="left" w:pos="851"/>
          <w:tab w:val="left" w:pos="1134"/>
        </w:tabs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tab/>
        <w:t xml:space="preserve">ESP32-CAM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เป็นโมดูลไมโครคอนโทรลเลอร์ที่พัฒนาขึ้นเพื่อการใช้งานด้านการตรวจจับและบันทึกภาพ โดยมาพร้อมกับกล้องความละเอียดสูง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OV2640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ขนาด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2MP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ที่รองรับการจับภาพในรูปแบบ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JPEG, BMP,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GRAYSCALE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โมดูลนี้มีความสามารถในการเชื่อมต่อเครือข่ายไร้สายผ่าน </w:t>
      </w:r>
    </w:p>
    <w:p w14:paraId="1A692DB9" w14:textId="77777777" w:rsidR="00F4090D" w:rsidRPr="00825BF3" w:rsidRDefault="00F4090D" w:rsidP="00F4090D">
      <w:pPr>
        <w:tabs>
          <w:tab w:val="left" w:pos="851"/>
          <w:tab w:val="left" w:pos="1134"/>
        </w:tabs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t xml:space="preserve">Wi-Fi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มาตรฐาน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802.11b/g/n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และรองรับการสื่อสารแบบ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Bluetooth 4.2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ซึ่งช่วยให้สามารถส่งข้อมูลภาพและวิดีโอผ่านเครือข่ายได้อย่างรวดเร็ว นอกจากนี้ยังมีหน่วยความจำภายในขนาด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520KB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พร้อมกับหน่วยความจำ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PSRAM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ภายนอกขนาด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4MB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ที่เสริมความสามารถในการประมวลผลข้อมูลภาพได้อย่างมีประสิทธิภาพ</w:t>
      </w:r>
    </w:p>
    <w:p w14:paraId="3FE37691" w14:textId="77777777" w:rsidR="00F4090D" w:rsidRPr="00825BF3" w:rsidRDefault="00F4090D" w:rsidP="00F4090D">
      <w:pPr>
        <w:rPr>
          <w:rFonts w:ascii="TH SarabunPSK" w:hAnsi="TH SarabunPSK" w:cs="TH SarabunPSK"/>
        </w:rPr>
      </w:pPr>
    </w:p>
    <w:p w14:paraId="144870B8" w14:textId="77777777" w:rsidR="00F4090D" w:rsidRPr="00825BF3" w:rsidRDefault="00F4090D" w:rsidP="00F4090D">
      <w:pPr>
        <w:pStyle w:val="Subtitle"/>
      </w:pPr>
      <w:bookmarkStart w:id="30" w:name="_Toc192113130"/>
      <w:r w:rsidRPr="00825BF3">
        <w:rPr>
          <w:rFonts w:hint="cs"/>
          <w:bCs/>
          <w:cs/>
        </w:rPr>
        <w:t xml:space="preserve">ตารางที่ </w:t>
      </w:r>
      <w:r w:rsidRPr="00825BF3">
        <w:rPr>
          <w:rFonts w:hint="cs"/>
          <w:bCs/>
        </w:rPr>
        <w:t>2.2</w:t>
      </w:r>
      <w:r w:rsidRPr="00825BF3">
        <w:rPr>
          <w:rFonts w:hint="cs"/>
        </w:rPr>
        <w:t xml:space="preserve"> ESP</w:t>
      </w:r>
      <w:r w:rsidRPr="00825BF3">
        <w:rPr>
          <w:rFonts w:hint="cs"/>
          <w:cs/>
        </w:rPr>
        <w:t>32-</w:t>
      </w:r>
      <w:r w:rsidRPr="00825BF3">
        <w:rPr>
          <w:rFonts w:hint="cs"/>
        </w:rPr>
        <w:t>CAM</w:t>
      </w:r>
      <w:bookmarkEnd w:id="30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767"/>
        <w:gridCol w:w="5304"/>
      </w:tblGrid>
      <w:tr w:rsidR="00F4090D" w:rsidRPr="00825BF3" w14:paraId="18B31351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3A1906BB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5304" w:type="dxa"/>
            <w:vAlign w:val="center"/>
          </w:tcPr>
          <w:p w14:paraId="6D23FD23" w14:textId="77777777" w:rsidR="00F4090D" w:rsidRPr="00825BF3" w:rsidRDefault="00F4090D" w:rsidP="00EB55E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ข้อมูลจำเพาะ</w:t>
            </w:r>
          </w:p>
        </w:tc>
      </w:tr>
      <w:tr w:rsidR="00F4090D" w:rsidRPr="00825BF3" w14:paraId="2893736E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28F8B79C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SPI Flash</w:t>
            </w:r>
          </w:p>
        </w:tc>
        <w:tc>
          <w:tcPr>
            <w:tcW w:w="5304" w:type="dxa"/>
            <w:vAlign w:val="center"/>
          </w:tcPr>
          <w:p w14:paraId="68A8A373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Default 32Mbit</w:t>
            </w:r>
          </w:p>
        </w:tc>
      </w:tr>
      <w:tr w:rsidR="00F4090D" w:rsidRPr="00825BF3" w14:paraId="6F8D73B7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3BC0181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RAM</w:t>
            </w:r>
          </w:p>
        </w:tc>
        <w:tc>
          <w:tcPr>
            <w:tcW w:w="5304" w:type="dxa"/>
            <w:vAlign w:val="center"/>
          </w:tcPr>
          <w:p w14:paraId="53689E4B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Built-in 520 KB + external 4MB PSRAM</w:t>
            </w:r>
          </w:p>
        </w:tc>
      </w:tr>
      <w:tr w:rsidR="00F4090D" w:rsidRPr="00825BF3" w14:paraId="128B938F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209D36D5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Dimensions</w:t>
            </w:r>
          </w:p>
        </w:tc>
        <w:tc>
          <w:tcPr>
            <w:tcW w:w="5304" w:type="dxa"/>
            <w:vAlign w:val="center"/>
          </w:tcPr>
          <w:p w14:paraId="4A4D4CE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27*40.5*4.5</w:t>
            </w:r>
            <w:r w:rsidRPr="00825BF3">
              <w:rPr>
                <w:rFonts w:ascii="TH SarabunPSK" w:eastAsia="MS Gothic" w:hAnsi="TH SarabunPSK" w:cs="TH SarabunPSK" w:hint="cs"/>
                <w:sz w:val="32"/>
                <w:szCs w:val="32"/>
              </w:rPr>
              <w:t>（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±0.2</w:t>
            </w:r>
            <w:r w:rsidRPr="00825BF3">
              <w:rPr>
                <w:rFonts w:ascii="TH SarabunPSK" w:eastAsia="MS Gothic" w:hAnsi="TH SarabunPSK" w:cs="TH SarabunPSK" w:hint="cs"/>
                <w:sz w:val="32"/>
                <w:szCs w:val="32"/>
              </w:rPr>
              <w:t>）</w:t>
            </w: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mm/1.06*1.59*0.18</w:t>
            </w:r>
          </w:p>
        </w:tc>
      </w:tr>
      <w:tr w:rsidR="00F4090D" w:rsidRPr="00825BF3" w14:paraId="78332374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0FA8886E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Bluetooth</w:t>
            </w:r>
          </w:p>
        </w:tc>
        <w:tc>
          <w:tcPr>
            <w:tcW w:w="5304" w:type="dxa"/>
            <w:vAlign w:val="center"/>
          </w:tcPr>
          <w:p w14:paraId="4F868F45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Bluetooth 4.2 BR/EDR and BLE standards</w:t>
            </w:r>
          </w:p>
        </w:tc>
      </w:tr>
      <w:tr w:rsidR="00F4090D" w:rsidRPr="00825BF3" w14:paraId="07A84DEB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5CE40DBA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Wi-Fi</w:t>
            </w:r>
          </w:p>
        </w:tc>
        <w:tc>
          <w:tcPr>
            <w:tcW w:w="5304" w:type="dxa"/>
            <w:vAlign w:val="center"/>
          </w:tcPr>
          <w:p w14:paraId="33EF8AB0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802.11b/g/n/e/</w:t>
            </w:r>
            <w:proofErr w:type="spell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i</w:t>
            </w:r>
            <w:proofErr w:type="spellEnd"/>
          </w:p>
        </w:tc>
      </w:tr>
      <w:tr w:rsidR="00F4090D" w:rsidRPr="00825BF3" w14:paraId="1B0988FA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5EC1EAE3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Supported Interface</w:t>
            </w:r>
          </w:p>
        </w:tc>
        <w:tc>
          <w:tcPr>
            <w:tcW w:w="5304" w:type="dxa"/>
            <w:vAlign w:val="center"/>
          </w:tcPr>
          <w:p w14:paraId="505D0159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UART, SPI, I2C, PWM</w:t>
            </w:r>
          </w:p>
        </w:tc>
      </w:tr>
      <w:tr w:rsidR="00F4090D" w:rsidRPr="00825BF3" w14:paraId="0639D21C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57D8A9E6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Support TF card</w:t>
            </w:r>
          </w:p>
        </w:tc>
        <w:tc>
          <w:tcPr>
            <w:tcW w:w="5304" w:type="dxa"/>
            <w:vAlign w:val="center"/>
          </w:tcPr>
          <w:p w14:paraId="2DFAB68C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maximum support 4G</w:t>
            </w:r>
          </w:p>
        </w:tc>
      </w:tr>
      <w:tr w:rsidR="00F4090D" w:rsidRPr="00825BF3" w14:paraId="0DC7890C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733E26F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IO port</w:t>
            </w:r>
          </w:p>
        </w:tc>
        <w:tc>
          <w:tcPr>
            <w:tcW w:w="5304" w:type="dxa"/>
            <w:vAlign w:val="center"/>
          </w:tcPr>
          <w:p w14:paraId="326953FB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</w:tr>
      <w:tr w:rsidR="00F4090D" w:rsidRPr="00825BF3" w14:paraId="7A0248F1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3AE14210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Serial Port Baud-rate</w:t>
            </w:r>
          </w:p>
        </w:tc>
        <w:tc>
          <w:tcPr>
            <w:tcW w:w="5304" w:type="dxa"/>
            <w:vAlign w:val="center"/>
          </w:tcPr>
          <w:p w14:paraId="6EB03C32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Default 115200 bps</w:t>
            </w:r>
          </w:p>
        </w:tc>
      </w:tr>
      <w:tr w:rsidR="00F4090D" w:rsidRPr="00825BF3" w14:paraId="77250B73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44B52C47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Image Output Format</w:t>
            </w:r>
          </w:p>
        </w:tc>
        <w:tc>
          <w:tcPr>
            <w:tcW w:w="5304" w:type="dxa"/>
            <w:vAlign w:val="center"/>
          </w:tcPr>
          <w:p w14:paraId="75707AD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JPEG( OV</w:t>
            </w:r>
            <w:proofErr w:type="gram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2640 support only ), BMP, GRAYSCALE</w:t>
            </w:r>
          </w:p>
        </w:tc>
      </w:tr>
      <w:tr w:rsidR="00F4090D" w:rsidRPr="00825BF3" w14:paraId="3DF4F383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63354578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Spectrum Range</w:t>
            </w:r>
          </w:p>
        </w:tc>
        <w:tc>
          <w:tcPr>
            <w:tcW w:w="5304" w:type="dxa"/>
            <w:vAlign w:val="center"/>
          </w:tcPr>
          <w:p w14:paraId="0DB6EED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2412 ~2484MHz</w:t>
            </w:r>
          </w:p>
        </w:tc>
      </w:tr>
      <w:tr w:rsidR="00F4090D" w:rsidRPr="00825BF3" w14:paraId="3D1B51A6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792EC0C7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Antenna</w:t>
            </w:r>
          </w:p>
        </w:tc>
        <w:tc>
          <w:tcPr>
            <w:tcW w:w="5304" w:type="dxa"/>
            <w:vAlign w:val="center"/>
          </w:tcPr>
          <w:p w14:paraId="11A68A7B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onboard PCB antenna, gain 2dBi</w:t>
            </w:r>
          </w:p>
        </w:tc>
      </w:tr>
      <w:tr w:rsidR="00F4090D" w:rsidRPr="00825BF3" w14:paraId="1A6D3620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5C181349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Transmit Power</w:t>
            </w:r>
          </w:p>
        </w:tc>
        <w:tc>
          <w:tcPr>
            <w:tcW w:w="5304" w:type="dxa"/>
            <w:vAlign w:val="center"/>
          </w:tcPr>
          <w:p w14:paraId="22A8CA63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802.11b: 17±2 dBm (@11Mbps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);</w:t>
            </w:r>
            <w:proofErr w:type="gramEnd"/>
          </w:p>
          <w:p w14:paraId="4068FCE6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802.11g: 14±2 dBm (@54Mbps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);</w:t>
            </w:r>
            <w:proofErr w:type="gramEnd"/>
          </w:p>
          <w:p w14:paraId="16BAE198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802.11n: 13±2 dBm (@MCS7)</w:t>
            </w:r>
          </w:p>
        </w:tc>
      </w:tr>
      <w:tr w:rsidR="00F4090D" w:rsidRPr="00825BF3" w14:paraId="6BCC7D9F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6AC21C0D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Receiving Sensitivity</w:t>
            </w:r>
          </w:p>
        </w:tc>
        <w:tc>
          <w:tcPr>
            <w:tcW w:w="5304" w:type="dxa"/>
            <w:vAlign w:val="center"/>
          </w:tcPr>
          <w:p w14:paraId="33BB01EE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CCK, 1 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Mbps :</w:t>
            </w:r>
            <w:proofErr w:type="gram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 xml:space="preserve"> -90dBm;</w:t>
            </w:r>
          </w:p>
          <w:p w14:paraId="2845CDD2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CCK, 11 Mbps: -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85dBm;</w:t>
            </w:r>
            <w:proofErr w:type="gramEnd"/>
          </w:p>
          <w:p w14:paraId="18F5BA46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6 Mbps (1/2 BPSK): -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88dBm;</w:t>
            </w:r>
            <w:proofErr w:type="gramEnd"/>
          </w:p>
          <w:p w14:paraId="25F7BFC3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54 Mbps (3/4 64-QAM): -</w:t>
            </w: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70dBm;</w:t>
            </w:r>
            <w:proofErr w:type="gramEnd"/>
          </w:p>
          <w:p w14:paraId="2C845563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MCS7 (65 Mbps, 72.2 Mbps): -67dBm</w:t>
            </w:r>
          </w:p>
        </w:tc>
      </w:tr>
      <w:tr w:rsidR="00F4090D" w:rsidRPr="00825BF3" w14:paraId="26D08391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1EFC219E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Power consumption</w:t>
            </w:r>
          </w:p>
        </w:tc>
        <w:tc>
          <w:tcPr>
            <w:tcW w:w="5304" w:type="dxa"/>
            <w:vAlign w:val="center"/>
          </w:tcPr>
          <w:p w14:paraId="49A270C1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Turn off the flash: 180mA@5V</w:t>
            </w:r>
          </w:p>
          <w:p w14:paraId="77CC8B7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Turn on the flash and adjust the brightness to the maximum: 310mA@5V</w:t>
            </w:r>
          </w:p>
          <w:p w14:paraId="7D0EDE31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Deep-sleep</w:t>
            </w:r>
            <w:proofErr w:type="gram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: the lowest power consumption can reach 6mA@5V</w:t>
            </w:r>
          </w:p>
          <w:p w14:paraId="3E6F0426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Moderm</w:t>
            </w:r>
            <w:proofErr w:type="spell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-sleep: up to 20mA@5V</w:t>
            </w:r>
          </w:p>
          <w:p w14:paraId="43FEF381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Light-sleep</w:t>
            </w:r>
            <w:proofErr w:type="gramEnd"/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: up to 6.7mA@5V</w:t>
            </w:r>
          </w:p>
        </w:tc>
      </w:tr>
      <w:tr w:rsidR="00F4090D" w:rsidRPr="00825BF3" w14:paraId="49B61DA1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2854142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Security</w:t>
            </w:r>
          </w:p>
        </w:tc>
        <w:tc>
          <w:tcPr>
            <w:tcW w:w="5304" w:type="dxa"/>
            <w:vAlign w:val="center"/>
          </w:tcPr>
          <w:p w14:paraId="3C9560FA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WPA/WPA2/WPA2-Enterprise/WPS</w:t>
            </w:r>
          </w:p>
        </w:tc>
      </w:tr>
      <w:tr w:rsidR="00F4090D" w:rsidRPr="00825BF3" w14:paraId="5E53A366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6A9B75EA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Power supply range</w:t>
            </w:r>
          </w:p>
        </w:tc>
        <w:tc>
          <w:tcPr>
            <w:tcW w:w="5304" w:type="dxa"/>
            <w:vAlign w:val="center"/>
          </w:tcPr>
          <w:p w14:paraId="69077656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</w:tr>
      <w:tr w:rsidR="00F4090D" w:rsidRPr="00825BF3" w14:paraId="3B5D7185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49B057F2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Operating temperature</w:t>
            </w:r>
          </w:p>
        </w:tc>
        <w:tc>
          <w:tcPr>
            <w:tcW w:w="5304" w:type="dxa"/>
            <w:vAlign w:val="center"/>
          </w:tcPr>
          <w:p w14:paraId="0D2ABB3B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-20 °C ~ 85 °C</w:t>
            </w:r>
          </w:p>
        </w:tc>
      </w:tr>
      <w:tr w:rsidR="00F4090D" w:rsidRPr="00825BF3" w14:paraId="7BE68E70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0AD8BFCE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Storage environment</w:t>
            </w:r>
          </w:p>
        </w:tc>
        <w:tc>
          <w:tcPr>
            <w:tcW w:w="5304" w:type="dxa"/>
            <w:vAlign w:val="center"/>
          </w:tcPr>
          <w:p w14:paraId="3842F610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-40 °C ~ 90 °C, &lt; 90%RH</w:t>
            </w:r>
          </w:p>
        </w:tc>
      </w:tr>
      <w:tr w:rsidR="00F4090D" w:rsidRPr="00825BF3" w14:paraId="13FD0E93" w14:textId="77777777" w:rsidTr="00EB55ED">
        <w:trPr>
          <w:trHeight w:val="355"/>
        </w:trPr>
        <w:tc>
          <w:tcPr>
            <w:tcW w:w="2767" w:type="dxa"/>
            <w:vAlign w:val="center"/>
          </w:tcPr>
          <w:p w14:paraId="56F35B98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Weight</w:t>
            </w:r>
          </w:p>
        </w:tc>
        <w:tc>
          <w:tcPr>
            <w:tcW w:w="5304" w:type="dxa"/>
            <w:vAlign w:val="center"/>
          </w:tcPr>
          <w:p w14:paraId="510DA844" w14:textId="77777777" w:rsidR="00F4090D" w:rsidRPr="00825BF3" w:rsidRDefault="00F4090D" w:rsidP="00EB55E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</w:rPr>
              <w:t>10g</w:t>
            </w:r>
          </w:p>
        </w:tc>
      </w:tr>
    </w:tbl>
    <w:p w14:paraId="6E24D705" w14:textId="77777777" w:rsidR="00F4090D" w:rsidRPr="00825BF3" w:rsidRDefault="00F4090D" w:rsidP="00F4090D">
      <w:pPr>
        <w:rPr>
          <w:rFonts w:ascii="TH SarabunPSK" w:hAnsi="TH SarabunPSK" w:cs="TH SarabunPSK"/>
          <w:szCs w:val="32"/>
        </w:rPr>
      </w:pPr>
    </w:p>
    <w:p w14:paraId="1659CECF" w14:textId="2DF60183" w:rsidR="00F4090D" w:rsidRPr="0076222C" w:rsidRDefault="00F4090D" w:rsidP="0076222C">
      <w:pPr>
        <w:pStyle w:val="Heading3"/>
        <w:spacing w:before="0" w:after="0"/>
        <w:rPr>
          <w:cs/>
        </w:rPr>
      </w:pPr>
      <w:bookmarkStart w:id="31" w:name="_Toc182160534"/>
      <w:bookmarkStart w:id="32" w:name="_Toc190297912"/>
      <w:bookmarkStart w:id="33" w:name="_Toc197457334"/>
      <w:r w:rsidRPr="0076222C">
        <w:rPr>
          <w:rFonts w:ascii="TH SarabunPSK" w:hAnsi="TH SarabunPSK" w:cs="TH SarabunPSK" w:hint="cs"/>
          <w:i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3B2848F9" wp14:editId="442EB6D9">
            <wp:simplePos x="0" y="0"/>
            <wp:positionH relativeFrom="column">
              <wp:posOffset>1510665</wp:posOffset>
            </wp:positionH>
            <wp:positionV relativeFrom="paragraph">
              <wp:posOffset>327660</wp:posOffset>
            </wp:positionV>
            <wp:extent cx="2143125" cy="2143125"/>
            <wp:effectExtent l="0" t="0" r="0" b="0"/>
            <wp:wrapTopAndBottom/>
            <wp:docPr id="91014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222C">
        <w:rPr>
          <w:rFonts w:ascii="TH SarabunPSK" w:hAnsi="TH SarabunPSK" w:cs="TH SarabunPSK" w:hint="cs"/>
          <w:i/>
          <w:sz w:val="32"/>
          <w:szCs w:val="32"/>
        </w:rPr>
        <w:t>2.1.3 L298N Motor Driver</w:t>
      </w:r>
      <w:bookmarkEnd w:id="31"/>
      <w:bookmarkEnd w:id="32"/>
      <w:bookmarkEnd w:id="33"/>
      <w:r w:rsidRPr="0076222C">
        <w:rPr>
          <w:cs/>
        </w:rPr>
        <w:tab/>
      </w:r>
    </w:p>
    <w:p w14:paraId="0E5F9592" w14:textId="77777777" w:rsidR="00F4090D" w:rsidRPr="00825BF3" w:rsidRDefault="00F4090D" w:rsidP="00F4090D">
      <w:pPr>
        <w:keepNext/>
        <w:tabs>
          <w:tab w:val="left" w:pos="851"/>
          <w:tab w:val="left" w:pos="1134"/>
        </w:tabs>
        <w:jc w:val="center"/>
        <w:rPr>
          <w:rFonts w:ascii="TH SarabunPSK" w:hAnsi="TH SarabunPSK" w:cs="TH SarabunPSK"/>
        </w:rPr>
      </w:pPr>
    </w:p>
    <w:p w14:paraId="03F9C8A0" w14:textId="77777777" w:rsidR="00F4090D" w:rsidRPr="00825BF3" w:rsidRDefault="00F4090D" w:rsidP="00F4090D">
      <w:pPr>
        <w:pStyle w:val="Caption"/>
      </w:pPr>
      <w:bookmarkStart w:id="34" w:name="_Toc192245281"/>
      <w:bookmarkStart w:id="35" w:name="_Toc193741825"/>
      <w:bookmarkStart w:id="36" w:name="_Toc193918020"/>
      <w:r w:rsidRPr="00825BF3">
        <w:rPr>
          <w:rFonts w:hint="cs"/>
          <w:cs/>
        </w:rPr>
        <w:t>รูปที่ 2.3</w:t>
      </w:r>
      <w:r w:rsidRPr="00825BF3">
        <w:rPr>
          <w:rFonts w:hint="cs"/>
        </w:rPr>
        <w:t xml:space="preserve">  L298N Motor Driver</w:t>
      </w:r>
      <w:bookmarkEnd w:id="34"/>
      <w:bookmarkEnd w:id="35"/>
      <w:bookmarkEnd w:id="36"/>
    </w:p>
    <w:p w14:paraId="209259A6" w14:textId="77777777" w:rsidR="00F4090D" w:rsidRPr="00825BF3" w:rsidRDefault="00F4090D" w:rsidP="00F4090D">
      <w:pPr>
        <w:ind w:firstLine="720"/>
        <w:rPr>
          <w:rFonts w:ascii="TH SarabunPSK" w:hAnsi="TH SarabunPSK" w:cs="TH SarabunPSK"/>
          <w:sz w:val="32"/>
          <w:szCs w:val="32"/>
        </w:rPr>
      </w:pPr>
      <w:bookmarkStart w:id="37" w:name="_Hlk181237767"/>
      <w:r w:rsidRPr="00825BF3">
        <w:rPr>
          <w:rFonts w:ascii="TH SarabunPSK" w:hAnsi="TH SarabunPSK" w:cs="TH SarabunPSK" w:hint="cs"/>
          <w:sz w:val="32"/>
          <w:szCs w:val="32"/>
        </w:rPr>
        <w:t xml:space="preserve">L298N Motor Driver Module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เป็นโมดูลขับมอเตอร์ที่ใช้ในการควบคุมการหมุนของมอเตอร์กระแสตรง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DC Motor)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และมอเตอร์แบบส</w:t>
      </w:r>
      <w:proofErr w:type="spellStart"/>
      <w:r w:rsidRPr="00825BF3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825BF3">
        <w:rPr>
          <w:rFonts w:ascii="TH SarabunPSK" w:hAnsi="TH SarabunPSK" w:cs="TH SarabunPSK" w:hint="cs"/>
          <w:sz w:val="32"/>
          <w:szCs w:val="32"/>
          <w:cs/>
        </w:rPr>
        <w:t>ป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Stepper Motor)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โดยใช้ชิป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ที่สามารถควบคุมมอเตอร์ได้ถึง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 โดยใช้หลักการ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H-Bridge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ในการสลับทิศทางของกระแส ทำให้สามารถควบคุมทิศทางและความเร็วได้อย่างยืดหยุ่น โดย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Motor Driver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เป็นชุดขับมอเตอร์ชนิด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H-Bridge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ที่ออกแบบมาเพื่อควบคุมทิศทางและความเร็วของมอเตอร์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DC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ได้สูงสุด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 โดยมีการควบคุมทิศทางใช้พอร์ต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IN1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IN4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เพื่อกำหนดทิศทางการหมุนของมอเตอร์ ขณะที่การควบคุมความเร็วจะใช้สัญญาณ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PWM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ผ่านพอร์ต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ENA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ENB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รองรับแรงดันไฟฟ้าขาเข้าในช่วง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5V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35V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และมีกระแส</w:t>
      </w:r>
      <w:r w:rsidRPr="00825BF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สูงสุด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2A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ต่อช่อง นอกจากนี้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ยังมีพอร์ตจ่ายไฟ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5V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ที่สามารถใช้กับ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ได้เมื่อมีการจ่ายไฟเลี้ยงให้กับ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ที่แรงดัน </w:t>
      </w:r>
      <w:r w:rsidRPr="00825BF3">
        <w:rPr>
          <w:rFonts w:ascii="TH SarabunPSK" w:hAnsi="TH SarabunPSK" w:cs="TH SarabunPSK" w:hint="cs"/>
          <w:sz w:val="32"/>
          <w:szCs w:val="32"/>
        </w:rPr>
        <w:t>12V</w:t>
      </w:r>
    </w:p>
    <w:p w14:paraId="2985FFA3" w14:textId="77777777" w:rsidR="00F4090D" w:rsidRPr="005B16E0" w:rsidRDefault="00F4090D" w:rsidP="00F4090D">
      <w:pPr>
        <w:ind w:firstLine="720"/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sz w:val="32"/>
          <w:szCs w:val="32"/>
          <w:cs/>
        </w:rPr>
        <w:t>คุณ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r w:rsidRPr="005B16E0">
        <w:rPr>
          <w:rFonts w:ascii="TH SarabunPSK" w:hAnsi="TH SarabunPSK" w:cs="TH SarabunPSK" w:hint="cs"/>
          <w:sz w:val="32"/>
          <w:szCs w:val="32"/>
          <w:cs/>
        </w:rPr>
        <w:t xml:space="preserve">มบัติของ </w:t>
      </w:r>
      <w:r w:rsidRPr="005B16E0">
        <w:rPr>
          <w:rFonts w:ascii="TH SarabunPSK" w:hAnsi="TH SarabunPSK" w:cs="TH SarabunPSK" w:hint="cs"/>
          <w:sz w:val="32"/>
          <w:szCs w:val="32"/>
        </w:rPr>
        <w:t>L298N Motor Driver</w:t>
      </w:r>
    </w:p>
    <w:p w14:paraId="14ACCAE3" w14:textId="77777777" w:rsidR="00F4090D" w:rsidRPr="005B16E0" w:rsidRDefault="00F4090D" w:rsidP="009946B3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sz w:val="32"/>
          <w:szCs w:val="32"/>
          <w:cs/>
        </w:rPr>
        <w:t>รองรับแรงดันไฟฟ้าสูงสุด 35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V: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>แรงดันอินพุตที่ใช้ควบคุมมอเตอร์สามารถสูงถึง 35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>โวลต์ เหมาะสำหรับการขับมอเตอร์ที่ต้องการพลังงานสูง</w:t>
      </w:r>
    </w:p>
    <w:p w14:paraId="43F0228F" w14:textId="77777777" w:rsidR="00F4090D" w:rsidRPr="005B16E0" w:rsidRDefault="00F4090D" w:rsidP="009946B3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sz w:val="32"/>
          <w:szCs w:val="32"/>
          <w:cs/>
        </w:rPr>
        <w:t xml:space="preserve">กระแสไฟฟ้าออกสูงสุด 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2A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>ต่อช่อง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 xml:space="preserve">รองรับการส่งกระแสไฟสูงสุดถึง 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>แอมป์ต่อมอเตอร์</w:t>
      </w:r>
    </w:p>
    <w:p w14:paraId="6E6A9559" w14:textId="77777777" w:rsidR="00F4090D" w:rsidRPr="005B16E0" w:rsidRDefault="00F4090D" w:rsidP="009946B3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sz w:val="32"/>
          <w:szCs w:val="32"/>
          <w:cs/>
        </w:rPr>
        <w:t>ควบคุมทิศทางและความเร็ว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 xml:space="preserve">ควบคุมทิศทางของมอเตอร์ได้ด้วยสัญญาณ 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Digital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 xml:space="preserve">และควบคุมความเร็วด้วยการใช้สัญญาณ </w:t>
      </w:r>
      <w:r w:rsidRPr="005B16E0">
        <w:rPr>
          <w:rFonts w:ascii="TH SarabunPSK" w:hAnsi="TH SarabunPSK" w:cs="TH SarabunPSK" w:hint="cs"/>
          <w:sz w:val="32"/>
          <w:szCs w:val="32"/>
        </w:rPr>
        <w:t>PWM</w:t>
      </w:r>
    </w:p>
    <w:p w14:paraId="09F06987" w14:textId="77777777" w:rsidR="00F4090D" w:rsidRPr="005B16E0" w:rsidRDefault="00F4090D" w:rsidP="009946B3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H-Bridge: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>สามารถสลับทิศทางการไหลของกระแสเพื่อควบคุมการหมุนไปข้างหน้าและถอยหลังของมอเตอร์</w:t>
      </w:r>
    </w:p>
    <w:p w14:paraId="670D0CA0" w14:textId="77777777" w:rsidR="00F4090D" w:rsidRPr="00825BF3" w:rsidRDefault="00F4090D" w:rsidP="00F4090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AA32E2" w14:textId="77777777" w:rsidR="00F4090D" w:rsidRPr="00825BF3" w:rsidRDefault="00F4090D" w:rsidP="00F4090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E6F035B" w14:textId="77777777" w:rsidR="00F4090D" w:rsidRPr="00825BF3" w:rsidRDefault="00F4090D" w:rsidP="00F4090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E0B29F" w14:textId="77777777" w:rsidR="00F4090D" w:rsidRPr="005B16E0" w:rsidRDefault="00F4090D" w:rsidP="00F4090D">
      <w:pPr>
        <w:rPr>
          <w:rFonts w:ascii="TH SarabunPSK" w:hAnsi="TH SarabunPSK" w:cs="TH SarabunPSK"/>
          <w:b/>
          <w:bCs/>
          <w:sz w:val="32"/>
          <w:szCs w:val="32"/>
        </w:rPr>
      </w:pPr>
      <w:r w:rsidRPr="005B16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การคำนวณและสูตรที่เกี่ยวข้องกับการทำงานของ </w:t>
      </w:r>
      <w:r w:rsidRPr="005B16E0">
        <w:rPr>
          <w:rFonts w:ascii="TH SarabunPSK" w:hAnsi="TH SarabunPSK" w:cs="TH SarabunPSK" w:hint="cs"/>
          <w:b/>
          <w:bCs/>
          <w:sz w:val="32"/>
          <w:szCs w:val="32"/>
        </w:rPr>
        <w:t>L298N</w:t>
      </w:r>
    </w:p>
    <w:p w14:paraId="4E313B47" w14:textId="77777777" w:rsidR="00F4090D" w:rsidRPr="00825BF3" w:rsidRDefault="00F4090D" w:rsidP="009946B3">
      <w:pPr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การคำนวณกำลังไฟฟ้า (</w:t>
      </w:r>
      <w:r w:rsidRPr="005B16E0">
        <w:rPr>
          <w:rFonts w:ascii="TH SarabunPSK" w:hAnsi="TH SarabunPSK" w:cs="TH SarabunPSK" w:hint="cs"/>
          <w:b/>
          <w:bCs/>
          <w:sz w:val="32"/>
          <w:szCs w:val="32"/>
        </w:rPr>
        <w:t>Power)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5B16E0">
        <w:rPr>
          <w:rFonts w:ascii="TH SarabunPSK" w:hAnsi="TH SarabunPSK" w:cs="TH SarabunPSK" w:hint="cs"/>
          <w:sz w:val="32"/>
          <w:szCs w:val="32"/>
          <w:cs/>
        </w:rPr>
        <w:t>กำลัง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ไฟฟ้าที่ใช้ขับมอเตอร์สามารถคำนวณได้จาก:</w:t>
      </w:r>
    </w:p>
    <w:p w14:paraId="51BBF180" w14:textId="77777777" w:rsidR="00F4090D" w:rsidRPr="00825BF3" w:rsidRDefault="00F4090D" w:rsidP="00F4090D">
      <w:pPr>
        <w:rPr>
          <w:rFonts w:ascii="TH SarabunPSK" w:hAnsi="TH SarabunPSK" w:cs="TH SarabunPSK"/>
          <w:sz w:val="32"/>
          <w:szCs w:val="32"/>
        </w:rPr>
      </w:pPr>
    </w:p>
    <w:p w14:paraId="322CAC1E" w14:textId="77777777" w:rsidR="00F4090D" w:rsidRPr="00825BF3" w:rsidRDefault="00F4090D" w:rsidP="00F4090D">
      <w:pPr>
        <w:jc w:val="center"/>
        <w:rPr>
          <w:rFonts w:ascii="TH SarabunPSK" w:hAnsi="TH SarabunPSK" w:cs="TH SarabunPSK"/>
          <w:sz w:val="32"/>
          <w:szCs w:val="32"/>
        </w:rPr>
      </w:pPr>
      <m:oMathPara>
        <m:oMath>
          <m:r>
            <w:rPr>
              <w:rFonts w:ascii="Cambria Math" w:hAnsi="Cambria Math" w:cs="TH SarabunPSK" w:hint="cs"/>
              <w:sz w:val="32"/>
              <w:szCs w:val="32"/>
            </w:rPr>
            <m:t>P=V×I</m:t>
          </m:r>
        </m:oMath>
      </m:oMathPara>
    </w:p>
    <w:p w14:paraId="76D3D4F6" w14:textId="77777777" w:rsidR="00F4090D" w:rsidRPr="00825BF3" w:rsidRDefault="00F4090D" w:rsidP="00F4090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9DC7F2" w14:textId="77777777" w:rsidR="00F4090D" w:rsidRPr="00825BF3" w:rsidRDefault="00F4090D" w:rsidP="00F4090D">
      <w:pPr>
        <w:ind w:left="1440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P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 =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กำลังไฟฟ้าที่ใช้ขับมอเตอร์ (</w:t>
      </w:r>
      <w:r w:rsidRPr="00825BF3">
        <w:rPr>
          <w:rFonts w:ascii="TH SarabunPSK" w:hAnsi="TH SarabunPSK" w:cs="TH SarabunPSK" w:hint="cs"/>
          <w:sz w:val="32"/>
          <w:szCs w:val="32"/>
        </w:rPr>
        <w:t>W)</w:t>
      </w:r>
    </w:p>
    <w:p w14:paraId="3B0C5C04" w14:textId="77777777" w:rsidR="00F4090D" w:rsidRPr="00825BF3" w:rsidRDefault="00F4090D" w:rsidP="00F4090D">
      <w:pPr>
        <w:ind w:left="1440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V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 =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แรงดันไฟฟ้าที่จ่ายให้มอเตอร์ (</w:t>
      </w:r>
      <w:r w:rsidRPr="00825BF3">
        <w:rPr>
          <w:rFonts w:ascii="TH SarabunPSK" w:hAnsi="TH SarabunPSK" w:cs="TH SarabunPSK" w:hint="cs"/>
          <w:sz w:val="32"/>
          <w:szCs w:val="32"/>
        </w:rPr>
        <w:t>V)</w:t>
      </w:r>
    </w:p>
    <w:p w14:paraId="6432DBC5" w14:textId="77777777" w:rsidR="00F4090D" w:rsidRPr="00825BF3" w:rsidRDefault="00F4090D" w:rsidP="00F4090D">
      <w:pPr>
        <w:ind w:left="1440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I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 =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กระแสไฟฟ้าที่มอเตอร์ใช้ (</w:t>
      </w:r>
      <w:r w:rsidRPr="00825BF3">
        <w:rPr>
          <w:rFonts w:ascii="TH SarabunPSK" w:hAnsi="TH SarabunPSK" w:cs="TH SarabunPSK" w:hint="cs"/>
          <w:sz w:val="32"/>
          <w:szCs w:val="32"/>
        </w:rPr>
        <w:t>A)</w:t>
      </w:r>
    </w:p>
    <w:p w14:paraId="0E25F800" w14:textId="77777777" w:rsidR="00F4090D" w:rsidRPr="00825BF3" w:rsidRDefault="00F4090D" w:rsidP="00F4090D">
      <w:pPr>
        <w:ind w:left="108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สูตรนี้ช่วยให้ทราบถึงกำลังไฟที่ใช้ในการขับมอเตอร์ เพื่อให้แน่ใจว่าแหล่งจ่ายไฟมีพลังงานเพียงพอ</w:t>
      </w:r>
    </w:p>
    <w:p w14:paraId="61A7CCE6" w14:textId="77777777" w:rsidR="00F4090D" w:rsidRPr="00825BF3" w:rsidRDefault="00F4090D" w:rsidP="009946B3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การควบคุมความเร็วด้วย </w:t>
      </w:r>
      <w:r w:rsidRPr="005B16E0">
        <w:rPr>
          <w:rFonts w:ascii="TH SarabunPSK" w:hAnsi="TH SarabunPSK" w:cs="TH SarabunPSK" w:hint="cs"/>
          <w:b/>
          <w:bCs/>
          <w:sz w:val="32"/>
          <w:szCs w:val="32"/>
        </w:rPr>
        <w:t>PWM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สัญญาณ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PWM (Pulse Width Modulation)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ใช้เพื่อควบคุมความเร็วของมอเตอร์โดยการปรับอัตราส่วนการเปิด-ปิด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duty cycle)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ของแรงดันไฟฟ้าที่จ่ายให้มอเตอร์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D6C7688" w14:textId="77777777" w:rsidR="00F4090D" w:rsidRPr="00825BF3" w:rsidRDefault="00F4090D" w:rsidP="00F4090D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50C3D96" w14:textId="77777777" w:rsidR="00F4090D" w:rsidRPr="00825BF3" w:rsidRDefault="005622BE" w:rsidP="00F4090D">
      <w:pPr>
        <w:jc w:val="center"/>
        <w:rPr>
          <w:rFonts w:ascii="TH SarabunPSK" w:hAnsi="TH SarabunPSK" w:cs="TH SarabunPSK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H SarabunPSK" w:hint="cs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PSK" w:hint="cs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 w:cs="TH SarabunPSK" w:hint="cs"/>
                  <w:sz w:val="32"/>
                  <w:szCs w:val="32"/>
                </w:rPr>
                <m:t>avg</m:t>
              </m:r>
            </m:sub>
          </m:sSub>
          <m:r>
            <w:rPr>
              <w:rFonts w:ascii="Cambria Math" w:hAnsi="Cambria Math" w:cs="TH SarabunPSK" w:hint="cs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TH SarabunPSK" w:hint="cs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PSK" w:hint="cs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 w:cs="TH SarabunPSK" w:hint="cs"/>
                  <w:sz w:val="32"/>
                  <w:szCs w:val="32"/>
                </w:rPr>
                <m:t>in</m:t>
              </m:r>
            </m:sub>
          </m:sSub>
          <m:r>
            <w:rPr>
              <w:rFonts w:ascii="Cambria Math" w:hAnsi="Cambria Math" w:cs="TH SarabunPSK" w:hint="cs"/>
              <w:sz w:val="32"/>
              <w:szCs w:val="32"/>
            </w:rPr>
            <m:t>×</m:t>
          </m:r>
          <m:r>
            <w:rPr>
              <w:rFonts w:ascii="Cambria Math" w:hAnsi="Cambria Math" w:cs="TH SarabunPSK" w:hint="cs"/>
              <w:sz w:val="32"/>
              <w:szCs w:val="32"/>
            </w:rPr>
            <m:t>Duty</m:t>
          </m:r>
          <m:r>
            <w:rPr>
              <w:rFonts w:ascii="Cambria Math" w:hAnsi="Cambria Math" w:cs="TH SarabunPSK" w:hint="cs"/>
              <w:sz w:val="32"/>
              <w:szCs w:val="32"/>
            </w:rPr>
            <m:t xml:space="preserve"> </m:t>
          </m:r>
          <m:r>
            <w:rPr>
              <w:rFonts w:ascii="Cambria Math" w:hAnsi="Cambria Math" w:cs="TH SarabunPSK" w:hint="cs"/>
              <w:sz w:val="32"/>
              <w:szCs w:val="32"/>
            </w:rPr>
            <m:t>Cycle</m:t>
          </m:r>
        </m:oMath>
      </m:oMathPara>
    </w:p>
    <w:p w14:paraId="01A378D7" w14:textId="77777777" w:rsidR="00F4090D" w:rsidRPr="00825BF3" w:rsidRDefault="00F4090D" w:rsidP="00F4090D">
      <w:pPr>
        <w:rPr>
          <w:rFonts w:ascii="TH SarabunPSK" w:hAnsi="TH SarabunPSK" w:cs="TH SarabunPSK"/>
          <w:sz w:val="32"/>
          <w:szCs w:val="32"/>
        </w:rPr>
      </w:pPr>
    </w:p>
    <w:p w14:paraId="775F7F4F" w14:textId="77777777" w:rsidR="00F4090D" w:rsidRPr="00825BF3" w:rsidRDefault="005622BE" w:rsidP="00F4090D">
      <w:pPr>
        <w:pStyle w:val="ListParagraph"/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avg</m:t>
            </m:r>
          </m:sub>
        </m:sSub>
      </m:oMath>
      <w:r w:rsidR="00F4090D" w:rsidRPr="00825BF3">
        <w:rPr>
          <w:rFonts w:ascii="TH SarabunPSK" w:hAnsi="TH SarabunPSK" w:cs="TH SarabunPSK" w:hint="cs"/>
          <w:sz w:val="32"/>
          <w:szCs w:val="32"/>
        </w:rPr>
        <w:t xml:space="preserve">= </w:t>
      </w:r>
      <w:r w:rsidR="00F4090D" w:rsidRPr="00825BF3">
        <w:rPr>
          <w:rFonts w:ascii="TH SarabunPSK" w:hAnsi="TH SarabunPSK" w:cs="TH SarabunPSK" w:hint="cs"/>
          <w:sz w:val="32"/>
          <w:szCs w:val="32"/>
          <w:cs/>
        </w:rPr>
        <w:t>แรงดันไฟฟ้าเฉลี่ยที่มอเตอร์ได้รับ (</w:t>
      </w:r>
      <w:r w:rsidR="00F4090D" w:rsidRPr="00825BF3">
        <w:rPr>
          <w:rFonts w:ascii="TH SarabunPSK" w:hAnsi="TH SarabunPSK" w:cs="TH SarabunPSK" w:hint="cs"/>
          <w:sz w:val="32"/>
          <w:szCs w:val="32"/>
        </w:rPr>
        <w:t>V)</w:t>
      </w:r>
    </w:p>
    <w:p w14:paraId="25A3E42D" w14:textId="77777777" w:rsidR="00F4090D" w:rsidRPr="00825BF3" w:rsidRDefault="005622BE" w:rsidP="00F4090D">
      <w:pPr>
        <w:ind w:left="720"/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in</m:t>
            </m:r>
          </m:sub>
        </m:sSub>
      </m:oMath>
      <w:r w:rsidR="00F4090D" w:rsidRPr="00825BF3">
        <w:rPr>
          <w:rFonts w:ascii="TH SarabunPSK" w:hAnsi="TH SarabunPSK" w:cs="TH SarabunPSK" w:hint="cs"/>
          <w:sz w:val="32"/>
          <w:szCs w:val="32"/>
        </w:rPr>
        <w:t xml:space="preserve">= </w:t>
      </w:r>
      <w:r w:rsidR="00F4090D" w:rsidRPr="00825BF3">
        <w:rPr>
          <w:rFonts w:ascii="TH SarabunPSK" w:hAnsi="TH SarabunPSK" w:cs="TH SarabunPSK" w:hint="cs"/>
          <w:sz w:val="32"/>
          <w:szCs w:val="32"/>
          <w:cs/>
        </w:rPr>
        <w:t>แรงดันไฟฟ้าขาเข้าของมอเตอร์ (</w:t>
      </w:r>
      <w:r w:rsidR="00F4090D" w:rsidRPr="00825BF3">
        <w:rPr>
          <w:rFonts w:ascii="TH SarabunPSK" w:hAnsi="TH SarabunPSK" w:cs="TH SarabunPSK" w:hint="cs"/>
          <w:sz w:val="32"/>
          <w:szCs w:val="32"/>
        </w:rPr>
        <w:t>V)</w:t>
      </w:r>
    </w:p>
    <w:p w14:paraId="1B7555B6" w14:textId="77777777" w:rsidR="00F4090D" w:rsidRPr="00825BF3" w:rsidRDefault="00F4090D" w:rsidP="00F4090D">
      <w:pPr>
        <w:ind w:left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t xml:space="preserve">Duty Cycle =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อัตราส่วนการเปิด-ปิดสัญญาณ </w:t>
      </w:r>
      <w:r w:rsidRPr="00825BF3">
        <w:rPr>
          <w:rFonts w:ascii="TH SarabunPSK" w:hAnsi="TH SarabunPSK" w:cs="TH SarabunPSK" w:hint="cs"/>
          <w:sz w:val="32"/>
          <w:szCs w:val="32"/>
        </w:rPr>
        <w:t>PWM (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50%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หมายถึงครึ่งหนึ่งของเวลาเปิด)</w:t>
      </w:r>
    </w:p>
    <w:p w14:paraId="7F65E5E7" w14:textId="77777777" w:rsidR="00F4090D" w:rsidRPr="00825BF3" w:rsidRDefault="00F4090D" w:rsidP="00F4090D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PWM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จะช่วยให้สามารถควบคุมความเร็วได้โดยไม่ต้องใช้พลังงานมากเกินไปในการลดแรงดันไฟฟ้า</w:t>
      </w:r>
    </w:p>
    <w:p w14:paraId="0331D75E" w14:textId="77777777" w:rsidR="00F4090D" w:rsidRPr="00825BF3" w:rsidRDefault="00F4090D" w:rsidP="009946B3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5B16E0"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การควบคุมทิศทางการหมุน (</w:t>
      </w:r>
      <w:r w:rsidRPr="005B16E0">
        <w:rPr>
          <w:rFonts w:ascii="TH SarabunPSK" w:hAnsi="TH SarabunPSK" w:cs="TH SarabunPSK" w:hint="cs"/>
          <w:b/>
          <w:bCs/>
          <w:sz w:val="32"/>
          <w:szCs w:val="32"/>
        </w:rPr>
        <w:t>H-Bridge)</w:t>
      </w:r>
      <w:r w:rsidRPr="005B16E0">
        <w:rPr>
          <w:rFonts w:ascii="TH SarabunPSK" w:hAnsi="TH SarabunPSK" w:cs="TH SarabunPSK" w:hint="cs"/>
          <w:sz w:val="32"/>
          <w:szCs w:val="32"/>
        </w:rPr>
        <w:t xml:space="preserve">: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การสลับทิศทางการไหลของกระแสในมอเตอร์จะถูกควบคุมโดยการใช้หลักการ </w:t>
      </w:r>
      <w:r w:rsidRPr="00825BF3">
        <w:rPr>
          <w:rFonts w:ascii="TH SarabunPSK" w:hAnsi="TH SarabunPSK" w:cs="TH SarabunPSK" w:hint="cs"/>
          <w:sz w:val="32"/>
          <w:szCs w:val="32"/>
        </w:rPr>
        <w:t>H-Bridge:</w:t>
      </w:r>
    </w:p>
    <w:p w14:paraId="2A1FDBC9" w14:textId="77777777" w:rsidR="00F4090D" w:rsidRPr="00825BF3" w:rsidRDefault="00F4090D" w:rsidP="009946B3">
      <w:pPr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หากกระแสไหลในทิศทางหนึ่ง มอเตอร์จะหมุนไปข้างหน้า</w:t>
      </w:r>
    </w:p>
    <w:p w14:paraId="233F6F10" w14:textId="77777777" w:rsidR="00F4090D" w:rsidRPr="00825BF3" w:rsidRDefault="00F4090D" w:rsidP="009946B3">
      <w:pPr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หากกระแสไหลในทิศทางตรงข้าม มอเตอร์จะหมุนถอยหลัง</w:t>
      </w:r>
    </w:p>
    <w:p w14:paraId="53947667" w14:textId="77777777" w:rsidR="00F4090D" w:rsidRDefault="00F4090D" w:rsidP="00F4090D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lastRenderedPageBreak/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มีพอร์ต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IN1, IN2, IN3,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IN4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ซึ่งเชื่อมต่อกับสัญญาณควบคุมที่สามารถสั่งให้มอเตอร์หมุนในทิศทางที่ต้องการได้ โดยกำหนดสัญญาณ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Logic High/Low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ที่เหมาะสม</w:t>
      </w:r>
    </w:p>
    <w:bookmarkEnd w:id="37"/>
    <w:p w14:paraId="018F331A" w14:textId="77777777" w:rsidR="00F4090D" w:rsidRDefault="00F4090D" w:rsidP="00F4090D">
      <w:pPr>
        <w:pStyle w:val="Sub-Heading4"/>
        <w:rPr>
          <w:b w:val="0"/>
          <w:bCs w:val="0"/>
          <w:cs/>
        </w:rPr>
      </w:pPr>
    </w:p>
    <w:p w14:paraId="6DA80C36" w14:textId="37E5F224" w:rsidR="00F4090D" w:rsidRDefault="00F4090D" w:rsidP="00F4090D">
      <w:pPr>
        <w:rPr>
          <w:rFonts w:ascii="TH SarabunPSK" w:eastAsiaTheme="majorEastAsia" w:hAnsi="TH SarabunPSK" w:cs="TH SarabunPSK"/>
          <w:iCs/>
          <w:sz w:val="32"/>
          <w:szCs w:val="32"/>
          <w:cs/>
        </w:rPr>
      </w:pPr>
    </w:p>
    <w:p w14:paraId="62E9746B" w14:textId="77777777" w:rsidR="00F4090D" w:rsidRPr="000623D4" w:rsidRDefault="00F4090D" w:rsidP="00F4090D">
      <w:pPr>
        <w:pStyle w:val="Caption"/>
        <w:rPr>
          <w:cs/>
        </w:rPr>
      </w:pPr>
      <w:bookmarkStart w:id="38" w:name="_Toc192245282"/>
      <w:bookmarkStart w:id="39" w:name="_Toc193741826"/>
      <w:bookmarkStart w:id="40" w:name="_Toc193918021"/>
      <w:r w:rsidRPr="00883D42">
        <w:rPr>
          <w:rFonts w:cs="Angsana New"/>
          <w:b/>
          <w:bCs/>
          <w:noProof/>
          <w:cs/>
        </w:rPr>
        <w:drawing>
          <wp:anchor distT="0" distB="0" distL="114300" distR="114300" simplePos="0" relativeHeight="251654144" behindDoc="0" locked="0" layoutInCell="1" allowOverlap="1" wp14:anchorId="57D44E14" wp14:editId="4F29733B">
            <wp:simplePos x="0" y="0"/>
            <wp:positionH relativeFrom="column">
              <wp:posOffset>1195961</wp:posOffset>
            </wp:positionH>
            <wp:positionV relativeFrom="paragraph">
              <wp:posOffset>-333982</wp:posOffset>
            </wp:positionV>
            <wp:extent cx="2988310" cy="2783840"/>
            <wp:effectExtent l="0" t="0" r="0" b="0"/>
            <wp:wrapTopAndBottom/>
            <wp:docPr id="20621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759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9" t="7519" r="9272" b="2253"/>
                    <a:stretch/>
                  </pic:blipFill>
                  <pic:spPr bwMode="auto">
                    <a:xfrm>
                      <a:off x="0" y="0"/>
                      <a:ext cx="298831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5BF3">
        <w:rPr>
          <w:rFonts w:hint="cs"/>
          <w:cs/>
        </w:rPr>
        <w:t>รูปที่ 2.</w:t>
      </w:r>
      <w:r>
        <w:t>4</w:t>
      </w:r>
      <w:r w:rsidRPr="00825BF3">
        <w:rPr>
          <w:rFonts w:hint="cs"/>
        </w:rPr>
        <w:t xml:space="preserve">  </w:t>
      </w:r>
      <w:r>
        <w:rPr>
          <w:rFonts w:hint="cs"/>
          <w:cs/>
        </w:rPr>
        <w:t>กราฟ</w:t>
      </w:r>
      <w:r w:rsidRPr="00AA5CB8">
        <w:rPr>
          <w:cs/>
        </w:rPr>
        <w:t>ความสัมพันธ์ระหว่างแรงดันอิ่มตัวกับกระแสขาออก</w:t>
      </w:r>
      <w:bookmarkEnd w:id="38"/>
      <w:bookmarkEnd w:id="39"/>
      <w:bookmarkEnd w:id="40"/>
    </w:p>
    <w:p w14:paraId="31241B8B" w14:textId="77777777" w:rsidR="00F4090D" w:rsidRPr="00855C0C" w:rsidRDefault="00F4090D" w:rsidP="00F4090D">
      <w:pPr>
        <w:rPr>
          <w:rFonts w:ascii="TH SarabunPSK" w:eastAsiaTheme="majorEastAsia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จากกราฟที่ </w:t>
      </w:r>
      <w:r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แสดงให้เห็นว่า ค่ากำลังไฟฟ้าที่ได้ออกมาจากขาออกของการทำงาน</w:t>
      </w:r>
      <w:r w:rsidRPr="00855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>L298N Motor Driver Module</w:t>
      </w:r>
      <w:r>
        <w:rPr>
          <w:rFonts w:hint="cs"/>
          <w:b/>
          <w:bCs/>
          <w:cs/>
        </w:rPr>
        <w:t xml:space="preserve"> </w:t>
      </w:r>
      <w:r w:rsidRPr="00855C0C">
        <w:rPr>
          <w:rFonts w:ascii="TH SarabunPSK" w:hAnsi="TH SarabunPSK" w:cs="TH SarabunPSK" w:hint="cs"/>
          <w:sz w:val="28"/>
          <w:szCs w:val="32"/>
          <w:cs/>
        </w:rPr>
        <w:t>กระแส</w:t>
      </w:r>
      <w:r>
        <w:rPr>
          <w:rFonts w:ascii="TH SarabunPSK" w:eastAsiaTheme="majorEastAsia" w:hAnsi="TH SarabunPSK" w:cs="TH SarabunPSK" w:hint="cs"/>
          <w:i/>
          <w:sz w:val="32"/>
          <w:szCs w:val="32"/>
          <w:cs/>
        </w:rPr>
        <w:t>อยู่ในช่วง</w:t>
      </w:r>
      <w:r>
        <w:rPr>
          <w:rFonts w:ascii="TH SarabunPSK" w:eastAsiaTheme="majorEastAsia" w:hAnsi="TH SarabunPSK" w:cs="TH SarabunPSK"/>
          <w:iCs/>
          <w:sz w:val="32"/>
          <w:szCs w:val="32"/>
        </w:rPr>
        <w:t xml:space="preserve"> 2 A </w:t>
      </w:r>
      <w:r w:rsidRPr="00855C0C">
        <w:rPr>
          <w:rFonts w:ascii="TH SarabunPSK" w:eastAsiaTheme="majorEastAsia" w:hAnsi="TH SarabunPSK" w:cs="TH SarabunPSK" w:hint="cs"/>
          <w:i/>
          <w:sz w:val="32"/>
          <w:szCs w:val="32"/>
          <w:cs/>
        </w:rPr>
        <w:t xml:space="preserve">และแรงดันอิ่มตัวอยู่ในช่วง </w:t>
      </w:r>
      <w:r w:rsidRPr="00855C0C">
        <w:rPr>
          <w:rFonts w:ascii="TH SarabunPSK" w:eastAsiaTheme="majorEastAsia" w:hAnsi="TH SarabunPSK" w:cs="TH SarabunPSK"/>
          <w:iCs/>
          <w:sz w:val="32"/>
          <w:szCs w:val="32"/>
        </w:rPr>
        <w:t>2 V</w:t>
      </w:r>
      <w:r w:rsidRPr="00855C0C">
        <w:rPr>
          <w:rFonts w:ascii="TH SarabunPSK" w:eastAsiaTheme="majorEastAsia" w:hAnsi="TH SarabunPSK" w:cs="TH SarabunPSK"/>
          <w:i/>
          <w:sz w:val="32"/>
          <w:szCs w:val="32"/>
        </w:rPr>
        <w:t xml:space="preserve"> </w:t>
      </w:r>
      <w:r w:rsidRPr="00855C0C">
        <w:rPr>
          <w:rFonts w:ascii="TH SarabunPSK" w:eastAsiaTheme="majorEastAsia" w:hAnsi="TH SarabunPSK" w:cs="TH SarabunPSK" w:hint="cs"/>
          <w:i/>
          <w:sz w:val="32"/>
          <w:szCs w:val="32"/>
          <w:cs/>
        </w:rPr>
        <w:t>จะได้กำลังไฟฟ้ามีค่าเท่ากับ</w:t>
      </w:r>
      <m:oMath>
        <m:r>
          <w:rPr>
            <w:rFonts w:ascii="Cambria Math" w:eastAsiaTheme="majorEastAsia" w:hAnsi="Cambria Math" w:cs="TH SarabunPSK"/>
            <w:sz w:val="32"/>
            <w:szCs w:val="32"/>
          </w:rPr>
          <m:t xml:space="preserve"> </m:t>
        </m:r>
      </m:oMath>
    </w:p>
    <w:p w14:paraId="514161D6" w14:textId="77777777" w:rsidR="00F4090D" w:rsidRDefault="00F4090D" w:rsidP="00F4090D">
      <w:pPr>
        <w:rPr>
          <w:rFonts w:ascii="TH SarabunPSK" w:eastAsiaTheme="majorEastAsia" w:hAnsi="TH SarabunPSK" w:cs="TH SarabunPSK"/>
          <w:iCs/>
          <w:sz w:val="32"/>
          <w:szCs w:val="32"/>
        </w:rPr>
      </w:pPr>
      <w:r w:rsidRPr="009B1B37">
        <w:rPr>
          <w:rFonts w:ascii="TH SarabunPSK" w:eastAsiaTheme="majorEastAsia" w:hAnsi="TH SarabunPSK" w:cs="TH SarabunPSK"/>
          <w:iCs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3357E20E" wp14:editId="04367475">
            <wp:simplePos x="0" y="0"/>
            <wp:positionH relativeFrom="column">
              <wp:posOffset>1209040</wp:posOffset>
            </wp:positionH>
            <wp:positionV relativeFrom="paragraph">
              <wp:posOffset>430530</wp:posOffset>
            </wp:positionV>
            <wp:extent cx="2671445" cy="3443605"/>
            <wp:effectExtent l="0" t="0" r="0" b="0"/>
            <wp:wrapTopAndBottom/>
            <wp:docPr id="794258890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58890" name="Picture 1" descr="A diagram of a circui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eastAsiaTheme="majorEastAsia" w:hAnsi="TH SarabunPSK" w:cs="TH SarabunPSK"/>
          <w:iCs/>
          <w:sz w:val="32"/>
          <w:szCs w:val="32"/>
        </w:rPr>
        <w:t xml:space="preserve">2 V </w:t>
      </w:r>
      <w:r>
        <w:rPr>
          <w:rFonts w:ascii="TH SarabunPSK" w:eastAsiaTheme="majorEastAsia" w:hAnsi="TH SarabunPSK" w:cs="TH SarabunPSK" w:hint="cs"/>
          <w:iCs/>
          <w:sz w:val="32"/>
          <w:szCs w:val="32"/>
        </w:rPr>
        <w:t>×</w:t>
      </w:r>
      <w:r>
        <w:rPr>
          <w:rFonts w:ascii="TH SarabunPSK" w:eastAsiaTheme="majorEastAsia" w:hAnsi="TH SarabunPSK" w:cs="TH SarabunPSK"/>
          <w:iCs/>
          <w:sz w:val="32"/>
          <w:szCs w:val="32"/>
        </w:rPr>
        <w:t xml:space="preserve"> 2 A = 4 W</w:t>
      </w:r>
    </w:p>
    <w:p w14:paraId="54532D60" w14:textId="77777777" w:rsidR="00F4090D" w:rsidRDefault="00F4090D" w:rsidP="00F4090D">
      <w:pPr>
        <w:rPr>
          <w:rFonts w:ascii="TH SarabunPSK" w:eastAsiaTheme="majorEastAsia" w:hAnsi="TH SarabunPSK" w:cs="TH SarabunPSK"/>
          <w:iCs/>
          <w:sz w:val="32"/>
          <w:szCs w:val="32"/>
        </w:rPr>
      </w:pPr>
    </w:p>
    <w:p w14:paraId="1600A587" w14:textId="77777777" w:rsidR="00F4090D" w:rsidRPr="009B1B37" w:rsidRDefault="00F4090D" w:rsidP="00F4090D">
      <w:pPr>
        <w:pStyle w:val="Caption"/>
      </w:pPr>
      <w:bookmarkStart w:id="41" w:name="_Toc192245283"/>
      <w:bookmarkStart w:id="42" w:name="_Toc193741827"/>
      <w:bookmarkStart w:id="43" w:name="_Toc193918022"/>
      <w:r w:rsidRPr="00825BF3">
        <w:rPr>
          <w:rFonts w:hint="cs"/>
          <w:cs/>
        </w:rPr>
        <w:t>รูปที่ 2.</w:t>
      </w:r>
      <w:r>
        <w:t>5</w:t>
      </w:r>
      <w:r w:rsidRPr="00825BF3">
        <w:rPr>
          <w:rFonts w:hint="cs"/>
        </w:rPr>
        <w:t xml:space="preserve"> </w:t>
      </w:r>
      <w:r>
        <w:rPr>
          <w:rFonts w:hint="cs"/>
          <w:cs/>
        </w:rPr>
        <w:t>ไดอะแกรมส่วนประกอบของ</w:t>
      </w:r>
      <w:r w:rsidRPr="00855C0C">
        <w:rPr>
          <w:rFonts w:hint="cs"/>
        </w:rPr>
        <w:t xml:space="preserve"> </w:t>
      </w:r>
      <w:r w:rsidRPr="00825BF3">
        <w:rPr>
          <w:rFonts w:hint="cs"/>
        </w:rPr>
        <w:t>L298N Motor Driver Module</w:t>
      </w:r>
      <w:bookmarkEnd w:id="41"/>
      <w:bookmarkEnd w:id="42"/>
      <w:bookmarkEnd w:id="43"/>
    </w:p>
    <w:p w14:paraId="31DAE3DE" w14:textId="5F6BFA91" w:rsidR="00F4090D" w:rsidRDefault="00F4090D" w:rsidP="00F4090D">
      <w:pPr>
        <w:rPr>
          <w:rFonts w:ascii="TH SarabunPSK" w:hAnsi="TH SarabunPSK" w:cs="TH SarabunPSK"/>
          <w:sz w:val="32"/>
          <w:szCs w:val="32"/>
        </w:rPr>
      </w:pPr>
      <w:r w:rsidRPr="007F1531">
        <w:rPr>
          <w:rFonts w:ascii="TH SarabunPSK" w:hAnsi="TH SarabunPSK" w:cs="TH SarabunPSK"/>
          <w:sz w:val="32"/>
          <w:szCs w:val="32"/>
          <w:cs/>
        </w:rPr>
        <w:lastRenderedPageBreak/>
        <w:t>การป้องกันกระแสไฟกระชากใน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2.5</w:t>
      </w:r>
      <w:r w:rsidRPr="007F1531">
        <w:rPr>
          <w:rFonts w:ascii="TH SarabunPSK" w:hAnsi="TH SarabunPSK" w:cs="TH SarabunPSK"/>
          <w:sz w:val="32"/>
          <w:szCs w:val="32"/>
        </w:rPr>
        <w:t xml:space="preserve"> </w:t>
      </w:r>
      <w:r w:rsidRPr="007F1531">
        <w:rPr>
          <w:rFonts w:ascii="TH SarabunPSK" w:hAnsi="TH SarabunPSK" w:cs="TH SarabunPSK"/>
          <w:sz w:val="32"/>
          <w:szCs w:val="32"/>
          <w:cs/>
        </w:rPr>
        <w:t>ใช้ตัวเก็บประจุ (</w:t>
      </w:r>
      <w:r w:rsidRPr="007F1531">
        <w:rPr>
          <w:rFonts w:ascii="TH SarabunPSK" w:hAnsi="TH SarabunPSK" w:cs="TH SarabunPSK"/>
          <w:sz w:val="32"/>
          <w:szCs w:val="32"/>
        </w:rPr>
        <w:t xml:space="preserve">Capacitor) 100 µF </w:t>
      </w:r>
      <w:r w:rsidRPr="007F1531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7F1531">
        <w:rPr>
          <w:rFonts w:ascii="TH SarabunPSK" w:hAnsi="TH SarabunPSK" w:cs="TH SarabunPSK"/>
          <w:sz w:val="32"/>
          <w:szCs w:val="32"/>
        </w:rPr>
        <w:t xml:space="preserve">2 </w:t>
      </w:r>
      <w:r w:rsidRPr="007F1531">
        <w:rPr>
          <w:rFonts w:ascii="TH SarabunPSK" w:hAnsi="TH SarabunPSK" w:cs="TH SarabunPSK"/>
          <w:sz w:val="32"/>
          <w:szCs w:val="32"/>
          <w:cs/>
        </w:rPr>
        <w:t>ตัว</w:t>
      </w:r>
      <w:r w:rsidRPr="007F1531">
        <w:rPr>
          <w:rFonts w:ascii="TH SarabunPSK" w:hAnsi="TH SarabunPSK" w:cs="TH SarabunPSK"/>
          <w:sz w:val="32"/>
          <w:szCs w:val="32"/>
        </w:rPr>
        <w:t xml:space="preserve"> </w:t>
      </w:r>
      <w:r w:rsidRPr="007F1531">
        <w:rPr>
          <w:rFonts w:ascii="TH SarabunPSK" w:hAnsi="TH SarabunPSK" w:cs="TH SarabunPSK"/>
          <w:sz w:val="32"/>
          <w:szCs w:val="32"/>
          <w:cs/>
        </w:rPr>
        <w:t>ต่อระหว่างแหล่งจ่ายไฟ (</w:t>
      </w:r>
      <w:r w:rsidRPr="007F1531">
        <w:rPr>
          <w:rFonts w:ascii="TH SarabunPSK" w:hAnsi="TH SarabunPSK" w:cs="TH SarabunPSK"/>
          <w:sz w:val="32"/>
          <w:szCs w:val="32"/>
        </w:rPr>
        <w:t xml:space="preserve">VS) </w:t>
      </w:r>
      <w:r w:rsidRPr="007F1531">
        <w:rPr>
          <w:rFonts w:ascii="TH SarabunPSK" w:hAnsi="TH SarabunPSK" w:cs="TH SarabunPSK"/>
          <w:sz w:val="32"/>
          <w:szCs w:val="32"/>
          <w:cs/>
        </w:rPr>
        <w:t>และกราวด์ (</w:t>
      </w:r>
      <w:r w:rsidRPr="007F1531">
        <w:rPr>
          <w:rFonts w:ascii="TH SarabunPSK" w:hAnsi="TH SarabunPSK" w:cs="TH SarabunPSK"/>
          <w:sz w:val="32"/>
          <w:szCs w:val="32"/>
        </w:rPr>
        <w:t xml:space="preserve">GND) </w:t>
      </w:r>
      <w:r w:rsidRPr="007F1531">
        <w:rPr>
          <w:rFonts w:ascii="TH SarabunPSK" w:hAnsi="TH SarabunPSK" w:cs="TH SarabunPSK"/>
          <w:sz w:val="32"/>
          <w:szCs w:val="32"/>
          <w:cs/>
        </w:rPr>
        <w:t>เพื่อช่วยลดสัญญาณรบกวนและป้องกันแรงดันตกกระทันหันเมื่อต้องจ่ายกระแสสูงให้มอเตอร์ ตัวเก็บประจุจะทำหน้าที่เก็บและจ่ายพลังงานสำรองในช่วงที่กระแสเปลี่ยนแปลงรวดเร็ว ลดการกระชากที่อาจทำให้วงจรทำงานผิดพลาด</w:t>
      </w:r>
    </w:p>
    <w:p w14:paraId="463D56DE" w14:textId="00CF599B" w:rsidR="008B31E6" w:rsidRPr="0076222C" w:rsidRDefault="008B31E6" w:rsidP="0076222C">
      <w:pPr>
        <w:pStyle w:val="Heading3"/>
        <w:spacing w:before="0" w:after="0"/>
      </w:pPr>
      <w:bookmarkStart w:id="44" w:name="_Toc190297914"/>
      <w:bookmarkStart w:id="45" w:name="_Toc197457335"/>
      <w:r w:rsidRPr="0076222C">
        <w:rPr>
          <w:rFonts w:ascii="TH SarabunPSK" w:hAnsi="TH SarabunPSK" w:cs="TH SarabunPSK" w:hint="cs"/>
          <w:i/>
          <w:sz w:val="32"/>
          <w:szCs w:val="32"/>
        </w:rPr>
        <w:t>2.1.</w:t>
      </w:r>
      <w:r w:rsidRPr="0076222C">
        <w:rPr>
          <w:rFonts w:ascii="TH SarabunPSK" w:hAnsi="TH SarabunPSK" w:cs="TH SarabunPSK"/>
          <w:i/>
          <w:sz w:val="32"/>
          <w:szCs w:val="32"/>
        </w:rPr>
        <w:t>4</w:t>
      </w:r>
      <w:r w:rsidRPr="0076222C">
        <w:rPr>
          <w:rFonts w:ascii="TH SarabunPSK" w:hAnsi="TH SarabunPSK" w:cs="TH SarabunPSK" w:hint="cs"/>
          <w:i/>
          <w:sz w:val="32"/>
          <w:szCs w:val="32"/>
        </w:rPr>
        <w:t xml:space="preserve"> SN-IRLINE-MOD IR Line Tracking Module</w:t>
      </w:r>
      <w:bookmarkEnd w:id="44"/>
      <w:bookmarkEnd w:id="45"/>
    </w:p>
    <w:p w14:paraId="3A3A6F4C" w14:textId="77777777" w:rsidR="008B31E6" w:rsidRPr="00825BF3" w:rsidRDefault="008B31E6" w:rsidP="008B31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1925AE37" wp14:editId="381E4DB3">
            <wp:extent cx="2160000" cy="2160000"/>
            <wp:effectExtent l="0" t="0" r="0" b="0"/>
            <wp:docPr id="14728530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789E" w14:textId="14BCB5FD" w:rsidR="008B31E6" w:rsidRPr="00825BF3" w:rsidRDefault="008B31E6" w:rsidP="008B31E6">
      <w:pPr>
        <w:pStyle w:val="Caption"/>
      </w:pPr>
      <w:bookmarkStart w:id="46" w:name="_Toc192245285"/>
      <w:bookmarkStart w:id="47" w:name="_Toc193741828"/>
      <w:bookmarkStart w:id="48" w:name="_Toc193918023"/>
      <w:r w:rsidRPr="00825BF3">
        <w:rPr>
          <w:rFonts w:hint="cs"/>
          <w:cs/>
        </w:rPr>
        <w:t>รูปที่</w:t>
      </w:r>
      <w:r w:rsidRPr="00825BF3">
        <w:rPr>
          <w:rFonts w:hint="cs"/>
        </w:rPr>
        <w:t xml:space="preserve"> 2.</w:t>
      </w:r>
      <w:r>
        <w:t>6</w:t>
      </w:r>
      <w:r w:rsidRPr="00825BF3">
        <w:rPr>
          <w:rFonts w:hint="cs"/>
        </w:rPr>
        <w:t xml:space="preserve"> SN-IRLINE-MOD IR Line Tracking Module</w:t>
      </w:r>
      <w:bookmarkEnd w:id="46"/>
      <w:bookmarkEnd w:id="47"/>
      <w:bookmarkEnd w:id="48"/>
    </w:p>
    <w:p w14:paraId="353C4693" w14:textId="77777777" w:rsidR="008B31E6" w:rsidRPr="00825BF3" w:rsidRDefault="008B31E6" w:rsidP="008B31E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โมดูลเซนเซอร์ตรวจจับสิ่งกีดขวางอินฟราเรด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IR Infrared Obstacle Avoidance Sensor Module)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นี้ถูกออกแบบมาเพื่อช่วยในการตรวจจับและหลบหลีกสิ่งกีดขวาง โดยทำงานผ่านการส่งและรับคลื่นอินฟราเรด เซนเซอร์จะมีหลอดอินฟราเรดสองหลอด ได้แก่ หลอดส่งและหลอดรับ หลอดส่งจะทำหน้าที่ปล่อยคลื่นอินฟราเรดในทิศทางที่ต้องการตรวจจับ และเมื่อมีสิ่งกีดขวางอยู่ในทิศทางนั้น คลื่นอินฟราเรดจะสะท้อนกลับไปยังหลอดรับ ซึ่งมีวงจรเปรียบเทียบหรือ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comparator circuit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ที่จะประมวลผลสัญญาณนี้และส่งสัญญาณดิจิทัลออกมายังพอร์ต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โดยเป็นสัญญาณระดับต่ำ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low-level signal)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เพื่อบอกว่ามีสิ่งกีดขวางอยู่ในระยะตรวจจับ</w:t>
      </w:r>
    </w:p>
    <w:p w14:paraId="646C54EF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โมดูลนี้สามารถปรับระยะการตรวจจับได้ในช่วง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เซนติเมตร โดยการหมุน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potentiometer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ที่ติดตั้งอยู่บนโมดูล หากหมุนตามเข็มนาฬิกาจะช่วยเพิ่มระยะการตรวจจับ ในขณะที่การหมุนทวนเข็มจะช่วยลดระยะการตรวจจับได้ นอกจากนี้ มุมการตรวจจับของเซนเซอร์อยู่ที่ประมาณ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35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องศา ซึ่งทำให้เหมาะสำหรับการใช้งานในพื้นที่ที่ต้องการการตรวจจับระยะใกล้ เช่น การติดตามเส้นสีดำหรือการหลบสิ่งกีดขวางในแนวตรงหน้า</w:t>
      </w:r>
    </w:p>
    <w:p w14:paraId="2B03455E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ลักษณะการทำงานของเซนเซอร์นี้อาศัยการสะท้อนของแสงอินฟราเรด ดังนั้น ระยะการตรวจจับจะขึ้นอยู่กับการสะท้อนแสงของวัตถุที่ตรวจจับด้วย ตัวอย่างเช่น วัตถุสีขาวจะสะท้อนแสงได้มากกว่า จึงสามารถตรวจจับได้ในระยะที่ไกลกว่า ส่วนวัตถุสีดำจะสะท้อนแสงได้น้อยกว่า ทำให้สามารถตรวจจับได้ในระยะที่ใกล้ขึ้น นอกจากนี้ โมดูลนี้สามารถทำงานได้ภายใต้แรงดันไฟฟ้า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3.3V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5V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ซึ่งทำให้สามารถเชื่อมต่อกับไมโครคอนโทรลเลอร์หรือขับเคลื่อนรีเลย์ได้โดยตรง</w:t>
      </w:r>
    </w:p>
    <w:p w14:paraId="3788FA3F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การใช้งานหลักของโมดูลนี้คือการติดตั้งบนหุ่นยนต์เพื่อตรวจจับและหลบหลีกสิ่งกีดขวาง นอกจากนี้ยังสามารถใช้ในการติดตามเส้นทาง รวมถึงการนับเส้นทางโดยเฉพาะการติดตามเส้นขาว-ดำ</w:t>
      </w:r>
    </w:p>
    <w:p w14:paraId="1CF50739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สูตรและการคำนวณที่เกี่ยวข้องกับการทำงานของ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เซนเซอร์อินฟราเรด (</w:t>
      </w:r>
      <w:r w:rsidRPr="00825BF3">
        <w:rPr>
          <w:rFonts w:ascii="TH SarabunPSK" w:hAnsi="TH SarabunPSK" w:cs="TH SarabunPSK" w:hint="cs"/>
          <w:sz w:val="32"/>
          <w:szCs w:val="32"/>
        </w:rPr>
        <w:t>Infrared Sensor)</w:t>
      </w: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มีหลายด้านที่สำคัญ เช่น การคำนวณระยะทางที่วัตถุสะท้อนกลับ การประมวลผลสัญญาณสะท้อน และการใช้ค่าการสะท้อนในการตรวจจับวัตถุ โดยจะอธิบายหลักการสำคัญที่เกี่ยวข้องดังนี้:</w:t>
      </w:r>
    </w:p>
    <w:p w14:paraId="7F22E25B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7852B64A" w14:textId="77777777" w:rsidR="008B31E6" w:rsidRPr="00825BF3" w:rsidRDefault="008B31E6" w:rsidP="008B31E6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1. </w:t>
      </w: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การคำนวณระยะห่างโดยใช้เวลาที่คลื่นสะท้อนกลับ (</w:t>
      </w: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>Time of Flight)</w:t>
      </w:r>
    </w:p>
    <w:p w14:paraId="18283131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ในเซนเซอร์บางประเภท เช่น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Time of Flight (</w:t>
      </w:r>
      <w:proofErr w:type="spellStart"/>
      <w:r w:rsidRPr="00825BF3">
        <w:rPr>
          <w:rFonts w:ascii="TH SarabunPSK" w:hAnsi="TH SarabunPSK" w:cs="TH SarabunPSK" w:hint="cs"/>
          <w:sz w:val="32"/>
          <w:szCs w:val="32"/>
        </w:rPr>
        <w:t>ToF</w:t>
      </w:r>
      <w:proofErr w:type="spellEnd"/>
      <w:r w:rsidRPr="00825BF3">
        <w:rPr>
          <w:rFonts w:ascii="TH SarabunPSK" w:hAnsi="TH SarabunPSK" w:cs="TH SarabunPSK" w:hint="cs"/>
          <w:sz w:val="32"/>
          <w:szCs w:val="32"/>
        </w:rPr>
        <w:t xml:space="preserve">) Sensors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ระยะห่างของวัตถุสามารถคำนวณได้โดยใช้สูตร:</w:t>
      </w:r>
    </w:p>
    <w:p w14:paraId="58F3E576" w14:textId="77777777" w:rsidR="008B31E6" w:rsidRPr="00825BF3" w:rsidRDefault="008B31E6" w:rsidP="008B31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B6D6B5" w14:textId="77777777" w:rsidR="008B31E6" w:rsidRPr="00825BF3" w:rsidRDefault="008B31E6" w:rsidP="008B31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hAnsi="Cambria Math" w:cs="TH SarabunPSK" w:hint="cs"/>
              <w:sz w:val="32"/>
              <w:szCs w:val="32"/>
            </w:rPr>
            <m:t>d=</m:t>
          </m:r>
          <m:f>
            <m:fPr>
              <m:ctrlPr>
                <w:rPr>
                  <w:rFonts w:ascii="Cambria Math" w:hAnsi="Cambria Math" w:cs="TH SarabunPSK" w:hint="cs"/>
                  <w:b/>
                  <w:bCs/>
                  <w:i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H SarabunPSK" w:hint="cs"/>
                  <w:sz w:val="32"/>
                  <w:szCs w:val="32"/>
                </w:rPr>
                <m:t>v×t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H SarabunPSK" w:hint="cs"/>
                  <w:sz w:val="32"/>
                  <w:szCs w:val="32"/>
                </w:rPr>
                <m:t>2</m:t>
              </m:r>
            </m:den>
          </m:f>
        </m:oMath>
      </m:oMathPara>
    </w:p>
    <w:p w14:paraId="44579460" w14:textId="77777777" w:rsidR="008B31E6" w:rsidRPr="00825BF3" w:rsidRDefault="008B31E6" w:rsidP="008B31E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E410AC" w14:textId="77777777" w:rsidR="008B31E6" w:rsidRPr="00825BF3" w:rsidRDefault="008B31E6" w:rsidP="009946B3">
      <w:pPr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d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ระยะทางระหว่างเซนเซอร์และวัตถุ</w:t>
      </w:r>
    </w:p>
    <w:p w14:paraId="3E60829B" w14:textId="77777777" w:rsidR="008B31E6" w:rsidRPr="00825BF3" w:rsidRDefault="008B31E6" w:rsidP="009946B3">
      <w:pPr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v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ความเร็วของแสง (ประมาณ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3×1083 \times 10^83×108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เมตร/วินาที ในกรณีอินฟราเรด)</w:t>
      </w:r>
    </w:p>
    <w:p w14:paraId="177F5259" w14:textId="77777777" w:rsidR="008B31E6" w:rsidRPr="00825BF3" w:rsidRDefault="008B31E6" w:rsidP="009946B3">
      <w:pPr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t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เวลาที่ใช้ในการสะท้อนกลับของคลื่นอินฟราเรด</w:t>
      </w:r>
    </w:p>
    <w:p w14:paraId="0A86D23D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สูตรนี้ใช้หลักการส่งคลื่นอินฟราเรดไปยังวัตถุ และคำนวณระยะห่างจากเวลาที่คลื่นเดินทางไปกลับระหว่างเซนเซอร์และวัตถุ โดยใช้ความเร็วของแสง</w:t>
      </w:r>
    </w:p>
    <w:p w14:paraId="713C2096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2ABAFDB3" w14:textId="77777777" w:rsidR="008B31E6" w:rsidRPr="00825BF3" w:rsidRDefault="008B31E6" w:rsidP="008B31E6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 xml:space="preserve">2. </w:t>
      </w: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>กฎการสะท้อนของแสง</w:t>
      </w:r>
    </w:p>
    <w:p w14:paraId="62A38262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การตรวจจับวัตถุด้วยเซนเซอร์อินฟราเรดจะใช้หลักการของการสะท้อนกลับ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Reflection)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ของแสงอินฟราเรด ซึ่งความเข้มของแสงสะท้อนจะบอกระยะและคุณสมบัติของวัตถุที่ตรวจพบ โดยทั่วไปมีหลักการดังนี้:</w:t>
      </w:r>
    </w:p>
    <w:p w14:paraId="35CDD8F2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3508929B" w14:textId="77777777" w:rsidR="008B31E6" w:rsidRPr="00825BF3" w:rsidRDefault="005622BE" w:rsidP="008B31E6">
      <w:pPr>
        <w:rPr>
          <w:rFonts w:ascii="TH SarabunPSK" w:hAnsi="TH SarabunPSK" w:cs="TH SarabunPSK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H SarabunPSK" w:hint="cs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PSK" w:hint="cs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 w:cs="TH SarabunPSK" w:hint="cs"/>
                  <w:sz w:val="32"/>
                  <w:szCs w:val="32"/>
                </w:rPr>
                <m:t>r</m:t>
              </m:r>
            </m:sub>
          </m:sSub>
          <m:r>
            <w:rPr>
              <w:rFonts w:ascii="Cambria Math" w:hAnsi="Cambria Math" w:cs="TH SarabunPSK" w:hint="cs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 w:cs="TH SarabunPSK" w:hint="cs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 w:cs="TH SarabunPSK" w:hint="cs"/>
                      <w:sz w:val="32"/>
                      <w:szCs w:val="32"/>
                    </w:rPr>
                    <m:t>o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H SarabunPSK" w:hint="cs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H SarabunPSK" w:hint="cs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 w:cs="TH SarabunPSK" w:hint="cs"/>
                      <w:sz w:val="32"/>
                      <w:szCs w:val="32"/>
                    </w:rPr>
                    <m:t>2</m:t>
                  </m:r>
                </m:sup>
              </m:sSup>
            </m:den>
          </m:f>
        </m:oMath>
      </m:oMathPara>
    </w:p>
    <w:p w14:paraId="24ED2438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38933F00" w14:textId="77777777" w:rsidR="008B31E6" w:rsidRPr="00825BF3" w:rsidRDefault="005622BE" w:rsidP="009946B3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r</m:t>
            </m:r>
          </m:sub>
        </m:sSub>
      </m:oMath>
      <w:r w:rsidR="008B31E6"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="008B31E6" w:rsidRPr="00825BF3">
        <w:rPr>
          <w:rFonts w:ascii="TH SarabunPSK" w:hAnsi="TH SarabunPSK" w:cs="TH SarabunPSK" w:hint="cs"/>
          <w:sz w:val="32"/>
          <w:szCs w:val="32"/>
          <w:cs/>
        </w:rPr>
        <w:t>ความเข้มของแสงอินฟราเรดที่สะท้อนกลับมา</w:t>
      </w:r>
    </w:p>
    <w:p w14:paraId="03E4C7DC" w14:textId="77777777" w:rsidR="008B31E6" w:rsidRPr="00825BF3" w:rsidRDefault="005622BE" w:rsidP="009946B3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o</m:t>
            </m:r>
          </m:sub>
        </m:sSub>
      </m:oMath>
      <w:r w:rsidR="008B31E6" w:rsidRPr="00825BF3">
        <w:rPr>
          <w:rFonts w:ascii="Arial" w:hAnsi="Arial" w:cs="Arial"/>
          <w:sz w:val="32"/>
          <w:szCs w:val="32"/>
        </w:rPr>
        <w:t>​</w:t>
      </w:r>
      <w:r w:rsidR="008B31E6"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="008B31E6" w:rsidRPr="00825BF3">
        <w:rPr>
          <w:rFonts w:ascii="TH SarabunPSK" w:hAnsi="TH SarabunPSK" w:cs="TH SarabunPSK" w:hint="cs"/>
          <w:sz w:val="32"/>
          <w:szCs w:val="32"/>
          <w:cs/>
        </w:rPr>
        <w:t>ความเข้มของแสงอินฟราเรดที่ถูกส่งออกไป</w:t>
      </w:r>
    </w:p>
    <w:p w14:paraId="7AD3E2C3" w14:textId="77777777" w:rsidR="008B31E6" w:rsidRPr="00825BF3" w:rsidRDefault="008B31E6" w:rsidP="009946B3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d</m:t>
        </m:r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ระยะห่างระหว่างเซนเซอร์และวัตถุ</w:t>
      </w:r>
    </w:p>
    <w:p w14:paraId="2DAF5A9D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การลดลงของความเข้มแสงสะท้อนตามระยะทางเป็นไปตามหลักการที่ว่าแสงจะแผ่กระจายไปตามพื้นที่วงกลม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inversely proportional to the square of the distance)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ดังนั้นเมื่อระยะห่างเพิ่มขึ้น ความเข้มของแสงสะท้อนที่เซนเซอร์รับได้จะลดลง ซึ่งจะใช้ในการวัดระยะห่างของวัตถุ</w:t>
      </w:r>
    </w:p>
    <w:p w14:paraId="3B33F19B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52C8A677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76A7174B" w14:textId="77777777" w:rsidR="008B31E6" w:rsidRPr="00825BF3" w:rsidRDefault="008B31E6" w:rsidP="008B31E6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 xml:space="preserve">3. </w:t>
      </w: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การปรับระยะการตรวจจับด้วย </w:t>
      </w: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>Potentiometer</w:t>
      </w:r>
    </w:p>
    <w:p w14:paraId="03357FF3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ในเซนเซอร์อินฟราเรดที่สามารถปรับระยะการตรวจจับได้ (เช่น การตรวจจับในระยะ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2-30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ซม.) จะใช้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potentiometer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ในการปรับความไวของวงจรรับสัญญาณเพื่อให้เหมาะกับการใช้งาน โดย:</w:t>
      </w:r>
    </w:p>
    <w:p w14:paraId="367A4FBD" w14:textId="77777777" w:rsidR="008B31E6" w:rsidRPr="00825BF3" w:rsidRDefault="008B31E6" w:rsidP="009946B3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การหมุนตามเข็มนาฬิกาจะเพิ่มค่า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ความต้านทาน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Resistance)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potentiometer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ซึ่งจะลดความไวของวงจรทำให้สามารถตรวจจับวัตถุในระยะไกลขึ้นได้</w:t>
      </w:r>
    </w:p>
    <w:p w14:paraId="0D51E3ED" w14:textId="77777777" w:rsidR="008B31E6" w:rsidRPr="00825BF3" w:rsidRDefault="008B31E6" w:rsidP="009946B3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การหมุนทวนเข็มนาฬิกาจะลดความต้านทาน ทำให้วงจรมีความไวสูงและตรวจจับวัตถุในระยะใกล้ได้แม่นยำขึ้น</w:t>
      </w:r>
    </w:p>
    <w:p w14:paraId="19A1B28C" w14:textId="77777777" w:rsidR="008B31E6" w:rsidRPr="00825BF3" w:rsidRDefault="008B31E6" w:rsidP="008B31E6">
      <w:pPr>
        <w:ind w:left="720"/>
        <w:rPr>
          <w:rFonts w:ascii="TH SarabunPSK" w:hAnsi="TH SarabunPSK" w:cs="TH SarabunPSK"/>
          <w:sz w:val="32"/>
          <w:szCs w:val="32"/>
        </w:rPr>
      </w:pPr>
    </w:p>
    <w:p w14:paraId="6B4B6838" w14:textId="77777777" w:rsidR="008B31E6" w:rsidRPr="00825BF3" w:rsidRDefault="008B31E6" w:rsidP="008B31E6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 xml:space="preserve">4. </w:t>
      </w: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การใช้ตัวเปรียบเทียบ (</w:t>
      </w: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 xml:space="preserve">Comparator) </w:t>
      </w: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>ในการเปรียบเทียบสัญญาณ</w:t>
      </w:r>
    </w:p>
    <w:p w14:paraId="46EA117F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lastRenderedPageBreak/>
        <w:t>ในวงจรของเซนเซอร์อินฟราเรด ส่วนใหญ่จะมี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ตัวเปรียบเทียบ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Comparator)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LM393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เพื่อเปรียบเทียบความเข้มของสัญญาณสะท้อนที่กลับมา:</w:t>
      </w:r>
    </w:p>
    <w:p w14:paraId="1CAE175F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5DC35002" w14:textId="77777777" w:rsidR="008B31E6" w:rsidRPr="00825BF3" w:rsidRDefault="005622BE" w:rsidP="008B31E6">
      <w:pPr>
        <w:rPr>
          <w:rFonts w:ascii="TH SarabunPSK" w:hAnsi="TH SarabunPSK" w:cs="TH SarabunPSK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H SarabunPSK" w:hint="cs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PSK" w:hint="cs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 w:cs="TH SarabunPSK" w:hint="cs"/>
                  <w:sz w:val="32"/>
                  <w:szCs w:val="32"/>
                </w:rPr>
                <m:t>out</m:t>
              </m:r>
            </m:sub>
          </m:sSub>
          <m:r>
            <w:rPr>
              <w:rFonts w:ascii="Cambria Math" w:hAnsi="Cambria Math" w:cs="TH SarabunPSK" w:hint="cs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H SarabunPSK" w:hint="cs"/>
                  <w:i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H SarabunPSK" w:hint="cs"/>
                      <w:i/>
                      <w:sz w:val="32"/>
                      <w:szCs w:val="32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32"/>
                          <w:szCs w:val="32"/>
                        </w:rPr>
                        <m:t>h</m:t>
                      </m:r>
                      <m:r>
                        <w:rPr>
                          <w:rFonts w:ascii="Cambria Math" w:hAnsi="Cambria Math" w:cs="TH SarabunPSK" w:hint="cs"/>
                          <w:sz w:val="32"/>
                          <w:szCs w:val="32"/>
                        </w:rPr>
                        <m:t>ig</m:t>
                      </m:r>
                      <m:r>
                        <w:rPr>
                          <w:rFonts w:ascii="Cambria Math" w:hAnsi="Cambria Math" w:cs="TH SarabunPSK" w:hint="cs"/>
                          <w:sz w:val="32"/>
                          <w:szCs w:val="32"/>
                        </w:rPr>
                        <m:t>h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32"/>
                          <w:szCs w:val="32"/>
                        </w:rPr>
                        <m:t>low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H SarabunPSK" w:hint="cs"/>
              <w:sz w:val="32"/>
              <w:szCs w:val="32"/>
              <w:cs/>
            </w:rPr>
            <m:t>ถ้าสัญญาณสะท้อนเข้มเกินค่าที่ตั้งไว้</m:t>
          </m:r>
          <m:r>
            <m:rPr>
              <m:lit/>
            </m:rPr>
            <w:rPr>
              <w:rFonts w:ascii="Cambria Math" w:hAnsi="Cambria Math" w:cs="TH SarabunPSK" w:hint="cs"/>
              <w:sz w:val="32"/>
              <w:szCs w:val="32"/>
            </w:rPr>
            <m:t>/</m:t>
          </m:r>
        </m:oMath>
      </m:oMathPara>
    </w:p>
    <w:p w14:paraId="28E134EB" w14:textId="77777777" w:rsidR="008B31E6" w:rsidRPr="00825BF3" w:rsidRDefault="008B31E6" w:rsidP="008B31E6">
      <w:pPr>
        <w:rPr>
          <w:rFonts w:ascii="TH SarabunPSK" w:hAnsi="TH SarabunPSK" w:cs="TH SarabunPSK"/>
          <w:i/>
          <w:sz w:val="32"/>
          <w:szCs w:val="32"/>
          <w:cs/>
        </w:rPr>
      </w:pPr>
      <m:oMathPara>
        <m:oMath>
          <m:r>
            <w:rPr>
              <w:rFonts w:ascii="Cambria Math" w:hAnsi="Cambria Math" w:cs="TH SarabunPSK" w:hint="cs"/>
              <w:sz w:val="32"/>
              <w:szCs w:val="32"/>
              <w:cs/>
            </w:rPr>
            <m:t>ถ้าสัญญาณสะท้อนต่ำเกินค่าที่ตั้งไว้</m:t>
          </m:r>
        </m:oMath>
      </m:oMathPara>
    </w:p>
    <w:p w14:paraId="62B7ED31" w14:textId="77777777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45135820" w14:textId="77777777" w:rsidR="008B31E6" w:rsidRPr="00825BF3" w:rsidRDefault="005622BE" w:rsidP="009946B3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out</m:t>
            </m:r>
          </m:sub>
        </m:sSub>
        <m:r>
          <w:rPr>
            <w:rFonts w:ascii="Cambria Math" w:hAnsi="Cambria Math" w:cs="TH SarabunPSK" w:hint="cs"/>
            <w:sz w:val="32"/>
            <w:szCs w:val="32"/>
          </w:rPr>
          <m:t xml:space="preserve"> </m:t>
        </m:r>
      </m:oMath>
      <w:r w:rsidR="008B31E6" w:rsidRPr="00825BF3">
        <w:rPr>
          <w:rFonts w:ascii="Arial" w:hAnsi="Arial" w:cs="Arial"/>
          <w:sz w:val="32"/>
          <w:szCs w:val="32"/>
        </w:rPr>
        <w:t>​</w:t>
      </w:r>
      <w:r w:rsidR="008B31E6" w:rsidRPr="00825BF3">
        <w:rPr>
          <w:rFonts w:ascii="TH SarabunPSK" w:hAnsi="TH SarabunPSK" w:cs="TH SarabunPSK" w:hint="cs"/>
          <w:sz w:val="32"/>
          <w:szCs w:val="32"/>
        </w:rPr>
        <w:t xml:space="preserve">: </w:t>
      </w:r>
      <w:r w:rsidR="008B31E6" w:rsidRPr="00825BF3">
        <w:rPr>
          <w:rFonts w:ascii="TH SarabunPSK" w:hAnsi="TH SarabunPSK" w:cs="TH SarabunPSK" w:hint="cs"/>
          <w:sz w:val="32"/>
          <w:szCs w:val="32"/>
          <w:cs/>
        </w:rPr>
        <w:t>สัญญาณที่ส่งออกจากเซนเซอร์ ซึ่งอาจเป็นสัญญาณดิจิทัลที่บ่งบอกถึงการมีหรือไม่มีวัตถุในระยะที่กำหนด</w:t>
      </w:r>
    </w:p>
    <w:p w14:paraId="1228AFF9" w14:textId="77777777" w:rsidR="008B31E6" w:rsidRPr="00825BF3" w:rsidRDefault="008B31E6" w:rsidP="008B31E6">
      <w:pPr>
        <w:ind w:left="720"/>
        <w:rPr>
          <w:rFonts w:ascii="TH SarabunPSK" w:hAnsi="TH SarabunPSK" w:cs="TH SarabunPSK"/>
          <w:sz w:val="32"/>
          <w:szCs w:val="32"/>
        </w:rPr>
      </w:pPr>
    </w:p>
    <w:p w14:paraId="48B2354D" w14:textId="46974A03" w:rsidR="008B31E6" w:rsidRPr="00825BF3" w:rsidRDefault="008B31E6" w:rsidP="008B31E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ตัวเปรียบเทียบจะกำหนดเงื่อนไขให้เมื่อความเข้มของแสงสะท้อนเกินค่าที่ตั้งไว้ ระบบจะส่งสัญญาณบอกว่ามีสิ่งกีดขวางอยู่ และสามารถตั้งค่าความเข้มที่ต้องการตรวจจับได้โดยการปรับ </w:t>
      </w:r>
      <w:r w:rsidRPr="00825BF3">
        <w:rPr>
          <w:rFonts w:ascii="TH SarabunPSK" w:hAnsi="TH SarabunPSK" w:cs="TH SarabunPSK" w:hint="cs"/>
          <w:sz w:val="32"/>
          <w:szCs w:val="32"/>
        </w:rPr>
        <w:t>potentiometer</w:t>
      </w:r>
    </w:p>
    <w:p w14:paraId="348E6333" w14:textId="576F425B" w:rsidR="00F3206D" w:rsidRPr="00825BF3" w:rsidRDefault="00F3206D" w:rsidP="0076222C">
      <w:pPr>
        <w:pStyle w:val="Heading3"/>
        <w:spacing w:before="0" w:after="0"/>
      </w:pPr>
      <w:bookmarkStart w:id="49" w:name="_Toc182160536"/>
      <w:bookmarkStart w:id="50" w:name="_Toc190297916"/>
      <w:bookmarkStart w:id="51" w:name="_Toc197457336"/>
      <w:r w:rsidRPr="0076222C">
        <w:rPr>
          <w:rFonts w:ascii="TH SarabunPSK" w:hAnsi="TH SarabunPSK" w:cs="TH SarabunPSK" w:hint="cs"/>
          <w:i/>
          <w:sz w:val="32"/>
          <w:szCs w:val="32"/>
        </w:rPr>
        <w:t>2.1.</w:t>
      </w:r>
      <w:r w:rsidRPr="0076222C">
        <w:rPr>
          <w:rFonts w:ascii="TH SarabunPSK" w:hAnsi="TH SarabunPSK" w:cs="TH SarabunPSK"/>
          <w:i/>
          <w:sz w:val="32"/>
          <w:szCs w:val="32"/>
        </w:rPr>
        <w:t>5</w:t>
      </w:r>
      <w:r w:rsidRPr="0076222C">
        <w:rPr>
          <w:rFonts w:ascii="TH SarabunPSK" w:hAnsi="TH SarabunPSK" w:cs="TH SarabunPSK" w:hint="cs"/>
          <w:i/>
          <w:sz w:val="32"/>
          <w:szCs w:val="32"/>
        </w:rPr>
        <w:t xml:space="preserve"> Li-po Battery 2200mAh</w:t>
      </w:r>
      <w:bookmarkEnd w:id="49"/>
      <w:bookmarkEnd w:id="50"/>
      <w:bookmarkEnd w:id="51"/>
      <w:r w:rsidRPr="00825BF3">
        <w:rPr>
          <w:rFonts w:hint="cs"/>
        </w:rPr>
        <w:tab/>
      </w:r>
      <w:r w:rsidRPr="00825BF3">
        <w:rPr>
          <w:rFonts w:hint="cs"/>
        </w:rPr>
        <w:tab/>
      </w:r>
    </w:p>
    <w:p w14:paraId="558066D4" w14:textId="77777777" w:rsidR="00F3206D" w:rsidRPr="00825BF3" w:rsidRDefault="00F3206D" w:rsidP="00F3206D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39F5C1E9" w14:textId="77777777" w:rsidR="00F3206D" w:rsidRPr="00825BF3" w:rsidRDefault="00F3206D" w:rsidP="00F320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21DEF12F" wp14:editId="7D979168">
            <wp:extent cx="1620599" cy="2160000"/>
            <wp:effectExtent l="0" t="0" r="0" b="0"/>
            <wp:docPr id="102116413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9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DAE4" w14:textId="5B23014D" w:rsidR="00F3206D" w:rsidRPr="00825BF3" w:rsidRDefault="00F3206D" w:rsidP="00F3206D">
      <w:pPr>
        <w:pStyle w:val="Caption"/>
      </w:pPr>
      <w:bookmarkStart w:id="52" w:name="_Toc192245287"/>
      <w:bookmarkStart w:id="53" w:name="_Toc193741829"/>
      <w:bookmarkStart w:id="54" w:name="_Toc193918024"/>
      <w:r w:rsidRPr="00825BF3">
        <w:rPr>
          <w:rFonts w:hint="cs"/>
          <w:cs/>
        </w:rPr>
        <w:t>รูปที่</w:t>
      </w:r>
      <w:r w:rsidRPr="00825BF3">
        <w:rPr>
          <w:rFonts w:hint="cs"/>
        </w:rPr>
        <w:t xml:space="preserve"> 2.</w:t>
      </w:r>
      <w:r>
        <w:t>7</w:t>
      </w:r>
      <w:r w:rsidRPr="00825BF3">
        <w:rPr>
          <w:rFonts w:hint="cs"/>
        </w:rPr>
        <w:t xml:space="preserve"> Li-po Battery 2200mAh</w:t>
      </w:r>
      <w:bookmarkEnd w:id="52"/>
      <w:bookmarkEnd w:id="53"/>
      <w:bookmarkEnd w:id="54"/>
    </w:p>
    <w:p w14:paraId="02062F1A" w14:textId="77777777" w:rsidR="00F3206D" w:rsidRPr="00825BF3" w:rsidRDefault="00F3206D" w:rsidP="00F320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49BCDB" w14:textId="468275FB" w:rsidR="00F3206D" w:rsidRDefault="00F3206D" w:rsidP="00F3206D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t xml:space="preserve">Li-po Battery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2200</w:t>
      </w:r>
      <w:proofErr w:type="spellStart"/>
      <w:r w:rsidRPr="00825BF3">
        <w:rPr>
          <w:rFonts w:ascii="TH SarabunPSK" w:hAnsi="TH SarabunPSK" w:cs="TH SarabunPSK" w:hint="cs"/>
          <w:sz w:val="32"/>
          <w:szCs w:val="32"/>
        </w:rPr>
        <w:t>mAh</w:t>
      </w:r>
      <w:proofErr w:type="spellEnd"/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คือแบตเตอรี่ชนิด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Lithium-Polymer (Li-Po)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ที่มีความจุ 2200</w:t>
      </w:r>
      <w:proofErr w:type="spellStart"/>
      <w:r w:rsidRPr="00825BF3">
        <w:rPr>
          <w:rFonts w:ascii="TH SarabunPSK" w:hAnsi="TH SarabunPSK" w:cs="TH SarabunPSK" w:hint="cs"/>
          <w:sz w:val="32"/>
          <w:szCs w:val="32"/>
        </w:rPr>
        <w:t>mAh</w:t>
      </w:r>
      <w:proofErr w:type="spellEnd"/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ซึ่งเป็นที่นิยมในการใช้งานกับอุปกรณ์ที่ต้องการพลังงานสูงและมีความคล่องตัว เช่น โดรน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หุ่นยนต์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หรืออุปกรณ์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IoT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แบตเตอรี่ชนิดนี้มีข้อดีหลายประการ เช่น ความหนาแน่นพลังงานสูง น้ำหนักเบา และสามารถจ่ายกระแสได้สูง เหมาะกับการใช้งานที่ต้องการความเสถียรในการจ่ายพลังงานส่วนในเรื่องของข้อควรระวังในการใช้งาน ควรใช้เครื่องชาร์จที่ออกแบบมาเฉพาะสำหรับแบตเตอรี่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Li-Po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เพื่อป้องกันการชาร์จเกินหรือการคายประจุต่ำเกินไป เพราะอาจทำให้เกิดความร้อนและบวม จนอาจนำไปสู่การรั่วไหลหรือการระเบิดของแบตเตอรี่ได้ ควรเก็บแบตเตอรี่ในที่เย็นและแห้ง หลีกเลี่ยงการกระแทกหรือเจาะ เนื่องจากอาจทำให้เกิดการรั่วของสารเคมีที่เป็นอันตราย</w:t>
      </w:r>
    </w:p>
    <w:p w14:paraId="15F4E658" w14:textId="6F356E5F" w:rsidR="00F3206D" w:rsidRDefault="00F3206D" w:rsidP="00F3206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FD81963" w14:textId="61619666" w:rsidR="00F3206D" w:rsidRDefault="00F3206D" w:rsidP="00F3206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7D3B678" w14:textId="11A14237" w:rsidR="00F3206D" w:rsidRDefault="00F3206D" w:rsidP="00F3206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75EAB4" w14:textId="1EE21ADC" w:rsidR="00F3206D" w:rsidRDefault="00F3206D" w:rsidP="00F3206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D841991" w14:textId="77777777" w:rsidR="00F3206D" w:rsidRPr="00825BF3" w:rsidRDefault="00F3206D" w:rsidP="003F6CBD">
      <w:pPr>
        <w:rPr>
          <w:rFonts w:ascii="TH SarabunPSK" w:hAnsi="TH SarabunPSK" w:cs="TH SarabunPSK"/>
          <w:sz w:val="32"/>
          <w:szCs w:val="32"/>
        </w:rPr>
      </w:pPr>
    </w:p>
    <w:p w14:paraId="4E0F20FE" w14:textId="2776651A" w:rsidR="00F3206D" w:rsidRPr="0076222C" w:rsidRDefault="00F3206D" w:rsidP="0076222C">
      <w:pPr>
        <w:pStyle w:val="Heading3"/>
        <w:spacing w:before="0" w:after="0"/>
        <w:rPr>
          <w:rFonts w:ascii="TH SarabunPSK" w:hAnsi="TH SarabunPSK" w:cs="TH SarabunPSK"/>
          <w:i/>
          <w:sz w:val="32"/>
          <w:szCs w:val="32"/>
        </w:rPr>
      </w:pPr>
      <w:bookmarkStart w:id="55" w:name="_Toc182160539"/>
      <w:bookmarkStart w:id="56" w:name="_Toc190297919"/>
      <w:bookmarkStart w:id="57" w:name="_Toc197457337"/>
      <w:r w:rsidRPr="0076222C">
        <w:rPr>
          <w:rFonts w:ascii="TH SarabunPSK" w:hAnsi="TH SarabunPSK" w:cs="TH SarabunPSK" w:hint="cs"/>
          <w:i/>
          <w:sz w:val="32"/>
          <w:szCs w:val="32"/>
        </w:rPr>
        <w:lastRenderedPageBreak/>
        <w:t>2.1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>.</w:t>
      </w:r>
      <w:r w:rsidRPr="0076222C">
        <w:rPr>
          <w:rFonts w:ascii="TH SarabunPSK" w:hAnsi="TH SarabunPSK" w:cs="TH SarabunPSK"/>
          <w:i/>
          <w:sz w:val="32"/>
          <w:szCs w:val="32"/>
        </w:rPr>
        <w:t>6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76222C">
        <w:rPr>
          <w:rFonts w:ascii="TH SarabunPSK" w:hAnsi="TH SarabunPSK" w:cs="TH SarabunPSK" w:hint="cs"/>
          <w:i/>
          <w:sz w:val="32"/>
          <w:szCs w:val="32"/>
        </w:rPr>
        <w:t>DC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76222C">
        <w:rPr>
          <w:rFonts w:ascii="TH SarabunPSK" w:hAnsi="TH SarabunPSK" w:cs="TH SarabunPSK" w:hint="cs"/>
          <w:i/>
          <w:sz w:val="32"/>
          <w:szCs w:val="32"/>
        </w:rPr>
        <w:t>motor</w:t>
      </w:r>
      <w:bookmarkEnd w:id="55"/>
      <w:bookmarkEnd w:id="56"/>
      <w:bookmarkEnd w:id="57"/>
      <w:r w:rsidRPr="0076222C">
        <w:rPr>
          <w:rFonts w:ascii="TH SarabunPSK" w:hAnsi="TH SarabunPSK" w:cs="TH SarabunPSK" w:hint="cs"/>
          <w:i/>
          <w:sz w:val="32"/>
          <w:szCs w:val="32"/>
        </w:rPr>
        <w:t xml:space="preserve"> </w:t>
      </w:r>
    </w:p>
    <w:p w14:paraId="35718877" w14:textId="77777777" w:rsidR="00F3206D" w:rsidRPr="00825BF3" w:rsidRDefault="00F3206D" w:rsidP="00F3206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8D0F0D" w14:textId="473C86CE" w:rsidR="00F3206D" w:rsidRPr="00825BF3" w:rsidRDefault="00F3206D" w:rsidP="00F3206D">
      <w:pPr>
        <w:jc w:val="center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15491DD0" wp14:editId="3AB24AA0">
            <wp:extent cx="1895069" cy="1842915"/>
            <wp:effectExtent l="0" t="0" r="0" b="0"/>
            <wp:docPr id="1248341048" name="รูปภาพ 5" descr="ภาพที่อัปโหล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ภาพที่อัปโหลด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419" cy="184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4D0D" w14:textId="10BFBFC6" w:rsidR="00F3206D" w:rsidRPr="00492B93" w:rsidRDefault="00F3206D" w:rsidP="00F3206D">
      <w:pPr>
        <w:pStyle w:val="Caption"/>
      </w:pPr>
      <w:bookmarkStart w:id="58" w:name="_Toc192245293"/>
      <w:bookmarkStart w:id="59" w:name="_Toc193741830"/>
      <w:bookmarkStart w:id="60" w:name="_Toc193918025"/>
      <w:r w:rsidRPr="00492B93">
        <w:rPr>
          <w:rFonts w:hint="cs"/>
          <w:cs/>
        </w:rPr>
        <w:t>รูปที่ 2.</w:t>
      </w:r>
      <w:r>
        <w:t>8</w:t>
      </w:r>
      <w:r w:rsidRPr="00492B93">
        <w:rPr>
          <w:rFonts w:hint="cs"/>
        </w:rPr>
        <w:t xml:space="preserve"> DC</w:t>
      </w:r>
      <w:r w:rsidRPr="00492B93">
        <w:rPr>
          <w:rFonts w:hint="cs"/>
          <w:cs/>
        </w:rPr>
        <w:t xml:space="preserve"> </w:t>
      </w:r>
      <w:r w:rsidRPr="00492B93">
        <w:rPr>
          <w:rFonts w:hint="cs"/>
        </w:rPr>
        <w:t>motor</w:t>
      </w:r>
      <w:bookmarkEnd w:id="58"/>
      <w:bookmarkEnd w:id="59"/>
      <w:bookmarkEnd w:id="60"/>
    </w:p>
    <w:p w14:paraId="7EA3B1B4" w14:textId="7F7B972F" w:rsidR="00F3206D" w:rsidRPr="00825BF3" w:rsidRDefault="00F3206D" w:rsidP="00F3206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E53941" w14:textId="21DBB997" w:rsidR="00F3206D" w:rsidRPr="00825BF3" w:rsidRDefault="00F3206D" w:rsidP="00F3206D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t xml:space="preserve">DC motor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หรือนิยมเรียกว่า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TT Motor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เป็นมอเตอร์กระแสตรงขนาดเล็กที่มีการเสริมชุดเกียร์เพื่อลดความเร็วและเพิ่มแรงบิด ทำให้สามารถใช้งานในโครงการหุ่นยนต์ขนาดเล็กหรือรถบังคับได้และจะที่เปลี่ยนจากพลังงานไฟฟ้าเป็นพลังงานกล โดยมีรายละเอียดทางเทคนิคที่สำคัญดังนี้</w:t>
      </w:r>
    </w:p>
    <w:p w14:paraId="3CD25DFC" w14:textId="1840DB8B" w:rsidR="00F3206D" w:rsidRPr="00825BF3" w:rsidRDefault="00F3206D" w:rsidP="009946B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แรงดันไฟฟ้าที่กำหนด </w:t>
      </w:r>
      <w:r w:rsidRPr="00825BF3">
        <w:rPr>
          <w:rFonts w:ascii="TH SarabunPSK" w:hAnsi="TH SarabunPSK" w:cs="TH SarabunPSK" w:hint="cs"/>
          <w:sz w:val="32"/>
          <w:szCs w:val="32"/>
        </w:rPr>
        <w:t>: 3~6V</w:t>
      </w:r>
    </w:p>
    <w:p w14:paraId="6D6C718C" w14:textId="498A6551" w:rsidR="00F3206D" w:rsidRPr="00825BF3" w:rsidRDefault="00F3206D" w:rsidP="009946B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กระแสไฟฟ้าเมื่อไม่มีโหลด</w:t>
      </w:r>
      <w:r w:rsidRPr="00825BF3">
        <w:rPr>
          <w:rFonts w:ascii="TH SarabunPSK" w:hAnsi="TH SarabunPSK" w:cs="TH SarabunPSK" w:hint="cs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>: 150mA +/- 10%</w:t>
      </w:r>
    </w:p>
    <w:p w14:paraId="744D025D" w14:textId="48BFA287" w:rsidR="00F3206D" w:rsidRPr="00825BF3" w:rsidRDefault="00F3206D" w:rsidP="009946B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ความเร็วในการทำงานขั้นต่ำที่ </w:t>
      </w:r>
      <w:r w:rsidRPr="00825BF3">
        <w:rPr>
          <w:rFonts w:ascii="TH SarabunPSK" w:hAnsi="TH SarabunPSK" w:cs="TH SarabunPSK" w:hint="cs"/>
          <w:sz w:val="32"/>
          <w:szCs w:val="32"/>
        </w:rPr>
        <w:t>3V</w:t>
      </w:r>
      <w:r w:rsidRPr="00825BF3">
        <w:rPr>
          <w:rFonts w:ascii="TH SarabunPSK" w:hAnsi="TH SarabunPSK" w:cs="TH SarabunPSK" w:hint="cs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: 90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รอบต่อนาที (</w:t>
      </w:r>
      <w:r w:rsidRPr="00825BF3">
        <w:rPr>
          <w:rFonts w:ascii="TH SarabunPSK" w:hAnsi="TH SarabunPSK" w:cs="TH SarabunPSK" w:hint="cs"/>
          <w:sz w:val="32"/>
          <w:szCs w:val="32"/>
        </w:rPr>
        <w:t>RPM) +/- 10%</w:t>
      </w:r>
    </w:p>
    <w:p w14:paraId="4960A963" w14:textId="77777777" w:rsidR="00F3206D" w:rsidRPr="00825BF3" w:rsidRDefault="00F3206D" w:rsidP="009946B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ความเร็วในการทำงานขั้นต่ำที่ </w:t>
      </w:r>
      <w:r w:rsidRPr="00825BF3">
        <w:rPr>
          <w:rFonts w:ascii="TH SarabunPSK" w:hAnsi="TH SarabunPSK" w:cs="TH SarabunPSK" w:hint="cs"/>
          <w:sz w:val="32"/>
          <w:szCs w:val="32"/>
        </w:rPr>
        <w:t>6V</w:t>
      </w:r>
      <w:r w:rsidRPr="00825BF3">
        <w:rPr>
          <w:rFonts w:ascii="TH SarabunPSK" w:hAnsi="TH SarabunPSK" w:cs="TH SarabunPSK" w:hint="cs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: 200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รอบต่อนาที (</w:t>
      </w:r>
      <w:r w:rsidRPr="00825BF3">
        <w:rPr>
          <w:rFonts w:ascii="TH SarabunPSK" w:hAnsi="TH SarabunPSK" w:cs="TH SarabunPSK" w:hint="cs"/>
          <w:sz w:val="32"/>
          <w:szCs w:val="32"/>
        </w:rPr>
        <w:t>RPM) +/- 10%</w:t>
      </w:r>
    </w:p>
    <w:p w14:paraId="1C4F21B2" w14:textId="77777777" w:rsidR="00F3206D" w:rsidRPr="00825BF3" w:rsidRDefault="00F3206D" w:rsidP="009946B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แรงบิด</w:t>
      </w:r>
      <w:r w:rsidRPr="00825BF3">
        <w:rPr>
          <w:rFonts w:ascii="TH SarabunPSK" w:hAnsi="TH SarabunPSK" w:cs="TH SarabunPSK" w:hint="cs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>: 0.15Nm ~ 0.60Nm</w:t>
      </w:r>
    </w:p>
    <w:p w14:paraId="22CC5E44" w14:textId="77777777" w:rsidR="00F3206D" w:rsidRPr="00825BF3" w:rsidRDefault="00F3206D" w:rsidP="009946B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ขนาดตัวมอเตอร์</w:t>
      </w:r>
      <w:r w:rsidRPr="00825BF3">
        <w:rPr>
          <w:rFonts w:ascii="TH SarabunPSK" w:hAnsi="TH SarabunPSK" w:cs="TH SarabunPSK" w:hint="cs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: 70 x 22 x 18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มิลลิเมตร</w:t>
      </w:r>
    </w:p>
    <w:p w14:paraId="77B3A901" w14:textId="535B9502" w:rsidR="008B31E6" w:rsidRDefault="008B31E6" w:rsidP="008B31E6">
      <w:pPr>
        <w:rPr>
          <w:rFonts w:ascii="TH SarabunPSK" w:hAnsi="TH SarabunPSK" w:cs="TH SarabunPSK"/>
          <w:sz w:val="32"/>
          <w:szCs w:val="32"/>
        </w:rPr>
      </w:pPr>
    </w:p>
    <w:p w14:paraId="7B704803" w14:textId="1D879693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75A84610" w14:textId="5394CAA6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E2F1F72" w14:textId="40D6036C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6D4E2A1D" w14:textId="6AB2793E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5BE23024" w14:textId="0F5DAF25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1814DEA8" w14:textId="73AEA00E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D3F2ECD" w14:textId="4BF32FBC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4B7B2127" w14:textId="4DB3B78C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29562A9" w14:textId="37F696FB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A0AEDC3" w14:textId="604FFC66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7792B57C" w14:textId="52494D7B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612E5633" w14:textId="49ADDFA8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2E6A16E9" w14:textId="36FDAB2F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3C9CE8F1" w14:textId="6AA1283C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439178F6" w14:textId="3EDA562D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5928C9E6" w14:textId="0CD65652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15BA527F" w14:textId="77777777" w:rsidR="004F6691" w:rsidRPr="00825BF3" w:rsidRDefault="004F6691" w:rsidP="008B31E6">
      <w:pPr>
        <w:rPr>
          <w:rFonts w:ascii="TH SarabunPSK" w:hAnsi="TH SarabunPSK" w:cs="TH SarabunPSK"/>
          <w:sz w:val="32"/>
          <w:szCs w:val="32"/>
          <w:cs/>
        </w:rPr>
      </w:pPr>
    </w:p>
    <w:p w14:paraId="75E1B6C0" w14:textId="29B270E1" w:rsidR="004F6691" w:rsidRPr="00825BF3" w:rsidRDefault="004F6691" w:rsidP="0076222C">
      <w:pPr>
        <w:pStyle w:val="Heading3"/>
        <w:spacing w:before="0" w:after="0"/>
        <w:rPr>
          <w:b w:val="0"/>
          <w:bCs w:val="0"/>
        </w:rPr>
      </w:pPr>
      <w:bookmarkStart w:id="61" w:name="_Toc197457338"/>
      <w:r w:rsidRPr="0076222C">
        <w:rPr>
          <w:rFonts w:ascii="TH SarabunPSK" w:hAnsi="TH SarabunPSK" w:cs="TH SarabunPSK" w:hint="cs"/>
          <w:i/>
          <w:sz w:val="32"/>
          <w:szCs w:val="32"/>
        </w:rPr>
        <w:lastRenderedPageBreak/>
        <w:t>2.1</w:t>
      </w:r>
      <w:r w:rsidRPr="0076222C">
        <w:rPr>
          <w:rFonts w:ascii="TH SarabunPSK" w:hAnsi="TH SarabunPSK" w:cs="TH SarabunPSK"/>
          <w:i/>
          <w:sz w:val="32"/>
          <w:szCs w:val="32"/>
        </w:rPr>
        <w:t>.7 FT232RL Mini USB (</w:t>
      </w:r>
      <w:r w:rsidRPr="0076222C">
        <w:rPr>
          <w:rFonts w:ascii="TH SarabunPSK" w:hAnsi="TH SarabunPSK" w:cs="TH SarabunPSK"/>
          <w:i/>
          <w:sz w:val="32"/>
          <w:szCs w:val="32"/>
          <w:cs/>
        </w:rPr>
        <w:t>สีแดง)</w:t>
      </w:r>
      <w:bookmarkEnd w:id="61"/>
      <w:r w:rsidRPr="0076222C">
        <w:rPr>
          <w:rFonts w:ascii="TH SarabunPSK" w:hAnsi="TH SarabunPSK" w:cs="TH SarabunPSK" w:hint="cs"/>
          <w:i/>
          <w:sz w:val="32"/>
          <w:szCs w:val="32"/>
        </w:rPr>
        <w:t xml:space="preserve"> </w:t>
      </w:r>
    </w:p>
    <w:p w14:paraId="665574EB" w14:textId="2363E468" w:rsidR="004F6691" w:rsidRDefault="004F6691" w:rsidP="004F6691">
      <w:pPr>
        <w:pStyle w:val="NormalWeb"/>
        <w:rPr>
          <w:rFonts w:ascii="TH SarabunPSK" w:hAnsi="TH SarabunPSK" w:cs="TH SarabunPSK"/>
          <w:sz w:val="32"/>
          <w:szCs w:val="32"/>
        </w:rPr>
      </w:pPr>
      <w:r w:rsidRPr="004F669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6192" behindDoc="1" locked="0" layoutInCell="1" allowOverlap="1" wp14:anchorId="4601B868" wp14:editId="64E5C21A">
            <wp:simplePos x="0" y="0"/>
            <wp:positionH relativeFrom="column">
              <wp:posOffset>1254125</wp:posOffset>
            </wp:positionH>
            <wp:positionV relativeFrom="paragraph">
              <wp:posOffset>71120</wp:posOffset>
            </wp:positionV>
            <wp:extent cx="2524125" cy="213471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9FDCE" w14:textId="59E28953" w:rsidR="004F6691" w:rsidRDefault="004F6691" w:rsidP="004F6691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7F12FB25" w14:textId="1BE1FF7A" w:rsidR="004F6691" w:rsidRDefault="004F6691" w:rsidP="004F6691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3ECE684B" w14:textId="77777777" w:rsidR="004F6691" w:rsidRDefault="004F6691" w:rsidP="004F6691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50F28216" w14:textId="77777777" w:rsidR="004F6691" w:rsidRDefault="004F6691" w:rsidP="004F6691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2CD4DB7B" w14:textId="7D71C113" w:rsidR="004F6691" w:rsidRPr="004F6691" w:rsidRDefault="004F6691" w:rsidP="006F1F03">
      <w:pPr>
        <w:pStyle w:val="Caption"/>
      </w:pPr>
      <w:bookmarkStart w:id="62" w:name="_Toc193741831"/>
      <w:bookmarkStart w:id="63" w:name="_Toc193918026"/>
      <w:r w:rsidRPr="004F6691">
        <w:rPr>
          <w:rFonts w:hint="cs"/>
          <w:cs/>
        </w:rPr>
        <w:t>รูปที่ 2.</w:t>
      </w:r>
      <w:r>
        <w:t>9</w:t>
      </w:r>
      <w:r w:rsidRPr="004F6691">
        <w:rPr>
          <w:rFonts w:hint="cs"/>
        </w:rPr>
        <w:t xml:space="preserve"> FT232RL Mini USB</w:t>
      </w:r>
      <w:bookmarkEnd w:id="62"/>
      <w:bookmarkEnd w:id="63"/>
    </w:p>
    <w:p w14:paraId="00F9D2CB" w14:textId="7CF4C7DC" w:rsidR="004F6691" w:rsidRPr="004F6691" w:rsidRDefault="004F6691" w:rsidP="004F6691">
      <w:pPr>
        <w:pStyle w:val="NormalWeb"/>
        <w:spacing w:before="0" w:beforeAutospacing="0" w:after="0" w:afterAutospacing="0"/>
        <w:ind w:firstLine="720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 w:rsidRPr="004F6691">
        <w:rPr>
          <w:rFonts w:ascii="TH SarabunPSK" w:hAnsi="TH SarabunPSK" w:cs="TH SarabunPSK" w:hint="cs"/>
          <w:sz w:val="32"/>
          <w:szCs w:val="32"/>
          <w:cs/>
        </w:rPr>
        <w:t>โมดูล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FT232RL Mini USB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อะ</w:t>
      </w:r>
      <w:proofErr w:type="spellEnd"/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แดป</w:t>
      </w:r>
      <w:proofErr w:type="spellStart"/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เต</w:t>
      </w:r>
      <w:proofErr w:type="spellEnd"/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อร์แปลงสัญญาณ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 xml:space="preserve">USB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เป็น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TTL Serial (UART)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>ที่ใช้ชิป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FT232RL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FTDI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>ซึ่งช่วยให้คอมพิวเตอร์สามารถสื่อสารกับอุปกรณ์ที่ใช้พอร์ตอนุกรม (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Serial)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>ได้สะดวก เช่น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 xml:space="preserve">Arduino, ESP8266, STM32 </w:t>
      </w:r>
      <w:r w:rsidRPr="004F6691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หรือโมดูลไมโครคอนโทรลเลอร์อื่นๆ</w:t>
      </w:r>
    </w:p>
    <w:p w14:paraId="55A43C61" w14:textId="6BE6CD0C" w:rsidR="004F6691" w:rsidRPr="004F6691" w:rsidRDefault="004F6691" w:rsidP="004F6691">
      <w:pPr>
        <w:pStyle w:val="NormalWeb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  <w:r w:rsidRPr="004F6691">
        <w:rPr>
          <w:rFonts w:ascii="TH SarabunPSK" w:hAnsi="TH SarabunPSK" w:cs="TH SarabunPSK" w:hint="cs"/>
          <w:sz w:val="32"/>
          <w:szCs w:val="32"/>
          <w:cs/>
        </w:rPr>
        <w:t>โครงสร้างและการทำงานหลัก</w:t>
      </w:r>
    </w:p>
    <w:p w14:paraId="585F525D" w14:textId="7F4A9121" w:rsidR="004F6691" w:rsidRPr="00B468F0" w:rsidRDefault="004F6691" w:rsidP="009946B3">
      <w:pPr>
        <w:pStyle w:val="ListParagraph"/>
        <w:numPr>
          <w:ilvl w:val="0"/>
          <w:numId w:val="12"/>
        </w:numPr>
        <w:ind w:left="1446" w:hanging="357"/>
        <w:rPr>
          <w:rFonts w:ascii="TH SarabunPSK" w:hAnsi="TH SarabunPSK" w:cs="TH SarabunPSK"/>
          <w:sz w:val="32"/>
          <w:szCs w:val="32"/>
        </w:rPr>
      </w:pPr>
      <w:r w:rsidRPr="00B468F0">
        <w:rPr>
          <w:rFonts w:ascii="TH SarabunPSK" w:hAnsi="TH SarabunPSK" w:cs="TH SarabunPSK" w:hint="cs"/>
          <w:sz w:val="32"/>
          <w:szCs w:val="32"/>
          <w:cs/>
        </w:rPr>
        <w:t xml:space="preserve">แปลงสัญญาณ 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USB </w:t>
      </w:r>
      <w:r w:rsidRPr="00B468F0">
        <w:rPr>
          <w:rFonts w:ascii="Arial" w:hAnsi="Arial" w:cs="Arial"/>
          <w:sz w:val="32"/>
          <w:szCs w:val="32"/>
        </w:rPr>
        <w:t>→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B468F0">
        <w:rPr>
          <w:rFonts w:ascii="TH SarabunPSK" w:hAnsi="TH SarabunPSK" w:cs="TH SarabunPSK" w:hint="cs"/>
          <w:sz w:val="32"/>
          <w:szCs w:val="32"/>
          <w:cs/>
        </w:rPr>
        <w:t>สัญญาณอนุกรม (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UART - TTL) </w:t>
      </w:r>
    </w:p>
    <w:p w14:paraId="5BE7A2E8" w14:textId="5A4C8678" w:rsidR="004F6691" w:rsidRPr="00B468F0" w:rsidRDefault="004F6691" w:rsidP="009946B3">
      <w:pPr>
        <w:pStyle w:val="ListParagraph"/>
        <w:numPr>
          <w:ilvl w:val="0"/>
          <w:numId w:val="12"/>
        </w:numPr>
        <w:ind w:left="1446" w:hanging="357"/>
        <w:rPr>
          <w:rFonts w:ascii="TH SarabunPSK" w:hAnsi="TH SarabunPSK" w:cs="TH SarabunPSK"/>
          <w:sz w:val="32"/>
          <w:szCs w:val="32"/>
        </w:rPr>
      </w:pPr>
      <w:r w:rsidRPr="00B468F0">
        <w:rPr>
          <w:rFonts w:ascii="TH SarabunPSK" w:hAnsi="TH SarabunPSK" w:cs="TH SarabunPSK" w:hint="cs"/>
          <w:sz w:val="32"/>
          <w:szCs w:val="32"/>
          <w:cs/>
        </w:rPr>
        <w:t>ใช้สื่อสารข้อมูลผ่านพอร์ต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 USB </w:t>
      </w:r>
      <w:r w:rsidRPr="00B468F0">
        <w:rPr>
          <w:rFonts w:ascii="TH SarabunPSK" w:hAnsi="TH SarabunPSK" w:cs="TH SarabunPSK" w:hint="cs"/>
          <w:sz w:val="32"/>
          <w:szCs w:val="32"/>
          <w:cs/>
        </w:rPr>
        <w:t>ไปยังอุปกรณ์แบบ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 Serial (RX/TX) </w:t>
      </w:r>
    </w:p>
    <w:p w14:paraId="6061986A" w14:textId="40EA0618" w:rsidR="004F6691" w:rsidRPr="00B468F0" w:rsidRDefault="004F6691" w:rsidP="009946B3">
      <w:pPr>
        <w:pStyle w:val="ListParagraph"/>
        <w:numPr>
          <w:ilvl w:val="0"/>
          <w:numId w:val="12"/>
        </w:numPr>
        <w:ind w:left="1446" w:hanging="357"/>
        <w:rPr>
          <w:rFonts w:ascii="TH SarabunPSK" w:hAnsi="TH SarabunPSK" w:cs="TH SarabunPSK"/>
          <w:sz w:val="32"/>
          <w:szCs w:val="32"/>
        </w:rPr>
      </w:pPr>
      <w:r w:rsidRPr="00B468F0">
        <w:rPr>
          <w:rFonts w:ascii="TH SarabunPSK" w:hAnsi="TH SarabunPSK" w:cs="TH SarabunPSK" w:hint="cs"/>
          <w:sz w:val="32"/>
          <w:szCs w:val="32"/>
          <w:cs/>
        </w:rPr>
        <w:t>รองรับแรงดัน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 3.3V</w:t>
      </w:r>
      <w:r w:rsidRPr="00B468F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468F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B468F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468F0">
        <w:rPr>
          <w:rFonts w:ascii="TH SarabunPSK" w:hAnsi="TH SarabunPSK" w:cs="TH SarabunPSK" w:hint="cs"/>
          <w:sz w:val="32"/>
          <w:szCs w:val="32"/>
        </w:rPr>
        <w:t>5V (</w:t>
      </w:r>
      <w:r w:rsidRPr="00B468F0">
        <w:rPr>
          <w:rFonts w:ascii="TH SarabunPSK" w:hAnsi="TH SarabunPSK" w:cs="TH SarabunPSK" w:hint="cs"/>
          <w:sz w:val="32"/>
          <w:szCs w:val="32"/>
          <w:cs/>
        </w:rPr>
        <w:t>เลือกใช้งานได้)</w:t>
      </w:r>
      <w:r w:rsidRPr="00B468F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0553AB3" w14:textId="68D240E8" w:rsidR="004F6691" w:rsidRPr="004F6691" w:rsidRDefault="004F6691" w:rsidP="009946B3">
      <w:pPr>
        <w:pStyle w:val="NormalWeb"/>
        <w:numPr>
          <w:ilvl w:val="0"/>
          <w:numId w:val="12"/>
        </w:numPr>
        <w:spacing w:before="0" w:beforeAutospacing="0" w:after="0" w:afterAutospacing="0"/>
        <w:ind w:left="1446" w:hanging="357"/>
        <w:rPr>
          <w:rFonts w:ascii="TH SarabunPSK" w:hAnsi="TH SarabunPSK" w:cs="TH SarabunPSK"/>
          <w:sz w:val="32"/>
          <w:szCs w:val="32"/>
        </w:rPr>
      </w:pPr>
      <w:r w:rsidRPr="004F6691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EEPROM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>ภายใน</w:t>
      </w:r>
      <w:r w:rsidRPr="004F6691">
        <w:rPr>
          <w:rFonts w:ascii="TH SarabunPSK" w:hAnsi="TH SarabunPSK" w:cs="TH SarabunPSK" w:hint="cs"/>
          <w:sz w:val="32"/>
          <w:szCs w:val="32"/>
        </w:rPr>
        <w:t xml:space="preserve"> </w:t>
      </w:r>
      <w:r w:rsidRPr="004F6691">
        <w:rPr>
          <w:rFonts w:ascii="TH SarabunPSK" w:hAnsi="TH SarabunPSK" w:cs="TH SarabunPSK" w:hint="cs"/>
          <w:sz w:val="32"/>
          <w:szCs w:val="32"/>
          <w:cs/>
        </w:rPr>
        <w:t>ใช้เก็บค่าการตั้งค่า เช่น หมายเลขประจำตัวอุปกรณ์ (</w:t>
      </w:r>
      <w:r w:rsidRPr="004F6691">
        <w:rPr>
          <w:rFonts w:ascii="TH SarabunPSK" w:hAnsi="TH SarabunPSK" w:cs="TH SarabunPSK" w:hint="cs"/>
          <w:sz w:val="32"/>
          <w:szCs w:val="32"/>
        </w:rPr>
        <w:t>Device ID)</w:t>
      </w:r>
    </w:p>
    <w:p w14:paraId="765D87B1" w14:textId="395B13AB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760E67ED" w14:textId="21B5E304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59D2C3ED" w14:textId="05B35323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4B8918BE" w14:textId="6586FF3F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06FB0602" w14:textId="67222057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233F8A7D" w14:textId="57B0B1EE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30A6CD1B" w14:textId="0A174FE4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3B609174" w14:textId="02B8EEC1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0BAC0CE7" w14:textId="6277A288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22A3171C" w14:textId="65BA6450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3AA7346B" w14:textId="3B92C12B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08094F5D" w14:textId="683653DC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073C1E27" w14:textId="285D81FB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26503C6C" w14:textId="6F2AC496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56C4A806" w14:textId="516EDFFF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2594101B" w14:textId="3C3AA6D0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311E4C96" w14:textId="726CD3DB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54086FB2" w14:textId="62B1D24F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37F87307" w14:textId="77777777" w:rsidR="003344BB" w:rsidRDefault="003344BB" w:rsidP="008B31E6">
      <w:pPr>
        <w:rPr>
          <w:rFonts w:ascii="TH SarabunPSK" w:hAnsi="TH SarabunPSK" w:cs="TH SarabunPSK"/>
          <w:sz w:val="32"/>
          <w:szCs w:val="32"/>
        </w:rPr>
      </w:pPr>
    </w:p>
    <w:p w14:paraId="7E569887" w14:textId="381B9775" w:rsidR="00D401F2" w:rsidRPr="0076222C" w:rsidRDefault="00D401F2" w:rsidP="0076222C">
      <w:pPr>
        <w:pStyle w:val="Heading3"/>
        <w:spacing w:before="0" w:after="0"/>
        <w:rPr>
          <w:rFonts w:ascii="TH SarabunPSK" w:hAnsi="TH SarabunPSK" w:cs="TH SarabunPSK"/>
          <w:b w:val="0"/>
          <w:bCs w:val="0"/>
          <w:i/>
          <w:sz w:val="32"/>
          <w:szCs w:val="32"/>
        </w:rPr>
      </w:pPr>
      <w:bookmarkStart w:id="64" w:name="_Toc197457339"/>
      <w:r w:rsidRPr="0076222C">
        <w:rPr>
          <w:rFonts w:ascii="TH SarabunPSK" w:hAnsi="TH SarabunPSK" w:cs="TH SarabunPSK" w:hint="cs"/>
          <w:i/>
          <w:sz w:val="32"/>
          <w:szCs w:val="32"/>
        </w:rPr>
        <w:lastRenderedPageBreak/>
        <w:t xml:space="preserve">2.1.8 </w:t>
      </w:r>
      <w:r w:rsidRPr="0076222C">
        <w:rPr>
          <w:rFonts w:ascii="TH SarabunPSK" w:hAnsi="TH SarabunPSK" w:cs="TH SarabunPSK" w:hint="cs"/>
          <w:b w:val="0"/>
          <w:bCs w:val="0"/>
          <w:i/>
          <w:sz w:val="32"/>
          <w:szCs w:val="32"/>
          <w:cs/>
        </w:rPr>
        <w:t xml:space="preserve">โครงสร้างของบอร์ด </w:t>
      </w:r>
      <w:r w:rsidRPr="0076222C">
        <w:rPr>
          <w:rFonts w:ascii="TH SarabunPSK" w:hAnsi="TH SarabunPSK" w:cs="TH SarabunPSK" w:hint="cs"/>
          <w:b w:val="0"/>
          <w:bCs w:val="0"/>
          <w:i/>
          <w:sz w:val="32"/>
          <w:szCs w:val="32"/>
        </w:rPr>
        <w:t>PCB</w:t>
      </w:r>
      <w:bookmarkEnd w:id="64"/>
    </w:p>
    <w:p w14:paraId="39FA878C" w14:textId="77777777" w:rsidR="003344BB" w:rsidRPr="00D401F2" w:rsidRDefault="003344BB" w:rsidP="00D401F2">
      <w:pPr>
        <w:pStyle w:val="Sub-Heading4"/>
      </w:pPr>
    </w:p>
    <w:p w14:paraId="58B7CB89" w14:textId="0198133A" w:rsidR="004F6691" w:rsidRDefault="00D401F2" w:rsidP="008B31E6">
      <w:pPr>
        <w:rPr>
          <w:rFonts w:ascii="TH SarabunPSK" w:hAnsi="TH SarabunPSK" w:cs="TH SarabunPSK"/>
          <w:sz w:val="32"/>
          <w:szCs w:val="32"/>
        </w:rPr>
      </w:pPr>
      <w:r w:rsidRPr="00D401F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7216" behindDoc="1" locked="0" layoutInCell="1" allowOverlap="1" wp14:anchorId="6C9D3D47" wp14:editId="5D544173">
            <wp:simplePos x="0" y="0"/>
            <wp:positionH relativeFrom="column">
              <wp:posOffset>805609</wp:posOffset>
            </wp:positionH>
            <wp:positionV relativeFrom="paragraph">
              <wp:posOffset>12305</wp:posOffset>
            </wp:positionV>
            <wp:extent cx="3420093" cy="366438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93" cy="36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BE0E3" w14:textId="15A8A394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33A20A06" w14:textId="6A6744F2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16CCDDAB" w14:textId="4C60B639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353B7F07" w14:textId="4684EC9C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7475F7EF" w14:textId="6CB56ECD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768ACBB" w14:textId="55B737F5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70EA8A6B" w14:textId="70CD1198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628F5A0" w14:textId="6C63A2E9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456DAFCB" w14:textId="1BFDCEFF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72FAD4B7" w14:textId="1BBF66A5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18D18CA7" w14:textId="3A0DABCC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398495BD" w14:textId="2E714B54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4B639CEC" w14:textId="4787E78B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43CAA938" w14:textId="50CAAE7F" w:rsidR="004F6691" w:rsidRDefault="004F6691" w:rsidP="008B31E6">
      <w:pPr>
        <w:rPr>
          <w:rFonts w:ascii="TH SarabunPSK" w:hAnsi="TH SarabunPSK" w:cs="TH SarabunPSK"/>
          <w:sz w:val="32"/>
          <w:szCs w:val="32"/>
        </w:rPr>
      </w:pPr>
    </w:p>
    <w:p w14:paraId="0A952039" w14:textId="77777777" w:rsidR="004F6691" w:rsidRPr="00825BF3" w:rsidRDefault="004F6691" w:rsidP="008B31E6">
      <w:pPr>
        <w:rPr>
          <w:rFonts w:ascii="TH SarabunPSK" w:hAnsi="TH SarabunPSK" w:cs="TH SarabunPSK"/>
          <w:sz w:val="32"/>
          <w:szCs w:val="32"/>
          <w:cs/>
        </w:rPr>
      </w:pPr>
    </w:p>
    <w:p w14:paraId="4C7882C3" w14:textId="52CEFC38" w:rsidR="008B31E6" w:rsidRPr="006F1F03" w:rsidRDefault="00D401F2" w:rsidP="006F1F03">
      <w:pPr>
        <w:pStyle w:val="Caption"/>
        <w:jc w:val="left"/>
      </w:pPr>
      <w:r>
        <w:t xml:space="preserve">                                    </w:t>
      </w:r>
      <w:bookmarkStart w:id="65" w:name="_Toc193741832"/>
      <w:bookmarkStart w:id="66" w:name="_Toc193918027"/>
      <w:r w:rsidRPr="006F1F03">
        <w:rPr>
          <w:rFonts w:hint="cs"/>
          <w:cs/>
        </w:rPr>
        <w:t xml:space="preserve">รูปที่ </w:t>
      </w:r>
      <w:r w:rsidR="003344BB" w:rsidRPr="006F1F03">
        <w:t>2</w:t>
      </w:r>
      <w:r w:rsidRPr="006F1F03">
        <w:rPr>
          <w:rFonts w:hint="cs"/>
          <w:cs/>
        </w:rPr>
        <w:t>.</w:t>
      </w:r>
      <w:r w:rsidR="003344BB" w:rsidRPr="006F1F03">
        <w:t>1</w:t>
      </w:r>
      <w:r w:rsidRPr="006F1F03">
        <w:t>0</w:t>
      </w:r>
      <w:r w:rsidRPr="006F1F03">
        <w:rPr>
          <w:rFonts w:hint="cs"/>
        </w:rPr>
        <w:t xml:space="preserve"> </w:t>
      </w:r>
      <w:r w:rsidRPr="006F1F03">
        <w:rPr>
          <w:rFonts w:hint="cs"/>
          <w:cs/>
        </w:rPr>
        <w:t>องค์ประกอบของบอร์ด</w:t>
      </w:r>
      <w:r w:rsidRPr="006F1F03">
        <w:t>PCB</w:t>
      </w:r>
      <w:bookmarkEnd w:id="65"/>
      <w:bookmarkEnd w:id="66"/>
    </w:p>
    <w:p w14:paraId="248F6AA4" w14:textId="77777777" w:rsidR="00D401F2" w:rsidRPr="00D401F2" w:rsidRDefault="00D401F2" w:rsidP="00D401F2">
      <w:pPr>
        <w:pStyle w:val="gt-block"/>
        <w:spacing w:before="0" w:beforeAutospacing="0" w:after="240" w:afterAutospacing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>ผงวงจรพิมพ์ประกอบด้วยชั้นและวัสดุที่แตกต่างกันซึ่งร่วมกันดำเนินการที่แตกต่างกันเพื่อเพิ่มความซับซ้อนให้กับวงจรสมัยใหม่ ในบทความนี้เราจะพูดถึงรายละเอียดเกี่ยวกับวัสดุองค์ประกอบและรายการต่างๆของแผงวงจรพิมพ์</w:t>
      </w:r>
    </w:p>
    <w:p w14:paraId="2CFAE275" w14:textId="77777777" w:rsidR="00D401F2" w:rsidRPr="00D401F2" w:rsidRDefault="00D401F2" w:rsidP="00D401F2">
      <w:pPr>
        <w:pStyle w:val="gt-block"/>
        <w:spacing w:before="0" w:beforeAutospacing="0" w:after="0" w:afterAutospacing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แผงวงจรพิมพ์ดังตัวอย่างในภาพมีชั้นนำไฟฟ้าเพียงชั้นเดียว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PCB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>ชั้นเดียวมีข้อ จำกัด มาก การสร้างวงจรจะไม่ใช้ประโยชน์จากพื้นที่ที่มีอยู่อย่างมีประสิทธิภาพและผู้ออกแบบอาจมีปัญหาในการสร้างการเชื่อมต่อระหว่างกันที่จำเป็น</w:t>
      </w:r>
    </w:p>
    <w:p w14:paraId="11E586CC" w14:textId="77777777" w:rsidR="00D401F2" w:rsidRPr="00D401F2" w:rsidRDefault="00D401F2" w:rsidP="00D401F2">
      <w:pPr>
        <w:ind w:firstLine="720"/>
        <w:rPr>
          <w:rFonts w:ascii="TH SarabunPSK" w:hAnsi="TH SarabunPSK" w:cs="TH SarabunPSK"/>
          <w:color w:val="333333"/>
          <w:sz w:val="32"/>
          <w:szCs w:val="32"/>
        </w:rPr>
      </w:pP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วัสดุฐานหรือวัสดุพิมพ์ของแผงวงจรพิมพ์ที่รองรับส่วนประกอบและอุปกรณ์ทั้งหมดบนแผงวงจรพิมพ์มักเป็นไฟเบอร์กลาส หากคำนึงถึงข้อมูลของการผลิต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PCB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วัสดุที่ได้รับความนิยมมากที่สุดสำหรับไฟเบอร์กลาสคือ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FR4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แกนแข็ง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FR4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ช่วยให้แผงวงจรพิมพ์มีความแข็งแรงการรองรับความแข็งแกร่งและความหนา เนื่องจากแผงวงจรพิมพ์มีหลายประเภทเช่น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PCB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ทั่วไป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PCB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>แบบยืดหยุ่น ฯลฯ จึงถูกสร้างขึ้นโดยใช้พลาสติกที่มีความยืดหยุ่นสูง</w:t>
      </w:r>
    </w:p>
    <w:p w14:paraId="2D710199" w14:textId="77777777" w:rsidR="00D401F2" w:rsidRPr="00D401F2" w:rsidRDefault="00D401F2" w:rsidP="00D401F2">
      <w:pPr>
        <w:rPr>
          <w:rFonts w:ascii="TH SarabunPSK" w:hAnsi="TH SarabunPSK" w:cs="TH SarabunPSK"/>
          <w:color w:val="333333"/>
          <w:sz w:val="32"/>
          <w:szCs w:val="32"/>
        </w:rPr>
      </w:pPr>
    </w:p>
    <w:p w14:paraId="0139C181" w14:textId="63571AFA" w:rsidR="00D401F2" w:rsidRPr="00D401F2" w:rsidRDefault="00D401F2" w:rsidP="00D401F2">
      <w:pPr>
        <w:ind w:firstLine="720"/>
        <w:rPr>
          <w:rFonts w:ascii="TH SarabunPSK" w:eastAsiaTheme="majorEastAsia" w:hAnsi="TH SarabunPSK" w:cs="TH SarabunPSK"/>
          <w:iCs/>
          <w:sz w:val="32"/>
          <w:szCs w:val="32"/>
        </w:rPr>
      </w:pP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>การรวม</w:t>
      </w:r>
      <w:proofErr w:type="spellStart"/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>เลเย</w:t>
      </w:r>
      <w:proofErr w:type="spellEnd"/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อร์นำไฟฟ้าเพิ่มเติมเข้าด้วยกันทำให้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PCB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 xml:space="preserve">มีขนาดกะทัดรัดและออกแบบได้ง่ายขึ้น บอร์ดสองชั้นเป็นการปรับปรุงที่สำคัญเหนือบอร์ดชั้นเดียวและการใช้งานส่วนใหญ่ได้รับประโยชน์จากการมีอย่างน้อยสี่ชั้น บอร์ดสี่ชั้นประกอบด้วยชั้นบนสุดชั้นล่างและสองชั้นภายใน (“ บนสุด” และ“ ล่าง” อาจไม่เหมือนคำศัพท์ทางวิทยาศาสตร์ทั่วไป แต่มันก็เป็นชื่อที่เป็นทางการในโลกของการออกแบบ </w:t>
      </w:r>
      <w:r w:rsidRPr="00D401F2">
        <w:rPr>
          <w:rFonts w:ascii="TH SarabunPSK" w:hAnsi="TH SarabunPSK" w:cs="TH SarabunPSK" w:hint="cs"/>
          <w:color w:val="333333"/>
          <w:sz w:val="32"/>
          <w:szCs w:val="32"/>
        </w:rPr>
        <w:t xml:space="preserve">PCB </w:t>
      </w:r>
      <w:r w:rsidRPr="00D401F2">
        <w:rPr>
          <w:rFonts w:ascii="TH SarabunPSK" w:hAnsi="TH SarabunPSK" w:cs="TH SarabunPSK" w:hint="cs"/>
          <w:color w:val="333333"/>
          <w:sz w:val="32"/>
          <w:szCs w:val="32"/>
          <w:cs/>
        </w:rPr>
        <w:t>และการผลิต)</w:t>
      </w:r>
    </w:p>
    <w:p w14:paraId="35647B7D" w14:textId="05B69836" w:rsidR="00F4090D" w:rsidRDefault="00F4090D" w:rsidP="00F4090D"/>
    <w:p w14:paraId="48FA0497" w14:textId="36A63C99" w:rsidR="003344BB" w:rsidRDefault="003344BB" w:rsidP="00F4090D"/>
    <w:p w14:paraId="226F8C28" w14:textId="2C609474" w:rsidR="003344BB" w:rsidRDefault="003344BB" w:rsidP="00F4090D"/>
    <w:p w14:paraId="102BE948" w14:textId="7FA1190A" w:rsidR="003344BB" w:rsidRDefault="003344BB" w:rsidP="00F4090D"/>
    <w:p w14:paraId="5F936636" w14:textId="752604F8" w:rsidR="003344BB" w:rsidRPr="0076222C" w:rsidRDefault="003344BB" w:rsidP="0076222C">
      <w:pPr>
        <w:pStyle w:val="Heading3"/>
        <w:spacing w:before="0" w:after="0"/>
        <w:rPr>
          <w:rFonts w:ascii="TH SarabunPSK" w:hAnsi="TH SarabunPSK" w:cs="TH SarabunPSK"/>
          <w:i/>
          <w:sz w:val="32"/>
          <w:szCs w:val="32"/>
        </w:rPr>
      </w:pPr>
      <w:bookmarkStart w:id="67" w:name="_Toc190297920"/>
      <w:bookmarkStart w:id="68" w:name="_Toc197457340"/>
      <w:r w:rsidRPr="0076222C">
        <w:rPr>
          <w:rFonts w:ascii="TH SarabunPSK" w:hAnsi="TH SarabunPSK" w:cs="TH SarabunPSK" w:hint="cs"/>
          <w:i/>
          <w:sz w:val="32"/>
          <w:szCs w:val="32"/>
        </w:rPr>
        <w:t>2.1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>.</w:t>
      </w:r>
      <w:r w:rsidRPr="0076222C">
        <w:rPr>
          <w:rFonts w:ascii="TH SarabunPSK" w:hAnsi="TH SarabunPSK" w:cs="TH SarabunPSK"/>
          <w:i/>
          <w:sz w:val="32"/>
          <w:szCs w:val="32"/>
        </w:rPr>
        <w:t>9</w:t>
      </w:r>
      <w:r w:rsidRPr="0076222C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76222C">
        <w:rPr>
          <w:rFonts w:ascii="TH SarabunPSK" w:hAnsi="TH SarabunPSK" w:cs="TH SarabunPSK" w:hint="cs"/>
          <w:i/>
          <w:sz w:val="32"/>
          <w:szCs w:val="32"/>
        </w:rPr>
        <w:t>Arduino IDE</w:t>
      </w:r>
      <w:bookmarkEnd w:id="67"/>
      <w:bookmarkEnd w:id="68"/>
    </w:p>
    <w:p w14:paraId="34C51E8D" w14:textId="77777777" w:rsidR="003344BB" w:rsidRPr="00825BF3" w:rsidRDefault="003344BB" w:rsidP="003344B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31E782" w14:textId="77777777" w:rsidR="003344BB" w:rsidRPr="00825BF3" w:rsidRDefault="003344BB" w:rsidP="003344B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17A2D67F" wp14:editId="045FC919">
            <wp:extent cx="2493203" cy="1697126"/>
            <wp:effectExtent l="0" t="0" r="0" b="0"/>
            <wp:docPr id="516958002" name="รูปภาพ 7" descr="รูปภาพประกอบด้วย ตัวอักษร, ข้อความ, กราฟิก, สัญลักษณ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58002" name="รูปภาพ 7" descr="รูปภาพประกอบด้วย ตัวอักษร, ข้อความ, กราฟิก, สัญลักษณ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21" cy="170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295C" w14:textId="7E96610B" w:rsidR="003344BB" w:rsidRPr="00492B93" w:rsidRDefault="003344BB" w:rsidP="006F1F03">
      <w:pPr>
        <w:pStyle w:val="Caption"/>
      </w:pPr>
      <w:bookmarkStart w:id="69" w:name="_Toc192245294"/>
      <w:bookmarkStart w:id="70" w:name="_Toc193741833"/>
      <w:bookmarkStart w:id="71" w:name="_Toc193918028"/>
      <w:r w:rsidRPr="00492B93">
        <w:rPr>
          <w:rFonts w:hint="cs"/>
          <w:cs/>
        </w:rPr>
        <w:t xml:space="preserve">รูปที่ </w:t>
      </w:r>
      <w:r>
        <w:t>2</w:t>
      </w:r>
      <w:r w:rsidRPr="00492B93">
        <w:rPr>
          <w:rFonts w:hint="cs"/>
          <w:cs/>
        </w:rPr>
        <w:t>.</w:t>
      </w:r>
      <w:r>
        <w:t>11</w:t>
      </w:r>
      <w:r w:rsidRPr="00492B93">
        <w:rPr>
          <w:rFonts w:hint="cs"/>
          <w:cs/>
        </w:rPr>
        <w:t xml:space="preserve"> </w:t>
      </w:r>
      <w:r w:rsidRPr="00492B93">
        <w:rPr>
          <w:rFonts w:hint="cs"/>
        </w:rPr>
        <w:t>Arduino IDE</w:t>
      </w:r>
      <w:bookmarkEnd w:id="69"/>
      <w:bookmarkEnd w:id="70"/>
      <w:bookmarkEnd w:id="71"/>
    </w:p>
    <w:p w14:paraId="27BEA509" w14:textId="77777777" w:rsidR="003344BB" w:rsidRPr="00825BF3" w:rsidRDefault="003344BB" w:rsidP="003344BB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ACCCC21" w14:textId="77777777" w:rsidR="009A596F" w:rsidRPr="00E2192B" w:rsidRDefault="009A596F" w:rsidP="009A596F">
      <w:pPr>
        <w:pStyle w:val="ListParagraph"/>
        <w:spacing w:line="276" w:lineRule="auto"/>
        <w:ind w:left="0"/>
        <w:rPr>
          <w:rFonts w:ascii="TH SarabunPSK" w:hAnsi="TH SarabunPSK" w:cs="TH SarabunPSK"/>
          <w:sz w:val="32"/>
          <w:szCs w:val="32"/>
        </w:rPr>
      </w:pP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เป็นแพลตฟอร์มไมโครคอนโทรลเลอร์ที่ถูกออกแบบมาเพื่อให้ผู้ใช้สามารถเขียนโปรแกรมและควบคุมอุปกรณ์อิเล็กทรอนิกส์ต่าง ๆ ได้อย่างง่ายดาย การทำงานของ </w:t>
      </w: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>ขึ้นอยู่กับการรับข้อมูลจากเซ็นเซอร์และอินพุตต่าง ๆ แล้วประมวลผลข้อมูลตามโค้ดที่ถูกเขียนไว้ จากนั้นจึงส่งสัญญาณออกไปควบคุมอุปกรณ์ เช่น มอเตอร์</w:t>
      </w:r>
      <w:r w:rsidRPr="00E2192B">
        <w:rPr>
          <w:rFonts w:ascii="TH SarabunPSK" w:hAnsi="TH SarabunPSK" w:cs="TH SarabunPSK"/>
          <w:sz w:val="32"/>
          <w:szCs w:val="32"/>
        </w:rPr>
        <w:t xml:space="preserve">,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หลอด </w:t>
      </w:r>
      <w:r w:rsidRPr="00E2192B">
        <w:rPr>
          <w:rFonts w:ascii="TH SarabunPSK" w:hAnsi="TH SarabunPSK" w:cs="TH SarabunPSK"/>
          <w:sz w:val="32"/>
          <w:szCs w:val="32"/>
        </w:rPr>
        <w:t xml:space="preserve">LED,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หรืออุปกรณ์ไฟฟ้าอื่น ๆ โดยตัวไมโครคอนโทรลเลอร์จะรับคำสั่งจากโปรแกรมที่เขียนด้วยภาษาที่คล้ายกับ </w:t>
      </w:r>
      <w:r w:rsidRPr="00E2192B">
        <w:rPr>
          <w:rFonts w:ascii="TH SarabunPSK" w:hAnsi="TH SarabunPSK" w:cs="TH SarabunPSK"/>
          <w:sz w:val="32"/>
          <w:szCs w:val="32"/>
        </w:rPr>
        <w:t xml:space="preserve">C/C++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ซึ่งสามารถพัฒนาได้ผ่านโปรแกรม </w:t>
      </w:r>
      <w:r w:rsidRPr="00E2192B">
        <w:rPr>
          <w:rFonts w:ascii="TH SarabunPSK" w:hAnsi="TH SarabunPSK" w:cs="TH SarabunPSK"/>
          <w:sz w:val="32"/>
          <w:szCs w:val="32"/>
        </w:rPr>
        <w:t>Arduino IDE</w:t>
      </w:r>
    </w:p>
    <w:p w14:paraId="0DBFC524" w14:textId="77777777" w:rsidR="009A596F" w:rsidRPr="00E2192B" w:rsidRDefault="009A596F" w:rsidP="009A596F">
      <w:pPr>
        <w:pStyle w:val="ListParagraph"/>
        <w:spacing w:line="276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ถูกใช้งานอย่างแพร่หลายในโครงการทดลองและพัฒนา เช่น การควบคุมหุ่นยนต์ ระบบอัตโนมัติภายในบ้าน การเก็บข้อมูลจากเซ็นเซอร์ต่าง ๆ และการทำระบบ </w:t>
      </w:r>
      <w:r w:rsidRPr="00E2192B">
        <w:rPr>
          <w:rFonts w:ascii="TH SarabunPSK" w:hAnsi="TH SarabunPSK" w:cs="TH SarabunPSK"/>
          <w:sz w:val="32"/>
          <w:szCs w:val="32"/>
        </w:rPr>
        <w:t xml:space="preserve">IoT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ด้วยความง่ายในการเขียนโค้ดและเชื่อมต่อกับเซ็นเซอร์หลายประเภท ทำให้ </w:t>
      </w: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>เหมาะสมกับผู้เริ่มต้นที่ต้องการเรียนรู้การทำงานของระบบไมโครคอนโทรลเลอร์และการควบคุมอุปกรณ์อิเล็กทรอนิกส์</w:t>
      </w:r>
    </w:p>
    <w:p w14:paraId="10FA9D92" w14:textId="77777777" w:rsidR="009A596F" w:rsidRPr="00A70748" w:rsidRDefault="009A596F" w:rsidP="009A596F">
      <w:pPr>
        <w:pStyle w:val="ListParagraph"/>
        <w:spacing w:line="276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คุณสมบัติที่โดดเด่นของ </w:t>
      </w: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คือความยืดหยุ่นในการใช้งาน การรองรับอินพุตและเอาต์พุตทั้งแบบดิจิทัลและแอนะล็อก ทำให้สามารถควบคุมอุปกรณ์ได้หลากหลาย นอกจากนี้ </w:t>
      </w: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ยังมีความสามารถในการเชื่อมต่อกับอุปกรณ์เสริมได้ง่าย เช่น โมดูล </w:t>
      </w:r>
      <w:r w:rsidRPr="00E2192B">
        <w:rPr>
          <w:rFonts w:ascii="TH SarabunPSK" w:hAnsi="TH SarabunPSK" w:cs="TH SarabunPSK"/>
          <w:sz w:val="32"/>
          <w:szCs w:val="32"/>
        </w:rPr>
        <w:t xml:space="preserve">Wi-Fi, Bluetooth, </w:t>
      </w:r>
      <w:r w:rsidRPr="00E2192B">
        <w:rPr>
          <w:rFonts w:ascii="TH SarabunPSK" w:hAnsi="TH SarabunPSK" w:cs="TH SarabunPSK"/>
          <w:sz w:val="32"/>
          <w:szCs w:val="32"/>
          <w:cs/>
        </w:rPr>
        <w:t xml:space="preserve">และเซ็นเซอร์ต่าง ๆ โดยผู้ใช้สามารถต่อยอดโครงการได้โดยง่าย นอกจากนี้ </w:t>
      </w:r>
      <w:r w:rsidRPr="00E2192B">
        <w:rPr>
          <w:rFonts w:ascii="TH SarabunPSK" w:hAnsi="TH SarabunPSK" w:cs="TH SarabunPSK"/>
          <w:sz w:val="32"/>
          <w:szCs w:val="32"/>
        </w:rPr>
        <w:t xml:space="preserve">Arduino </w:t>
      </w:r>
      <w:r w:rsidRPr="00E2192B">
        <w:rPr>
          <w:rFonts w:ascii="TH SarabunPSK" w:hAnsi="TH SarabunPSK" w:cs="TH SarabunPSK"/>
          <w:sz w:val="32"/>
          <w:szCs w:val="32"/>
          <w:cs/>
        </w:rPr>
        <w:t>ยังเป็นแพลตฟอร์มที่มีชุมชนผู้ใช้ขนาดใหญ่และมีทรัพยากรมากมายสำหรับการเรียนรู้และแก้ไขปัญหา</w:t>
      </w:r>
    </w:p>
    <w:p w14:paraId="72BB2348" w14:textId="10458110" w:rsidR="00427EA9" w:rsidRDefault="00427EA9" w:rsidP="00D208B2"/>
    <w:p w14:paraId="5574F8AF" w14:textId="0375426C" w:rsidR="00427EA9" w:rsidRDefault="00427EA9" w:rsidP="00D208B2"/>
    <w:p w14:paraId="4481CB7A" w14:textId="4267E189" w:rsidR="00427EA9" w:rsidRDefault="00427EA9" w:rsidP="00D208B2"/>
    <w:p w14:paraId="264412EC" w14:textId="1C96AC85" w:rsidR="00427EA9" w:rsidRDefault="00427EA9" w:rsidP="00D208B2"/>
    <w:p w14:paraId="5B653A6A" w14:textId="557ED504" w:rsidR="00427EA9" w:rsidRDefault="00427EA9" w:rsidP="00D208B2"/>
    <w:p w14:paraId="7DBED27E" w14:textId="1C9E1606" w:rsidR="00427EA9" w:rsidRDefault="00427EA9" w:rsidP="00D208B2"/>
    <w:p w14:paraId="77BFAD88" w14:textId="0F7133F1" w:rsidR="00427EA9" w:rsidRDefault="00427EA9" w:rsidP="00D208B2"/>
    <w:p w14:paraId="04E27002" w14:textId="7DEFACD4" w:rsidR="00427EA9" w:rsidRDefault="00427EA9" w:rsidP="00D208B2"/>
    <w:p w14:paraId="6EC63261" w14:textId="4487ACB2" w:rsidR="00427EA9" w:rsidRDefault="00427EA9" w:rsidP="00D208B2"/>
    <w:p w14:paraId="279E0DDD" w14:textId="77777777" w:rsidR="00427EA9" w:rsidRPr="00825BF3" w:rsidRDefault="00427EA9" w:rsidP="00D208B2">
      <w:pPr>
        <w:rPr>
          <w:rFonts w:ascii="TH SarabunPSK" w:hAnsi="TH SarabunPSK" w:cs="TH SarabunPSK"/>
          <w:sz w:val="32"/>
          <w:szCs w:val="32"/>
        </w:rPr>
      </w:pPr>
    </w:p>
    <w:p w14:paraId="41E921C9" w14:textId="7D6EC22A" w:rsidR="00D208B2" w:rsidRPr="00A00DC8" w:rsidRDefault="00D208B2" w:rsidP="00A00DC8">
      <w:pPr>
        <w:pStyle w:val="Heading3"/>
        <w:spacing w:before="0" w:after="0"/>
        <w:rPr>
          <w:rFonts w:ascii="TH SarabunPSK" w:hAnsi="TH SarabunPSK" w:cs="TH SarabunPSK"/>
          <w:i/>
          <w:sz w:val="32"/>
          <w:szCs w:val="32"/>
        </w:rPr>
      </w:pPr>
      <w:bookmarkStart w:id="72" w:name="_Toc197457341"/>
      <w:r w:rsidRPr="00A00DC8">
        <w:rPr>
          <w:rFonts w:ascii="TH SarabunPSK" w:hAnsi="TH SarabunPSK" w:cs="TH SarabunPSK" w:hint="cs"/>
          <w:i/>
          <w:sz w:val="32"/>
          <w:szCs w:val="32"/>
        </w:rPr>
        <w:lastRenderedPageBreak/>
        <w:t>2.1.1</w:t>
      </w:r>
      <w:r w:rsidR="00A00DC8">
        <w:rPr>
          <w:rFonts w:ascii="TH SarabunPSK" w:hAnsi="TH SarabunPSK" w:cs="TH SarabunPSK"/>
          <w:i/>
          <w:sz w:val="32"/>
          <w:szCs w:val="32"/>
        </w:rPr>
        <w:t>0</w:t>
      </w:r>
      <w:r w:rsidRPr="00A00DC8">
        <w:rPr>
          <w:rFonts w:ascii="TH SarabunPSK" w:hAnsi="TH SarabunPSK" w:cs="TH SarabunPSK" w:hint="cs"/>
          <w:i/>
          <w:sz w:val="32"/>
          <w:szCs w:val="32"/>
        </w:rPr>
        <w:t xml:space="preserve"> </w:t>
      </w:r>
      <w:r w:rsidRPr="00A00DC8">
        <w:rPr>
          <w:rFonts w:ascii="TH SarabunPSK" w:hAnsi="TH SarabunPSK" w:cs="TH SarabunPSK"/>
          <w:i/>
          <w:sz w:val="32"/>
          <w:szCs w:val="32"/>
        </w:rPr>
        <w:t>Easy EDA</w:t>
      </w:r>
      <w:bookmarkEnd w:id="72"/>
    </w:p>
    <w:p w14:paraId="27C1F1AA" w14:textId="27F75AFA" w:rsidR="00D208B2" w:rsidRPr="00227CD5" w:rsidRDefault="00D208B2" w:rsidP="00D208B2">
      <w:pPr>
        <w:pStyle w:val="Sub-Heading4"/>
        <w:jc w:val="center"/>
        <w:rPr>
          <w:b w:val="0"/>
          <w:bCs w:val="0"/>
        </w:rPr>
      </w:pPr>
      <w:r w:rsidRPr="00D208B2">
        <w:rPr>
          <w:b w:val="0"/>
          <w:bCs w:val="0"/>
          <w:noProof/>
        </w:rPr>
        <w:drawing>
          <wp:inline distT="0" distB="0" distL="0" distR="0" wp14:anchorId="0AD01096" wp14:editId="69B28245">
            <wp:extent cx="2648320" cy="260068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D1D6" w14:textId="6F91AB3D" w:rsidR="00D208B2" w:rsidRPr="00056ECA" w:rsidRDefault="00D208B2" w:rsidP="00D208B2">
      <w:pPr>
        <w:pStyle w:val="Caption"/>
      </w:pPr>
      <w:bookmarkStart w:id="73" w:name="_Toc193741834"/>
      <w:bookmarkStart w:id="74" w:name="_Toc193918029"/>
      <w:r w:rsidRPr="00492B93">
        <w:rPr>
          <w:rFonts w:hint="cs"/>
          <w:cs/>
        </w:rPr>
        <w:t>รูปที่ 2.</w:t>
      </w:r>
      <w:r w:rsidR="00996850">
        <w:t>1</w:t>
      </w:r>
      <w:r>
        <w:t>2</w:t>
      </w:r>
      <w:r w:rsidRPr="00492B93">
        <w:rPr>
          <w:rFonts w:hint="cs"/>
          <w:cs/>
        </w:rPr>
        <w:t xml:space="preserve"> </w:t>
      </w:r>
      <w:r w:rsidRPr="00056ECA">
        <w:t>E</w:t>
      </w:r>
      <w:r>
        <w:t>asy RDA</w:t>
      </w:r>
      <w:bookmarkEnd w:id="73"/>
      <w:bookmarkEnd w:id="74"/>
    </w:p>
    <w:p w14:paraId="5B5ED8BB" w14:textId="7D330BD0" w:rsidR="00D208B2" w:rsidRPr="0037285E" w:rsidRDefault="0037285E" w:rsidP="0037285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7285E">
        <w:rPr>
          <w:rFonts w:ascii="TH SarabunPSK" w:hAnsi="TH SarabunPSK" w:cs="TH SarabunPSK" w:hint="cs"/>
          <w:sz w:val="32"/>
          <w:szCs w:val="32"/>
        </w:rPr>
        <w:t xml:space="preserve">Easy EDA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เป็นเครื่องมือสำหรับงานด้าน 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Electronic Design Automation (EDA)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ที่ใช้ออกแบบวงจรพิมพ์ </w:t>
      </w:r>
      <w:proofErr w:type="gramStart"/>
      <w:r w:rsidRPr="0037285E">
        <w:rPr>
          <w:rFonts w:ascii="TH SarabunPSK" w:hAnsi="TH SarabunPSK" w:cs="TH SarabunPSK" w:hint="cs"/>
          <w:sz w:val="32"/>
          <w:szCs w:val="32"/>
        </w:rPr>
        <w:t>PCB  (</w:t>
      </w:r>
      <w:proofErr w:type="gramEnd"/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สามารถจำลองวงจรได้ด้วย แต่งานที่โดดเด่นกว่าคือออกแบบลายวงจรพิมพ์) 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Easy EDA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ทำงานแบบออนไลน์ นั่นก็หมายความว่าขณะที่ออกแบบนั้นจำเป็นต้องเชื่อมต่อกับอินเตอร์เน็ต ผู้ใช้งานสามารถใช้งานโปรแกรมผ่านทางโปรแกรมเปิดดูเว็ปเช่น 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google chrome, Microsoft Edge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>หรือโปรแกรมอื่น ๆ ที่ใช้เปิดเว็ป และยังสามารถดาวน์โหลดตัวโปรแกรมใช้งานมาติดตั้งบนเครื่องเพื่อทำงานได้เช่นกัน</w:t>
      </w:r>
      <w:r w:rsidR="00D208B2" w:rsidRPr="0037285E">
        <w:rPr>
          <w:rFonts w:ascii="TH SarabunPSK" w:hAnsi="TH SarabunPSK" w:cs="TH SarabunPSK" w:hint="cs"/>
          <w:sz w:val="32"/>
          <w:szCs w:val="32"/>
        </w:rPr>
        <w:br/>
      </w:r>
      <w:r w:rsidR="00D208B2" w:rsidRPr="0037285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ข้อดีของการใช้งาน </w:t>
      </w:r>
      <w:r w:rsidR="00D208B2" w:rsidRPr="0037285E">
        <w:rPr>
          <w:rFonts w:ascii="TH SarabunPSK" w:hAnsi="TH SarabunPSK" w:cs="TH SarabunPSK" w:hint="cs"/>
          <w:b/>
          <w:bCs/>
          <w:sz w:val="32"/>
          <w:szCs w:val="32"/>
        </w:rPr>
        <w:t>E</w:t>
      </w:r>
      <w:r w:rsidRPr="0037285E">
        <w:rPr>
          <w:rFonts w:ascii="TH SarabunPSK" w:hAnsi="TH SarabunPSK" w:cs="TH SarabunPSK" w:hint="cs"/>
          <w:b/>
          <w:bCs/>
          <w:sz w:val="32"/>
          <w:szCs w:val="32"/>
        </w:rPr>
        <w:t>asy EDA</w:t>
      </w:r>
    </w:p>
    <w:p w14:paraId="21768C48" w14:textId="50437076" w:rsidR="0037285E" w:rsidRDefault="0037285E" w:rsidP="009946B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ใช้งานง่าย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>อินเทอร</w:t>
      </w:r>
      <w:proofErr w:type="spellStart"/>
      <w:r w:rsidRPr="0037285E">
        <w:rPr>
          <w:rFonts w:ascii="TH SarabunPSK" w:hAnsi="TH SarabunPSK" w:cs="TH SarabunPSK" w:hint="cs"/>
          <w:sz w:val="32"/>
          <w:szCs w:val="32"/>
          <w:cs/>
        </w:rPr>
        <w:t>์เฟซ</w:t>
      </w:r>
      <w:proofErr w:type="spellEnd"/>
      <w:r w:rsidRPr="0037285E">
        <w:rPr>
          <w:rFonts w:ascii="TH SarabunPSK" w:hAnsi="TH SarabunPSK" w:cs="TH SarabunPSK" w:hint="cs"/>
          <w:sz w:val="32"/>
          <w:szCs w:val="32"/>
          <w:cs/>
        </w:rPr>
        <w:t>เป็นมิตรกับผู้เริ่มต้น</w:t>
      </w:r>
    </w:p>
    <w:p w14:paraId="02E0D99A" w14:textId="77777777" w:rsidR="0037285E" w:rsidRDefault="0037285E" w:rsidP="009946B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มีไลบรารีอุปกรณ์จำนวนมาก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รวมถึง 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Footprint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Symbol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ของอุปกรณ์จาก </w:t>
      </w:r>
      <w:r w:rsidRPr="0037285E">
        <w:rPr>
          <w:rFonts w:ascii="TH SarabunPSK" w:hAnsi="TH SarabunPSK" w:cs="TH SarabunPSK" w:hint="cs"/>
          <w:sz w:val="32"/>
          <w:szCs w:val="32"/>
        </w:rPr>
        <w:t>LCSC</w:t>
      </w:r>
    </w:p>
    <w:p w14:paraId="23025834" w14:textId="77777777" w:rsidR="0037285E" w:rsidRDefault="0037285E" w:rsidP="009946B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รองรับการออกแบบ </w:t>
      </w: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 xml:space="preserve">PCB </w:t>
      </w: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หลายชั้น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>สามารถออกแบบวงจรซับซ้อนได้</w:t>
      </w:r>
    </w:p>
    <w:p w14:paraId="0572F0A0" w14:textId="56171157" w:rsidR="0037285E" w:rsidRPr="0037285E" w:rsidRDefault="0037285E" w:rsidP="009946B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มีเครื่องมือช่วยเดินลายวงจรอัตโนมัติ (</w:t>
      </w: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Auto-Routing)</w:t>
      </w:r>
    </w:p>
    <w:p w14:paraId="02A10DF6" w14:textId="77777777" w:rsidR="0037285E" w:rsidRDefault="0037285E" w:rsidP="009946B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สามารถจำลองวงจร (</w:t>
      </w: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SPICE Simulation)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>ได้โดยไม่ต้องใช้ซอฟต์แวร์อื่น</w:t>
      </w:r>
    </w:p>
    <w:p w14:paraId="17D994B6" w14:textId="2C299220" w:rsidR="00BF1460" w:rsidRDefault="0037285E" w:rsidP="009946B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สั่งผลิต </w:t>
      </w: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 xml:space="preserve">PCB </w:t>
      </w:r>
      <w:r w:rsidRPr="0037285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ได้ง่าย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เชื่อมต่อกับโรงงาน </w:t>
      </w:r>
      <w:r w:rsidRPr="0037285E">
        <w:rPr>
          <w:rFonts w:ascii="TH SarabunPSK" w:hAnsi="TH SarabunPSK" w:cs="TH SarabunPSK" w:hint="cs"/>
          <w:sz w:val="32"/>
          <w:szCs w:val="32"/>
        </w:rPr>
        <w:t xml:space="preserve">JLCPCB </w:t>
      </w:r>
      <w:r w:rsidRPr="0037285E"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p w14:paraId="51D78DAC" w14:textId="0FB85536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2DA9A700" w14:textId="60730A47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385E4133" w14:textId="68CCC49A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129F3545" w14:textId="23DA6140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0BD18A3D" w14:textId="0818B108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364C2DEA" w14:textId="6ED1EDB6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069945C6" w14:textId="2A2026D7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2E7EDE39" w14:textId="7E3776A9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30D027C8" w14:textId="4E0BB107" w:rsid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31932658" w14:textId="77777777" w:rsidR="00BF1460" w:rsidRPr="00BF1460" w:rsidRDefault="00BF1460" w:rsidP="00BF1460">
      <w:pPr>
        <w:rPr>
          <w:rFonts w:ascii="TH SarabunPSK" w:hAnsi="TH SarabunPSK" w:cs="TH SarabunPSK"/>
          <w:sz w:val="32"/>
          <w:szCs w:val="32"/>
        </w:rPr>
      </w:pPr>
    </w:p>
    <w:p w14:paraId="2933941F" w14:textId="06B9C73E" w:rsidR="00BF1460" w:rsidRPr="00A00DC8" w:rsidRDefault="00BF1460" w:rsidP="00A00DC8">
      <w:pPr>
        <w:pStyle w:val="Heading2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75" w:name="_Toc190297926"/>
      <w:bookmarkStart w:id="76" w:name="_Toc192115456"/>
      <w:bookmarkStart w:id="77" w:name="_Toc197457342"/>
      <w:r w:rsidRPr="00A00DC8"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>2.2 งานวิจัยที่เกี่ยวข้อง</w:t>
      </w:r>
      <w:bookmarkEnd w:id="75"/>
      <w:bookmarkEnd w:id="76"/>
      <w:bookmarkEnd w:id="77"/>
    </w:p>
    <w:p w14:paraId="67385C8D" w14:textId="6D921EE7" w:rsidR="00BF1460" w:rsidRPr="00A00DC8" w:rsidRDefault="00BF1460" w:rsidP="00A00DC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78" w:name="_Toc197457343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2.2.1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บอร์ด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PCB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ใช้ในอุตสาหกรรมยานยนต์</w:t>
      </w:r>
      <w:bookmarkEnd w:id="78"/>
    </w:p>
    <w:p w14:paraId="2C818461" w14:textId="28A77E2C" w:rsidR="00A00DC8" w:rsidRPr="00A00DC8" w:rsidRDefault="00A00DC8" w:rsidP="00A00DC8">
      <w:r w:rsidRPr="00BF1460">
        <w:rPr>
          <w:noProof/>
          <w:cs/>
        </w:rPr>
        <w:drawing>
          <wp:anchor distT="0" distB="0" distL="114300" distR="114300" simplePos="0" relativeHeight="251652096" behindDoc="1" locked="0" layoutInCell="1" allowOverlap="1" wp14:anchorId="3E39612F" wp14:editId="003C8822">
            <wp:simplePos x="0" y="0"/>
            <wp:positionH relativeFrom="column">
              <wp:posOffset>1167130</wp:posOffset>
            </wp:positionH>
            <wp:positionV relativeFrom="paragraph">
              <wp:posOffset>17145</wp:posOffset>
            </wp:positionV>
            <wp:extent cx="3057754" cy="199020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754" cy="1990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AB724" w14:textId="1769C22B" w:rsidR="00BF1460" w:rsidRPr="00825BF3" w:rsidRDefault="00BF1460" w:rsidP="00BF1460">
      <w:pPr>
        <w:tabs>
          <w:tab w:val="left" w:pos="709"/>
        </w:tabs>
        <w:ind w:firstLine="720"/>
        <w:rPr>
          <w:rFonts w:ascii="TH SarabunPSK" w:hAnsi="TH SarabunPSK" w:cs="TH SarabunPSK"/>
          <w:b/>
          <w:bCs/>
          <w:sz w:val="36"/>
          <w:szCs w:val="36"/>
        </w:rPr>
      </w:pPr>
    </w:p>
    <w:p w14:paraId="3C2E92E3" w14:textId="73476BF4" w:rsidR="00D208B2" w:rsidRDefault="00D208B2" w:rsidP="00D208B2">
      <w:pPr>
        <w:rPr>
          <w:rFonts w:ascii="TH SarabunPSK" w:hAnsi="TH SarabunPSK" w:cs="TH SarabunPSK"/>
          <w:sz w:val="32"/>
          <w:szCs w:val="32"/>
        </w:rPr>
      </w:pPr>
    </w:p>
    <w:p w14:paraId="3E730BBD" w14:textId="0B5B5916" w:rsidR="00BF1460" w:rsidRDefault="00BF1460" w:rsidP="00D208B2">
      <w:pPr>
        <w:rPr>
          <w:rFonts w:ascii="TH SarabunPSK" w:hAnsi="TH SarabunPSK" w:cs="TH SarabunPSK"/>
          <w:sz w:val="32"/>
          <w:szCs w:val="32"/>
        </w:rPr>
      </w:pPr>
    </w:p>
    <w:p w14:paraId="4A754CFA" w14:textId="1116DE34" w:rsidR="00BF1460" w:rsidRDefault="00BF1460" w:rsidP="00D208B2">
      <w:pPr>
        <w:rPr>
          <w:rFonts w:ascii="TH SarabunPSK" w:hAnsi="TH SarabunPSK" w:cs="TH SarabunPSK"/>
          <w:sz w:val="32"/>
          <w:szCs w:val="32"/>
        </w:rPr>
      </w:pPr>
    </w:p>
    <w:p w14:paraId="35571A07" w14:textId="698E4DAA" w:rsidR="00BF1460" w:rsidRDefault="00BF1460" w:rsidP="00D208B2">
      <w:pPr>
        <w:rPr>
          <w:rFonts w:ascii="TH SarabunPSK" w:hAnsi="TH SarabunPSK" w:cs="TH SarabunPSK"/>
          <w:sz w:val="32"/>
          <w:szCs w:val="32"/>
        </w:rPr>
      </w:pPr>
    </w:p>
    <w:p w14:paraId="13466BC5" w14:textId="0FA12575" w:rsidR="00BF1460" w:rsidRDefault="00BF1460" w:rsidP="00D208B2">
      <w:pPr>
        <w:rPr>
          <w:rFonts w:ascii="TH SarabunPSK" w:hAnsi="TH SarabunPSK" w:cs="TH SarabunPSK"/>
          <w:sz w:val="32"/>
          <w:szCs w:val="32"/>
        </w:rPr>
      </w:pPr>
    </w:p>
    <w:p w14:paraId="3426B885" w14:textId="4C8196F0" w:rsidR="00BF1460" w:rsidRDefault="00BF1460" w:rsidP="00D208B2">
      <w:pPr>
        <w:rPr>
          <w:rFonts w:ascii="TH SarabunPSK" w:hAnsi="TH SarabunPSK" w:cs="TH SarabunPSK"/>
          <w:sz w:val="32"/>
          <w:szCs w:val="32"/>
        </w:rPr>
      </w:pPr>
    </w:p>
    <w:p w14:paraId="2288601D" w14:textId="6B4CF3DD" w:rsidR="00BF1460" w:rsidRDefault="00BF1460" w:rsidP="00D208B2">
      <w:pPr>
        <w:rPr>
          <w:rFonts w:ascii="TH SarabunPSK" w:hAnsi="TH SarabunPSK" w:cs="TH SarabunPSK"/>
          <w:sz w:val="32"/>
          <w:szCs w:val="32"/>
        </w:rPr>
      </w:pPr>
    </w:p>
    <w:p w14:paraId="4B4E82BA" w14:textId="332910AF" w:rsidR="00A0452E" w:rsidRPr="00A0452E" w:rsidRDefault="00BF1460" w:rsidP="00A0452E">
      <w:pPr>
        <w:pStyle w:val="Caption"/>
        <w:ind w:left="1440" w:firstLine="720"/>
        <w:jc w:val="left"/>
      </w:pPr>
      <w:bookmarkStart w:id="79" w:name="_Toc192245301"/>
      <w:bookmarkStart w:id="80" w:name="_Toc193741835"/>
      <w:bookmarkStart w:id="81" w:name="_Toc193918030"/>
      <w:r w:rsidRPr="00492B93">
        <w:rPr>
          <w:rFonts w:hint="cs"/>
          <w:cs/>
        </w:rPr>
        <w:t>รูปที่ 2.</w:t>
      </w:r>
      <w:r w:rsidR="00996850">
        <w:t>1</w:t>
      </w:r>
      <w:r>
        <w:t>3</w:t>
      </w:r>
      <w:r w:rsidRPr="00492B93">
        <w:rPr>
          <w:rFonts w:hint="cs"/>
          <w:cs/>
        </w:rPr>
        <w:t xml:space="preserve"> </w:t>
      </w:r>
      <w:bookmarkEnd w:id="79"/>
      <w:r w:rsidRPr="00BF1460">
        <w:rPr>
          <w:rFonts w:hint="cs"/>
          <w:cs/>
        </w:rPr>
        <w:t xml:space="preserve">บอร์ด </w:t>
      </w:r>
      <w:r w:rsidRPr="00BF1460">
        <w:rPr>
          <w:rFonts w:hint="cs"/>
        </w:rPr>
        <w:t xml:space="preserve">PCB </w:t>
      </w:r>
      <w:r w:rsidRPr="00BF1460">
        <w:rPr>
          <w:rFonts w:hint="cs"/>
          <w:cs/>
        </w:rPr>
        <w:t>ใช้ในอุตสาหกรรมยานยนต์</w:t>
      </w:r>
      <w:bookmarkEnd w:id="80"/>
      <w:bookmarkEnd w:id="81"/>
    </w:p>
    <w:p w14:paraId="1147A8B2" w14:textId="33D3A655" w:rsidR="00BF1460" w:rsidRPr="00BF1460" w:rsidRDefault="00BF1460" w:rsidP="00BF1460">
      <w:pPr>
        <w:pStyle w:val="NormalWeb"/>
        <w:shd w:val="clear" w:color="auto" w:fill="FFFFFF"/>
        <w:spacing w:before="0" w:beforeAutospacing="0" w:after="300" w:afterAutospacing="0"/>
        <w:ind w:firstLine="720"/>
        <w:rPr>
          <w:rFonts w:ascii="TH SarabunPSK" w:hAnsi="TH SarabunPSK" w:cs="TH SarabunPSK"/>
          <w:color w:val="4A4E57"/>
          <w:sz w:val="32"/>
          <w:szCs w:val="32"/>
        </w:rPr>
      </w:pP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อุตสาหกรรมยานยนต์ใช้บอร์ด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ในหลากหลายรูปแบบ ปรับปรุงประสิทธิภาพการใช้เชื้อเพลิง ลดการปล่อยมลพิษ และเพิ่มความปลอดภัย นอกจากนี้ยังใช้เพื่อปรับปรุงการแสดงภาพและเสียง ในอดีต รถยนต์ส่วนใหญ่ใช้บอร์ด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แบบแข็ง แต่รถยนต์ในปัจจุบันมีบอร์ด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แบบยืดหยุ่นและอะลูมิเนียม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นอกจากนี้ บอร์ด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>สามารถซ่อมแซมได้ง่ายในกรณีที่เกิดความเสียหาย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ที่ใช้ในอุตสาหกรรมยานยนต์ต้องมีความน่าเชื่อถือสูง สามารถทนต่ออุณหภูมิที่รุนแรงและความชื้นสูงได้ วัสดุที่ใช้ในการผลิต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ยานยนต์ยังมีความทนทานต่อการกัดกร่อน ทำให้บอร์ดทำงานได้อย่างมีประสิทธิภาพในสภาพแวดล้อมที่แตกต่างกัน ผู้ผลิต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 xml:space="preserve">บางรายถึงกับประดิษฐ์ </w:t>
      </w:r>
      <w:r w:rsidRPr="00BF1460">
        <w:rPr>
          <w:rFonts w:ascii="TH SarabunPSK" w:hAnsi="TH SarabunPSK" w:cs="TH SarabunPSK" w:hint="cs"/>
          <w:color w:val="4A4E57"/>
          <w:sz w:val="32"/>
          <w:szCs w:val="32"/>
        </w:rPr>
        <w:t xml:space="preserve">PCB </w:t>
      </w:r>
      <w:r w:rsidRPr="00BF1460">
        <w:rPr>
          <w:rFonts w:ascii="TH SarabunPSK" w:hAnsi="TH SarabunPSK" w:cs="TH SarabunPSK" w:hint="cs"/>
          <w:color w:val="4A4E57"/>
          <w:sz w:val="32"/>
          <w:szCs w:val="32"/>
          <w:cs/>
        </w:rPr>
        <w:t>สำหรับยานยนต์โดยเฉพาะ</w:t>
      </w:r>
    </w:p>
    <w:p w14:paraId="33ADBA06" w14:textId="34E0E1D7" w:rsidR="00FB444F" w:rsidRPr="00A00DC8" w:rsidRDefault="00FB444F" w:rsidP="00A00DC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82" w:name="_Toc197457344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2.2.</w:t>
      </w:r>
      <w:r w:rsidRPr="00A00DC8">
        <w:rPr>
          <w:rFonts w:ascii="TH SarabunPSK" w:hAnsi="TH SarabunPSK" w:cs="TH SarabunPSK"/>
          <w:b/>
          <w:bCs/>
          <w:color w:val="auto"/>
          <w:sz w:val="32"/>
          <w:szCs w:val="32"/>
        </w:rPr>
        <w:t>2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ซอฟต์แวร์จำลองการทำงานของวงจรและออกแบบ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PCB – Easy EDA</w:t>
      </w:r>
      <w:bookmarkEnd w:id="82"/>
    </w:p>
    <w:p w14:paraId="2417A09F" w14:textId="2AEEF067" w:rsidR="00A00DC8" w:rsidRPr="00A00DC8" w:rsidRDefault="00A00DC8" w:rsidP="00A00DC8">
      <w:r w:rsidRPr="00FB444F">
        <w:rPr>
          <w:noProof/>
          <w:cs/>
        </w:rPr>
        <w:drawing>
          <wp:anchor distT="0" distB="0" distL="114300" distR="114300" simplePos="0" relativeHeight="251659264" behindDoc="0" locked="0" layoutInCell="1" allowOverlap="1" wp14:anchorId="38B5E9E3" wp14:editId="2D3F2584">
            <wp:simplePos x="0" y="0"/>
            <wp:positionH relativeFrom="column">
              <wp:posOffset>1044575</wp:posOffset>
            </wp:positionH>
            <wp:positionV relativeFrom="paragraph">
              <wp:posOffset>320040</wp:posOffset>
            </wp:positionV>
            <wp:extent cx="3313430" cy="197548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91882" w14:textId="3F890698" w:rsidR="00A00DC8" w:rsidRPr="00A00DC8" w:rsidRDefault="00A00DC8" w:rsidP="00A00DC8"/>
    <w:p w14:paraId="1843DD19" w14:textId="7BBD6ECD" w:rsidR="00A0452E" w:rsidRPr="00A0452E" w:rsidRDefault="00FB444F" w:rsidP="00A0452E">
      <w:pPr>
        <w:pStyle w:val="Caption"/>
        <w:ind w:left="720"/>
        <w:jc w:val="left"/>
        <w:rPr>
          <w:shd w:val="clear" w:color="auto" w:fill="FFFFFF"/>
        </w:rPr>
      </w:pPr>
      <w:bookmarkStart w:id="83" w:name="_Toc193741836"/>
      <w:bookmarkStart w:id="84" w:name="_Toc193918031"/>
      <w:r w:rsidRPr="00FB444F">
        <w:rPr>
          <w:rFonts w:hint="cs"/>
          <w:cs/>
        </w:rPr>
        <w:t>รูปที่ 2.</w:t>
      </w:r>
      <w:r w:rsidRPr="00FB444F">
        <w:t>14</w:t>
      </w:r>
      <w:r w:rsidRPr="00FB444F">
        <w:rPr>
          <w:rFonts w:hint="cs"/>
          <w:cs/>
        </w:rPr>
        <w:t xml:space="preserve"> </w:t>
      </w:r>
      <w:r w:rsidRPr="00FB444F">
        <w:rPr>
          <w:rStyle w:val="Strong"/>
          <w:rFonts w:hint="cs"/>
          <w:b w:val="0"/>
          <w:bCs w:val="0"/>
          <w:shd w:val="clear" w:color="auto" w:fill="FFFFFF"/>
          <w:cs/>
        </w:rPr>
        <w:t>ซอฟต์แวร์จำลองการทำงานของวงจรและออกแบบ</w:t>
      </w:r>
      <w:r w:rsidRPr="00FB444F">
        <w:rPr>
          <w:rStyle w:val="Strong"/>
          <w:rFonts w:hint="cs"/>
          <w:b w:val="0"/>
          <w:bCs w:val="0"/>
          <w:shd w:val="clear" w:color="auto" w:fill="FFFFFF"/>
        </w:rPr>
        <w:t> PCB – Easy</w:t>
      </w:r>
      <w:r w:rsidRPr="00FB444F">
        <w:rPr>
          <w:rStyle w:val="Strong"/>
          <w:b w:val="0"/>
          <w:bCs w:val="0"/>
          <w:shd w:val="clear" w:color="auto" w:fill="FFFFFF"/>
        </w:rPr>
        <w:t xml:space="preserve"> </w:t>
      </w:r>
      <w:r w:rsidRPr="00FB444F">
        <w:rPr>
          <w:rStyle w:val="Strong"/>
          <w:rFonts w:hint="cs"/>
          <w:b w:val="0"/>
          <w:bCs w:val="0"/>
          <w:shd w:val="clear" w:color="auto" w:fill="FFFFFF"/>
        </w:rPr>
        <w:t>EDA</w:t>
      </w:r>
      <w:bookmarkEnd w:id="83"/>
      <w:bookmarkEnd w:id="84"/>
    </w:p>
    <w:p w14:paraId="708513C0" w14:textId="3EB53189" w:rsidR="00FB444F" w:rsidRPr="00FB444F" w:rsidRDefault="00FB444F" w:rsidP="00D208B2">
      <w:pPr>
        <w:rPr>
          <w:rFonts w:ascii="TH SarabunPSK" w:hAnsi="TH SarabunPSK" w:cs="TH SarabunPSK"/>
          <w:sz w:val="32"/>
          <w:szCs w:val="32"/>
        </w:rPr>
      </w:pP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ระบบของเรามีความเสถียรมาก เชื่อถือได้ และเรียนรู้ได้ง่าย ส่วนติดต่อกับผู้ใช้เป็นที่น่าประทับใจ ตอบสนองได้รวดเร็ว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</w:t>
      </w:r>
      <w:hyperlink r:id="rId26" w:history="1">
        <w:r w:rsidRPr="00FB444F">
          <w:rPr>
            <w:rStyle w:val="Hyperlink"/>
            <w:rFonts w:ascii="TH SarabunPSK" w:hAnsi="TH SarabunPSK" w:cs="TH SarabunPSK" w:hint="cs"/>
            <w:color w:val="333333"/>
            <w:sz w:val="32"/>
            <w:szCs w:val="32"/>
            <w:u w:val="none"/>
            <w:shd w:val="clear" w:color="auto" w:fill="FFFFFF"/>
          </w:rPr>
          <w:t>Easy EDA</w:t>
        </w:r>
      </w:hyperlink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มีไลบรารี่จำนวนมาก คิดเป็นจำนวนชิ้นส่วนอิเล็กทรอนิกส์เป็น</w:t>
      </w:r>
      <w:proofErr w:type="spellStart"/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พันๆ</w:t>
      </w:r>
      <w:proofErr w:type="spellEnd"/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 xml:space="preserve"> ชิ้น (สำหรับทั้งวงจร และ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PCB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และ โมเดล) และมีตัวอย่าง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schematics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อีกเป็นหมื่นๆ ตัวอย่าง ทุกคนสามารถใช้ไลบรารี่เหล่านี้ได้ และยังช่วยสร้างเพิ่มต่อได้ เราสามารถนำเข้างานออกแบบที่ทำเสร็จแล้ว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lastRenderedPageBreak/>
        <w:t>จาก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Altium, Eagle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และ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Ki</w:t>
      </w:r>
      <w:r>
        <w:rPr>
          <w:rFonts w:ascii="TH SarabunPSK" w:hAnsi="TH SarabunPSK" w:cs="TH SarabunPSK"/>
          <w:color w:val="555555"/>
          <w:sz w:val="32"/>
          <w:szCs w:val="32"/>
          <w:shd w:val="clear" w:color="auto" w:fill="FFFFFF"/>
        </w:rPr>
        <w:t xml:space="preserve"> 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Cad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แล้วแก้ไขต่อใน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Easy EDA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ได้อีก นอกเหนือจากนี้ จุดเด่นที่สำคัญอีกอย่างหนึ่งของ</w:t>
      </w:r>
      <w:r>
        <w:rPr>
          <w:rFonts w:ascii="TH SarabunPSK" w:hAnsi="TH SarabunPSK" w:cs="TH SarabunPSK"/>
          <w:color w:val="555555"/>
          <w:sz w:val="32"/>
          <w:szCs w:val="32"/>
          <w:shd w:val="clear" w:color="auto" w:fill="FFFFFF"/>
        </w:rPr>
        <w:t xml:space="preserve"> </w:t>
      </w:r>
      <w:hyperlink r:id="rId27" w:history="1">
        <w:r w:rsidRPr="00FB444F">
          <w:rPr>
            <w:rStyle w:val="Hyperlink"/>
            <w:rFonts w:ascii="TH SarabunPSK" w:hAnsi="TH SarabunPSK" w:cs="TH SarabunPSK" w:hint="cs"/>
            <w:color w:val="333333"/>
            <w:sz w:val="32"/>
            <w:szCs w:val="32"/>
            <w:u w:val="none"/>
            <w:shd w:val="clear" w:color="auto" w:fill="FFFFFF"/>
          </w:rPr>
          <w:t>Easy</w:t>
        </w:r>
        <w:r w:rsidRPr="00FB444F">
          <w:rPr>
            <w:rStyle w:val="Hyperlink"/>
            <w:rFonts w:ascii="TH SarabunPSK" w:hAnsi="TH SarabunPSK" w:cs="TH SarabunPSK"/>
            <w:color w:val="333333"/>
            <w:sz w:val="32"/>
            <w:szCs w:val="32"/>
            <w:u w:val="none"/>
            <w:shd w:val="clear" w:color="auto" w:fill="FFFFFF"/>
          </w:rPr>
          <w:t xml:space="preserve"> </w:t>
        </w:r>
        <w:r w:rsidRPr="00FB444F">
          <w:rPr>
            <w:rStyle w:val="Hyperlink"/>
            <w:rFonts w:ascii="TH SarabunPSK" w:hAnsi="TH SarabunPSK" w:cs="TH SarabunPSK" w:hint="cs"/>
            <w:color w:val="333333"/>
            <w:sz w:val="32"/>
            <w:szCs w:val="32"/>
            <w:u w:val="none"/>
            <w:shd w:val="clear" w:color="auto" w:fill="FFFFFF"/>
          </w:rPr>
          <w:t>EDA</w:t>
        </w:r>
      </w:hyperlink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คือ ผู้ใช้สามารถเข้าถึง</w:t>
      </w:r>
      <w:r>
        <w:rPr>
          <w:rFonts w:ascii="TH SarabunPSK" w:hAnsi="TH SarabunPSK" w:cs="TH SarabunPSK"/>
          <w:color w:val="555555"/>
          <w:sz w:val="32"/>
          <w:szCs w:val="32"/>
          <w:shd w:val="clear" w:color="auto" w:fill="FFFFFF"/>
        </w:rPr>
        <w:t xml:space="preserve"> </w:t>
      </w:r>
      <w:hyperlink r:id="rId28" w:history="1">
        <w:r w:rsidRPr="00FB444F">
          <w:rPr>
            <w:rStyle w:val="Hyperlink"/>
            <w:rFonts w:ascii="TH SarabunPSK" w:hAnsi="TH SarabunPSK" w:cs="TH SarabunPSK" w:hint="cs"/>
            <w:color w:val="333333"/>
            <w:sz w:val="32"/>
            <w:szCs w:val="32"/>
            <w:u w:val="none"/>
            <w:shd w:val="clear" w:color="auto" w:fill="FFFFFF"/>
          </w:rPr>
          <w:t>Open Source modules</w:t>
        </w:r>
      </w:hyperlink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</w:rPr>
        <w:t> </w:t>
      </w:r>
      <w:r w:rsidRPr="00FB444F">
        <w:rPr>
          <w:rFonts w:ascii="TH SarabunPSK" w:hAnsi="TH SarabunPSK" w:cs="TH SarabunPSK" w:hint="cs"/>
          <w:color w:val="555555"/>
          <w:sz w:val="32"/>
          <w:szCs w:val="32"/>
          <w:shd w:val="clear" w:color="auto" w:fill="FFFFFF"/>
          <w:cs/>
        </w:rPr>
        <w:t>ที่พัฒนาโดยวิศวกรอิเล็กทรอนิกส์นับพันคน</w:t>
      </w:r>
    </w:p>
    <w:p w14:paraId="6BAE6FF8" w14:textId="1FDA9168" w:rsidR="00A0452E" w:rsidRPr="00A00DC8" w:rsidRDefault="00A0452E" w:rsidP="00A00DC8">
      <w:pPr>
        <w:pStyle w:val="Heading2"/>
        <w:rPr>
          <w:rFonts w:ascii="TH SarabunPSK" w:eastAsia="TH SarabunPSK" w:hAnsi="TH SarabunPSK" w:cs="TH SarabunPSK"/>
          <w:b/>
          <w:bCs/>
          <w:color w:val="auto"/>
          <w:sz w:val="36"/>
          <w:szCs w:val="36"/>
        </w:rPr>
      </w:pPr>
      <w:bookmarkStart w:id="85" w:name="_Toc197457345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2.2.3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6"/>
        </w:rPr>
        <w:t>Arduino Five Sensor PID Line Following Robot</w:t>
      </w:r>
      <w:bookmarkEnd w:id="85"/>
    </w:p>
    <w:p w14:paraId="1E0A6805" w14:textId="608887D9" w:rsidR="00A0452E" w:rsidRDefault="00A00DC8" w:rsidP="00A0452E">
      <w:pPr>
        <w:rPr>
          <w:rFonts w:ascii="TH SarabunPSK" w:eastAsia="TH SarabunPSK" w:hAnsi="TH SarabunPSK" w:cs="TH SarabunPSK"/>
          <w:sz w:val="36"/>
          <w:szCs w:val="36"/>
        </w:rPr>
      </w:pPr>
      <w:r w:rsidRPr="00825BF3">
        <w:rPr>
          <w:rFonts w:ascii="TH SarabunPSK" w:eastAsia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BEC624F" wp14:editId="6A8F1663">
            <wp:simplePos x="0" y="0"/>
            <wp:positionH relativeFrom="column">
              <wp:posOffset>-3175</wp:posOffset>
            </wp:positionH>
            <wp:positionV relativeFrom="paragraph">
              <wp:posOffset>350520</wp:posOffset>
            </wp:positionV>
            <wp:extent cx="5399405" cy="30181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CFF5B" w14:textId="229D01E9" w:rsidR="00A00DC8" w:rsidRPr="00825BF3" w:rsidRDefault="00A00DC8" w:rsidP="00A0452E">
      <w:pPr>
        <w:rPr>
          <w:rFonts w:ascii="TH SarabunPSK" w:eastAsia="TH SarabunPSK" w:hAnsi="TH SarabunPSK" w:cs="TH SarabunPSK"/>
          <w:sz w:val="36"/>
          <w:szCs w:val="36"/>
        </w:rPr>
      </w:pPr>
    </w:p>
    <w:p w14:paraId="10454317" w14:textId="766DE79A" w:rsidR="00A0452E" w:rsidRPr="00492B93" w:rsidRDefault="00A0452E" w:rsidP="00A0452E">
      <w:pPr>
        <w:pStyle w:val="Caption"/>
        <w:rPr>
          <w:cs/>
        </w:rPr>
      </w:pPr>
      <w:bookmarkStart w:id="86" w:name="_Toc192245303"/>
      <w:bookmarkStart w:id="87" w:name="_Toc193741837"/>
      <w:bookmarkStart w:id="88" w:name="_Toc193918032"/>
      <w:r w:rsidRPr="00492B93">
        <w:rPr>
          <w:rFonts w:hint="cs"/>
          <w:cs/>
        </w:rPr>
        <w:t>รูปที่ 2.</w:t>
      </w:r>
      <w:r>
        <w:t>15</w:t>
      </w:r>
      <w:r w:rsidRPr="00492B93">
        <w:rPr>
          <w:rFonts w:hint="cs"/>
          <w:cs/>
        </w:rPr>
        <w:t xml:space="preserve"> </w:t>
      </w:r>
      <w:r w:rsidRPr="00492B93">
        <w:rPr>
          <w:rFonts w:hint="cs"/>
          <w:szCs w:val="36"/>
        </w:rPr>
        <w:t>Five Sensor PID Line Following Robot</w:t>
      </w:r>
      <w:bookmarkEnd w:id="86"/>
      <w:bookmarkEnd w:id="87"/>
      <w:bookmarkEnd w:id="88"/>
    </w:p>
    <w:p w14:paraId="4C2B7078" w14:textId="77777777" w:rsidR="00A0452E" w:rsidRPr="00825BF3" w:rsidRDefault="00A0452E" w:rsidP="00A0452E">
      <w:pPr>
        <w:rPr>
          <w:rFonts w:ascii="TH SarabunPSK" w:eastAsia="TH SarabunPSK" w:hAnsi="TH SarabunPSK" w:cs="TH SarabunPSK"/>
          <w:sz w:val="36"/>
          <w:szCs w:val="36"/>
        </w:rPr>
      </w:pPr>
    </w:p>
    <w:p w14:paraId="39867E64" w14:textId="77777777" w:rsidR="00A0452E" w:rsidRPr="00825BF3" w:rsidRDefault="00A0452E" w:rsidP="00A0452E">
      <w:pPr>
        <w:pStyle w:val="NormalWeb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6"/>
          <w:szCs w:val="36"/>
          <w:cs/>
        </w:rPr>
        <w:tab/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บทความนี้กล่าวถึงงานวิจัยที่เกี่ยวข้องโดยตรงกับการประยุกต์ใช้ตัวควบคุม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ในหุ่นยนต์เดินตามเส้น คือ "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Arduino Five Sensor PID Line Following Robot"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ซึ่งเผยแพร่โดย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Robot Siam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งานวิจัยนี้นำเสนอแนวทางการใช้เซนเซอร์ตรวจจับเส้นจำนวนห้าตัวร่วมกับ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เพื่อปรับปรุงประสิทธิภาพของการเคลื่อนที่ของหุ่นยนต์ โดยทั่วไปแล้ว หุ่นยนต์เดินตามเส้นที่ใช้เซนเซอร์เพียงสองตัวมักประสบปัญหาการตอบสนองที่ช้า และเกิดการส่ายหรือแกว่งตัวระหว่างการเลี้ยว อย่างไรก็ตาม เมื่อเพิ่มจำนวนเซนเซอร์เป็นห้าตัว จะช่วยให้หุ่นยนต์สามารถตรวจจับค่าความเข้มของแสงสะท้อนจากเส้นทางได้ละเอียดขึ้น ทำให้สามารถคำนวณตำแหน่งของเส้นได้แม่นยำกว่าเดิม</w:t>
      </w:r>
    </w:p>
    <w:p w14:paraId="77AB9126" w14:textId="77777777" w:rsidR="00A0452E" w:rsidRPr="00825BF3" w:rsidRDefault="00A0452E" w:rsidP="006466F1">
      <w:pPr>
        <w:spacing w:before="100" w:beforeAutospacing="1" w:after="100" w:afterAutospacing="1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นอกจากนี้ การใช้ตัวควบคุม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ในการปรับค่ามุมเลี้ยวของมอเตอร์ช่วยให้หุ่นยนต์สามารถเคลื่อนที่ได้อย่างราบรื่น ลดการแกว่งและการสั่นไหวของตัวรถที่อาจเกิดขึ้นหากใช้วิธีการควบคุมแบบพื้นฐาน เช่น การควบคุมด้วยค่าคงที่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Bang-bang Control)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หรือการใช้เงื่อนไขแบบ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If-Else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ซึ่งมักทำให้หุ่นยนต์เกิดการเคลื่อนที่แบบกระตุกและไม่ต่อเนื่อง การนำ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มาประยุกต์ใช้จึงช่วยให้การเดินตามเส้นมีความเสถียรและมีประสิทธิภาพมากขึ้น</w:t>
      </w:r>
    </w:p>
    <w:p w14:paraId="793FA2FF" w14:textId="77777777" w:rsidR="0077241F" w:rsidRPr="00825BF3" w:rsidRDefault="0077241F" w:rsidP="006466F1">
      <w:pPr>
        <w:spacing w:before="100" w:beforeAutospacing="1" w:after="100" w:afterAutospacing="1"/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สูตรการคำนวณโดยใช้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(Proportional-Integral-Derivative)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ในงานวิจัย "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Arduino Five Sensor PID Line Following Robot"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มีพื้นฐานมาจากหลักการของตัวควบคุม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ซึ่งทำหน้าที่ปรับค่าความเร็วของมอเตอร์ให้เหมาะสมกับตำแหน่งของเส้นที่เซนเซอร์ตรวจจับได้</w:t>
      </w:r>
    </w:p>
    <w:p w14:paraId="195D02AE" w14:textId="77777777" w:rsidR="0077241F" w:rsidRPr="00825BF3" w:rsidRDefault="0077241F" w:rsidP="006466F1">
      <w:pPr>
        <w:spacing w:before="100" w:beforeAutospacing="1" w:after="100" w:afterAutospacing="1"/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ตัวควบคุม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คำนวณค่าความผิดพลาด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Error)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ระหว่างตำแหน่งที่ต้องการ (เส้นสีดำ) กับตำแหน่งปัจจุบันของหุ่นยนต์ แล้วใช้ค่าความผิดพลาดนี้ในการปรับปรุงความเร็วของมอเตอร์เพื่อให้หุ่นยนต์สามารถเคลื่อนที่ตามเส้นได้อย่างราบรื่น โดยมีสูตรดังนี้</w:t>
      </w:r>
    </w:p>
    <w:p w14:paraId="203C925F" w14:textId="77777777" w:rsidR="0077241F" w:rsidRPr="00825BF3" w:rsidRDefault="0077241F" w:rsidP="0077241F">
      <w:pPr>
        <w:ind w:firstLine="720"/>
        <w:rPr>
          <w:rFonts w:ascii="TH SarabunPSK" w:hAnsi="TH SarabunPSK" w:cs="TH SarabunPSK"/>
          <w:i/>
          <w:sz w:val="32"/>
          <w:szCs w:val="32"/>
          <w:cs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 xml:space="preserve">Output= </m:t>
        </m:r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p</m:t>
            </m:r>
          </m:sub>
        </m:sSub>
        <m:r>
          <w:rPr>
            <w:rFonts w:ascii="Cambria Math" w:hAnsi="Cambria Math" w:cs="TH SarabunPSK" w:hint="cs"/>
            <w:sz w:val="32"/>
            <w:szCs w:val="32"/>
          </w:rPr>
          <m:t xml:space="preserve">∙Error+ </m:t>
        </m:r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 w:cs="TH SarabunPSK" w:hint="cs"/>
            <w:sz w:val="32"/>
            <w:szCs w:val="32"/>
          </w:rPr>
          <m:t xml:space="preserve">∙ ∑Error+ </m:t>
        </m:r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 w:cs="TH SarabunPSK" w:hint="cs"/>
            <w:sz w:val="32"/>
            <w:szCs w:val="32"/>
          </w:rPr>
          <m:t>∙</m:t>
        </m:r>
        <m:f>
          <m:f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 w:hint="cs"/>
                <w:sz w:val="32"/>
                <w:szCs w:val="32"/>
              </w:rPr>
              <m:t>dError</m:t>
            </m:r>
          </m:num>
          <m:den>
            <m:r>
              <w:rPr>
                <w:rFonts w:ascii="Cambria Math" w:hAnsi="Cambria Math" w:cs="TH SarabunPSK" w:hint="cs"/>
                <w:sz w:val="32"/>
                <w:szCs w:val="32"/>
              </w:rPr>
              <m:t>dt</m:t>
            </m:r>
          </m:den>
        </m:f>
      </m:oMath>
      <w:r w:rsidRPr="00825BF3">
        <w:rPr>
          <w:rFonts w:ascii="TH SarabunPSK" w:hAnsi="TH SarabunPSK" w:cs="TH SarabunPSK" w:hint="cs"/>
          <w:i/>
          <w:sz w:val="32"/>
          <w:szCs w:val="32"/>
        </w:rPr>
        <w:t xml:space="preserve"> </w:t>
      </w:r>
    </w:p>
    <w:p w14:paraId="4EC81316" w14:textId="77777777" w:rsidR="0077241F" w:rsidRPr="00825BF3" w:rsidRDefault="0077241F" w:rsidP="0077241F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โดยที่</w:t>
      </w:r>
    </w:p>
    <w:p w14:paraId="6C912541" w14:textId="77777777" w:rsidR="0077241F" w:rsidRDefault="005622BE" w:rsidP="009946B3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p</m:t>
            </m:r>
          </m:sub>
        </m:sSub>
      </m:oMath>
      <w:r w:rsidR="0077241F" w:rsidRPr="00825BF3">
        <w:rPr>
          <w:rFonts w:ascii="Arial" w:hAnsi="Arial" w:cs="Arial"/>
          <w:sz w:val="32"/>
          <w:szCs w:val="32"/>
        </w:rPr>
        <w:t>​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 = </w:t>
      </w:r>
      <w:r w:rsidR="0077241F" w:rsidRPr="00825BF3">
        <w:rPr>
          <w:rFonts w:ascii="TH SarabunPSK" w:hAnsi="TH SarabunPSK" w:cs="TH SarabunPSK" w:hint="cs"/>
          <w:sz w:val="32"/>
          <w:szCs w:val="32"/>
          <w:cs/>
        </w:rPr>
        <w:t xml:space="preserve">ค่าคงที่ของ 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Proportional (P) </w:t>
      </w:r>
      <w:r w:rsidR="0077241F" w:rsidRPr="00825BF3">
        <w:rPr>
          <w:rFonts w:ascii="Arial" w:hAnsi="Arial" w:cs="Arial"/>
          <w:sz w:val="32"/>
          <w:szCs w:val="32"/>
        </w:rPr>
        <w:t>→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="0077241F" w:rsidRPr="00825BF3">
        <w:rPr>
          <w:rFonts w:ascii="TH SarabunPSK" w:hAnsi="TH SarabunPSK" w:cs="TH SarabunPSK" w:hint="cs"/>
          <w:sz w:val="32"/>
          <w:szCs w:val="32"/>
          <w:cs/>
        </w:rPr>
        <w:t>ควบคุมตามความผิดพลาดของตำแหน่งเส้น</w:t>
      </w:r>
    </w:p>
    <w:p w14:paraId="174F2EE5" w14:textId="77777777" w:rsidR="0077241F" w:rsidRPr="00FB0BB2" w:rsidRDefault="005622BE" w:rsidP="009946B3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d</m:t>
            </m:r>
          </m:sub>
        </m:sSub>
      </m:oMath>
      <w:r w:rsidR="0077241F" w:rsidRPr="00825BF3">
        <w:rPr>
          <w:rFonts w:ascii="Arial" w:hAnsi="Arial" w:cs="Arial"/>
          <w:sz w:val="32"/>
          <w:szCs w:val="32"/>
        </w:rPr>
        <w:t>​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 = </w:t>
      </w:r>
      <w:r w:rsidR="0077241F" w:rsidRPr="00825BF3">
        <w:rPr>
          <w:rFonts w:ascii="TH SarabunPSK" w:hAnsi="TH SarabunPSK" w:cs="TH SarabunPSK" w:hint="cs"/>
          <w:sz w:val="32"/>
          <w:szCs w:val="32"/>
          <w:cs/>
        </w:rPr>
        <w:t xml:space="preserve">ค่าคงที่ของ 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Derivative (D) </w:t>
      </w:r>
      <w:r w:rsidR="0077241F" w:rsidRPr="00825BF3">
        <w:rPr>
          <w:rFonts w:ascii="Arial" w:hAnsi="Arial" w:cs="Arial"/>
          <w:sz w:val="32"/>
          <w:szCs w:val="32"/>
        </w:rPr>
        <w:t>→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="0077241F" w:rsidRPr="00825BF3">
        <w:rPr>
          <w:rFonts w:ascii="TH SarabunPSK" w:hAnsi="TH SarabunPSK" w:cs="TH SarabunPSK" w:hint="cs"/>
          <w:sz w:val="32"/>
          <w:szCs w:val="32"/>
          <w:cs/>
        </w:rPr>
        <w:t>ลดการแกว่งของการปรับทิศทาง</w:t>
      </w:r>
    </w:p>
    <w:p w14:paraId="53C6B978" w14:textId="77777777" w:rsidR="0077241F" w:rsidRPr="00FB0BB2" w:rsidRDefault="005622BE" w:rsidP="009946B3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sub>
        </m:sSub>
      </m:oMath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="0077241F" w:rsidRPr="00825BF3">
        <w:rPr>
          <w:rFonts w:ascii="TH SarabunPSK" w:hAnsi="TH SarabunPSK" w:cs="TH SarabunPSK" w:hint="cs"/>
          <w:sz w:val="32"/>
          <w:szCs w:val="32"/>
          <w:cs/>
        </w:rPr>
        <w:t xml:space="preserve">= </w:t>
      </w:r>
      <w:r w:rsidR="0077241F">
        <w:rPr>
          <w:rFonts w:ascii="TH SarabunPSK" w:hAnsi="TH SarabunPSK" w:cs="TH SarabunPSK" w:hint="cs"/>
          <w:sz w:val="32"/>
          <w:szCs w:val="32"/>
          <w:cs/>
        </w:rPr>
        <w:t xml:space="preserve">ค่าคงที่ของ 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Integral (I) </w:t>
      </w:r>
      <w:r w:rsidR="0077241F" w:rsidRPr="00825BF3">
        <w:rPr>
          <w:rFonts w:ascii="Arial" w:hAnsi="Arial" w:cs="Arial"/>
          <w:sz w:val="32"/>
          <w:szCs w:val="32"/>
        </w:rPr>
        <w:t>→</w:t>
      </w:r>
      <w:r w:rsidR="0077241F"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="0077241F" w:rsidRPr="00825BF3">
        <w:rPr>
          <w:rFonts w:ascii="TH SarabunPSK" w:hAnsi="TH SarabunPSK" w:cs="TH SarabunPSK" w:hint="cs"/>
          <w:sz w:val="32"/>
          <w:szCs w:val="32"/>
          <w:cs/>
        </w:rPr>
        <w:t>ควบคุมการสะสมข้อผิดพลาดเพื่อแก้ไขการเอียง</w:t>
      </w:r>
    </w:p>
    <w:p w14:paraId="09C605DE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จากนั้น คำนวณค่าความผิดพลาด (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Error)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ได้จาก</w:t>
      </w:r>
    </w:p>
    <w:p w14:paraId="0CDBBDE3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m:oMathPara>
        <m:oMath>
          <m:r>
            <w:rPr>
              <w:rFonts w:ascii="Cambria Math" w:hAnsi="Cambria Math" w:cs="TH SarabunPSK" w:hint="cs"/>
              <w:sz w:val="32"/>
              <w:szCs w:val="32"/>
            </w:rPr>
            <m:t>Error=Setpoint-P</m:t>
          </m:r>
        </m:oMath>
      </m:oMathPara>
    </w:p>
    <w:p w14:paraId="651075B2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โดยที่</w:t>
      </w:r>
    </w:p>
    <w:p w14:paraId="43800B66" w14:textId="77777777" w:rsidR="0077241F" w:rsidRPr="007D6759" w:rsidRDefault="0077241F" w:rsidP="009946B3">
      <w:pPr>
        <w:numPr>
          <w:ilvl w:val="0"/>
          <w:numId w:val="15"/>
        </w:num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7D6759">
        <w:rPr>
          <w:rFonts w:ascii="TH SarabunPSK" w:hAnsi="TH SarabunPSK" w:cs="TH SarabunPSK" w:hint="cs"/>
          <w:sz w:val="32"/>
          <w:szCs w:val="32"/>
        </w:rPr>
        <w:t xml:space="preserve">Setpoint </w:t>
      </w:r>
      <w:r w:rsidRPr="007D6759">
        <w:rPr>
          <w:rFonts w:ascii="TH SarabunPSK" w:hAnsi="TH SarabunPSK" w:cs="TH SarabunPSK" w:hint="cs"/>
          <w:sz w:val="32"/>
          <w:szCs w:val="32"/>
          <w:cs/>
        </w:rPr>
        <w:t>คือ ค่าตำแหน่งที่ต้องการให้หุ่นยนต์อยู่ (โดยปกติจะเป็นตำแหน่งของเส้นสีดำตรงกลางของเซนเซอร์)</w:t>
      </w:r>
    </w:p>
    <w:p w14:paraId="22422AD0" w14:textId="77777777" w:rsidR="0077241F" w:rsidRPr="007D6759" w:rsidRDefault="0077241F" w:rsidP="009946B3">
      <w:pPr>
        <w:numPr>
          <w:ilvl w:val="0"/>
          <w:numId w:val="15"/>
        </w:num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7D6759">
        <w:rPr>
          <w:rFonts w:ascii="TH SarabunPSK" w:hAnsi="TH SarabunPSK" w:cs="TH SarabunPSK" w:hint="cs"/>
          <w:sz w:val="32"/>
          <w:szCs w:val="32"/>
        </w:rPr>
        <w:t xml:space="preserve">P (Position) </w:t>
      </w:r>
      <w:r w:rsidRPr="007D6759">
        <w:rPr>
          <w:rFonts w:ascii="TH SarabunPSK" w:hAnsi="TH SarabunPSK" w:cs="TH SarabunPSK" w:hint="cs"/>
          <w:sz w:val="32"/>
          <w:szCs w:val="32"/>
          <w:cs/>
        </w:rPr>
        <w:t>คือ ค่าตำแหน่งที่หุ่นยนต์ตรวจจับได้จากเซนเซอร์อินฟราเรด</w:t>
      </w:r>
    </w:p>
    <w:p w14:paraId="5F713079" w14:textId="77777777" w:rsidR="0077241F" w:rsidRPr="007D6759" w:rsidRDefault="0077241F" w:rsidP="009946B3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7D6759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7D6759">
        <w:rPr>
          <w:rFonts w:ascii="TH SarabunPSK" w:hAnsi="TH SarabunPSK" w:cs="TH SarabunPSK" w:hint="cs"/>
          <w:sz w:val="32"/>
          <w:szCs w:val="32"/>
        </w:rPr>
        <w:t xml:space="preserve">Error &gt; 0 </w:t>
      </w:r>
      <w:r w:rsidRPr="007D6759">
        <w:rPr>
          <w:rFonts w:ascii="Arial" w:hAnsi="Arial" w:cs="Arial"/>
          <w:sz w:val="32"/>
          <w:szCs w:val="32"/>
        </w:rPr>
        <w:t>→</w:t>
      </w:r>
      <w:r w:rsidRPr="007D675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D6759">
        <w:rPr>
          <w:rFonts w:ascii="TH SarabunPSK" w:hAnsi="TH SarabunPSK" w:cs="TH SarabunPSK" w:hint="cs"/>
          <w:sz w:val="32"/>
          <w:szCs w:val="32"/>
          <w:cs/>
        </w:rPr>
        <w:t xml:space="preserve">หุ่นยนต์เบี่ยงไปทางขวา </w:t>
      </w:r>
      <w:r w:rsidRPr="007D6759">
        <w:rPr>
          <w:rFonts w:ascii="Arial" w:hAnsi="Arial" w:cs="Arial" w:hint="cs"/>
          <w:sz w:val="32"/>
          <w:szCs w:val="32"/>
          <w:cs/>
        </w:rPr>
        <w:t>→</w:t>
      </w:r>
      <w:r w:rsidRPr="007D6759">
        <w:rPr>
          <w:rFonts w:ascii="TH SarabunPSK" w:hAnsi="TH SarabunPSK" w:cs="TH SarabunPSK" w:hint="cs"/>
          <w:sz w:val="32"/>
          <w:szCs w:val="32"/>
          <w:cs/>
        </w:rPr>
        <w:t xml:space="preserve"> ต้องปรับให้เลี้ยวซ้าย</w:t>
      </w:r>
    </w:p>
    <w:p w14:paraId="145D73AB" w14:textId="77777777" w:rsidR="0077241F" w:rsidRPr="007D6759" w:rsidRDefault="0077241F" w:rsidP="009946B3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7D6759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7D6759">
        <w:rPr>
          <w:rFonts w:ascii="TH SarabunPSK" w:hAnsi="TH SarabunPSK" w:cs="TH SarabunPSK" w:hint="cs"/>
          <w:sz w:val="32"/>
          <w:szCs w:val="32"/>
        </w:rPr>
        <w:t xml:space="preserve">Error &lt; 0 </w:t>
      </w:r>
      <w:r w:rsidRPr="007D6759">
        <w:rPr>
          <w:rFonts w:ascii="Arial" w:hAnsi="Arial" w:cs="Arial"/>
          <w:sz w:val="32"/>
          <w:szCs w:val="32"/>
        </w:rPr>
        <w:t>→</w:t>
      </w:r>
      <w:r w:rsidRPr="007D675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D6759">
        <w:rPr>
          <w:rFonts w:ascii="TH SarabunPSK" w:hAnsi="TH SarabunPSK" w:cs="TH SarabunPSK" w:hint="cs"/>
          <w:sz w:val="32"/>
          <w:szCs w:val="32"/>
          <w:cs/>
        </w:rPr>
        <w:t xml:space="preserve">หุ่นยนต์เบี่ยงไปทางซ้าย </w:t>
      </w:r>
      <w:r w:rsidRPr="007D6759">
        <w:rPr>
          <w:rFonts w:ascii="Arial" w:hAnsi="Arial" w:cs="Arial" w:hint="cs"/>
          <w:sz w:val="32"/>
          <w:szCs w:val="32"/>
          <w:cs/>
        </w:rPr>
        <w:t>→</w:t>
      </w:r>
      <w:r w:rsidRPr="007D6759">
        <w:rPr>
          <w:rFonts w:ascii="TH SarabunPSK" w:hAnsi="TH SarabunPSK" w:cs="TH SarabunPSK" w:hint="cs"/>
          <w:sz w:val="32"/>
          <w:szCs w:val="32"/>
          <w:cs/>
        </w:rPr>
        <w:t xml:space="preserve"> ต้องปรับให้เลี้ยวขวา</w:t>
      </w:r>
    </w:p>
    <w:p w14:paraId="602B1533" w14:textId="77777777" w:rsidR="0077241F" w:rsidRPr="00825BF3" w:rsidRDefault="0077241F" w:rsidP="0077241F">
      <w:pPr>
        <w:rPr>
          <w:rFonts w:ascii="TH SarabunPSK" w:hAnsi="TH SarabunPSK" w:cs="TH SarabunPSK"/>
          <w:sz w:val="32"/>
          <w:szCs w:val="32"/>
        </w:rPr>
      </w:pPr>
    </w:p>
    <w:p w14:paraId="6FD93A90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แล้วนำค่าความผิดพลาดนี้ไปคำนวณค่าของตัวควบคุม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ตามสูตรหลักข้างต้น จากนั้นนำผลลัพธ์ที่ได้ไปปรับค่าความเร็วของมอเตอร์ซ้ายและขวา โดยมีการปรับสมดุลดังนี้</w:t>
      </w:r>
    </w:p>
    <w:p w14:paraId="7BA89BDF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m:oMathPara>
        <m:oMath>
          <m:r>
            <w:rPr>
              <w:rFonts w:ascii="Cambria Math" w:hAnsi="Cambria Math" w:cs="TH SarabunPSK" w:hint="cs"/>
              <w:sz w:val="32"/>
              <w:szCs w:val="32"/>
            </w:rPr>
            <m:t>Motor Speed Left= Base Speed+PID Output</m:t>
          </m:r>
        </m:oMath>
      </m:oMathPara>
    </w:p>
    <w:p w14:paraId="0E70BA11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m:oMathPara>
        <m:oMath>
          <m:r>
            <w:rPr>
              <w:rFonts w:ascii="Cambria Math" w:hAnsi="Cambria Math" w:cs="TH SarabunPSK" w:hint="cs"/>
              <w:sz w:val="32"/>
              <w:szCs w:val="32"/>
            </w:rPr>
            <m:t>Motor Speed Right= Base Speed-PID Output</m:t>
          </m:r>
        </m:oMath>
      </m:oMathPara>
    </w:p>
    <w:p w14:paraId="159EE1FD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0B506926" w14:textId="77777777" w:rsidR="0077241F" w:rsidRPr="00825BF3" w:rsidRDefault="0077241F" w:rsidP="0077241F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เมื่อค่าความผิดพลาดเพิ่มขึ้น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PID Output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จะส่งผลให้มอเตอร์ด้านหนึ่งหมุนเร็วขึ้นและอีกด้านหนึ่งหมุนช้าลง ทำให้เกิดการเลี้ยวเพื่อให้หุ่นยนต์กลับมาตรงตามเส้น หากปรับค่า </w:t>
      </w: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p</m:t>
            </m:r>
          </m:sub>
        </m:sSub>
      </m:oMath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Arial" w:hAnsi="Arial" w:cs="Arial"/>
          <w:sz w:val="32"/>
          <w:szCs w:val="32"/>
        </w:rPr>
        <w:t>​</w:t>
      </w: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sub>
        </m:sSub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 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d</m:t>
            </m:r>
          </m:sub>
        </m:sSub>
      </m:oMath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ได้อย่างเหมาะสม หุ่นยนต์จะสามารถเคลื่อนที่ได้อย่างราบรื่นโดยไม่เกิดอาการแกว่งหรือออกนอกเส้นทาง</w:t>
      </w:r>
    </w:p>
    <w:p w14:paraId="563415A2" w14:textId="1FD856D3" w:rsidR="0077241F" w:rsidRDefault="0077241F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lastRenderedPageBreak/>
        <w:t>การทดสอบและปรับค่า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p</m:t>
            </m:r>
          </m:sub>
        </m:sSub>
      </m:oMath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Arial" w:hAnsi="Arial" w:cs="Arial"/>
          <w:sz w:val="32"/>
          <w:szCs w:val="32"/>
        </w:rPr>
        <w:t>​</w:t>
      </w: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sub>
        </m:sSub>
      </m:oMath>
      <w:r w:rsidRPr="00825BF3">
        <w:rPr>
          <w:rFonts w:ascii="TH SarabunPSK" w:hAnsi="TH SarabunPSK" w:cs="TH SarabunPSK" w:hint="cs"/>
          <w:sz w:val="32"/>
          <w:szCs w:val="32"/>
        </w:rPr>
        <w:t xml:space="preserve">  </w:t>
      </w:r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d</m:t>
            </m:r>
          </m:sub>
        </m:sSub>
      </m:oMath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Arial" w:hAnsi="Arial" w:cs="Arial"/>
          <w:sz w:val="32"/>
          <w:szCs w:val="32"/>
        </w:rPr>
        <w:t>​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อย่างเหมาะสมเป็นขั้นตอนสำคัญในการทำให้หุ่นยนต์เดินตามเส้นได้อย่างมีประสิทธิภาพ โดยสามารถใช้วิธีทดลองและสังเกตผลกระทบของแต่ละค่าในการเคลื่อนที่ของหุ่นยนต์เพื่อปรับแต่งให้เหมาะสมที่สุด</w:t>
      </w:r>
    </w:p>
    <w:p w14:paraId="4987AFE6" w14:textId="3CAFAE3F" w:rsidR="003F6CBD" w:rsidRDefault="003F6CBD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3ABC7629" w14:textId="6B0DE37A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0EDC9E55" w14:textId="40B2E2A5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29AD9D86" w14:textId="0480DF65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5F06E4A1" w14:textId="267DE482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46B417E8" w14:textId="06060078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2F4C9F43" w14:textId="29869280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2AAF0514" w14:textId="17629C2C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3D0DF789" w14:textId="5BDE1B69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72CE6069" w14:textId="7255911B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57ACA77A" w14:textId="15A1D81A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7CEC1CAE" w14:textId="09154B1B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10EF0315" w14:textId="3C55FFEA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4A479231" w14:textId="36C04801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09971EEA" w14:textId="0589B49A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0EE23743" w14:textId="176ECB7A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1080BB66" w14:textId="35A1F4BF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2137222C" w14:textId="5B26C335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30FC60E3" w14:textId="5D1DAE7E" w:rsidR="00A00DC8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56BC034B" w14:textId="77777777" w:rsidR="00A00DC8" w:rsidRPr="0077241F" w:rsidRDefault="00A00DC8" w:rsidP="003F6CBD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</w:rPr>
      </w:pPr>
    </w:p>
    <w:p w14:paraId="01BA762F" w14:textId="69768853" w:rsidR="00CB089E" w:rsidRPr="00A00DC8" w:rsidRDefault="00CB089E" w:rsidP="00A00DC8">
      <w:pPr>
        <w:pStyle w:val="Heading1"/>
        <w:spacing w:before="0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89" w:name="_Toc197457346"/>
      <w:r w:rsidRPr="00A00DC8">
        <w:rPr>
          <w:rFonts w:ascii="TH SarabunPSK" w:hAnsi="TH SarabunPSK" w:cs="TH SarabunPSK" w:hint="cs"/>
          <w:color w:val="auto"/>
          <w:sz w:val="36"/>
          <w:szCs w:val="36"/>
          <w:cs/>
        </w:rPr>
        <w:lastRenderedPageBreak/>
        <w:t>บทที่ 3</w:t>
      </w:r>
      <w:bookmarkEnd w:id="89"/>
    </w:p>
    <w:p w14:paraId="548D20DC" w14:textId="34386A86" w:rsidR="000A5623" w:rsidRDefault="000A5623" w:rsidP="00A00DC8">
      <w:pPr>
        <w:pStyle w:val="Heading1"/>
        <w:spacing w:before="0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90" w:name="_Toc197457347"/>
      <w:r w:rsidRPr="00A00DC8">
        <w:rPr>
          <w:rFonts w:ascii="TH SarabunPSK" w:hAnsi="TH SarabunPSK" w:cs="TH SarabunPSK" w:hint="cs"/>
          <w:color w:val="auto"/>
          <w:sz w:val="36"/>
          <w:szCs w:val="36"/>
          <w:cs/>
        </w:rPr>
        <w:t>หลักการ แนวคิด และการออกแบบโครงงาน</w:t>
      </w:r>
      <w:bookmarkEnd w:id="90"/>
    </w:p>
    <w:p w14:paraId="1393327B" w14:textId="77777777" w:rsidR="00A00DC8" w:rsidRPr="00A00DC8" w:rsidRDefault="00A00DC8" w:rsidP="00A00DC8"/>
    <w:p w14:paraId="0516ABF1" w14:textId="77777777" w:rsidR="009544C8" w:rsidRPr="00825BF3" w:rsidRDefault="009544C8" w:rsidP="006466F1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ในบทนี้ทางคณะผู้จัดทำจะอธิบายภาพรวมของระบบ หลักการ แนวคิด ในการทำหุ่นยนต์</w:t>
      </w:r>
    </w:p>
    <w:p w14:paraId="51CEDD38" w14:textId="411296F4" w:rsidR="009544C8" w:rsidRPr="00A00DC8" w:rsidRDefault="009544C8" w:rsidP="00A00DC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91" w:name="_Toc182160549"/>
      <w:bookmarkStart w:id="92" w:name="_Toc182166144"/>
      <w:bookmarkStart w:id="93" w:name="_Toc190297929"/>
      <w:bookmarkStart w:id="94" w:name="_Toc192115459"/>
      <w:bookmarkStart w:id="95" w:name="_Toc197457348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3.1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ภาพรวมของระบบ</w:t>
      </w:r>
      <w:bookmarkEnd w:id="91"/>
      <w:bookmarkEnd w:id="92"/>
      <w:bookmarkEnd w:id="93"/>
      <w:bookmarkEnd w:id="94"/>
      <w:bookmarkEnd w:id="95"/>
    </w:p>
    <w:p w14:paraId="08098EAE" w14:textId="28368900" w:rsidR="009544C8" w:rsidRPr="00D71E3D" w:rsidRDefault="0080631C" w:rsidP="009544C8">
      <w:pPr>
        <w:jc w:val="center"/>
        <w:rPr>
          <w:rFonts w:ascii="TH SarabunPSK" w:hAnsi="TH SarabunPSK" w:cs="TH SarabunPSK"/>
          <w:sz w:val="32"/>
          <w:szCs w:val="32"/>
        </w:rPr>
      </w:pPr>
      <w:r w:rsidRPr="00E73C3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B98323" wp14:editId="0E5ACF9A">
            <wp:extent cx="5399405" cy="38093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5AD0" w14:textId="77777777" w:rsidR="009544C8" w:rsidRPr="00492B93" w:rsidRDefault="009544C8" w:rsidP="009544C8">
      <w:pPr>
        <w:pStyle w:val="Caption"/>
      </w:pPr>
      <w:bookmarkStart w:id="96" w:name="_Toc192245304"/>
      <w:bookmarkStart w:id="97" w:name="_Toc193741838"/>
      <w:bookmarkStart w:id="98" w:name="_Toc193918033"/>
      <w:r w:rsidRPr="00492B93">
        <w:rPr>
          <w:rFonts w:hint="cs"/>
          <w:cs/>
        </w:rPr>
        <w:t>รูปที่ 3.1  ภาพรวมโครงงาน</w:t>
      </w:r>
      <w:bookmarkEnd w:id="96"/>
      <w:bookmarkEnd w:id="97"/>
      <w:bookmarkEnd w:id="98"/>
    </w:p>
    <w:p w14:paraId="5985EBDE" w14:textId="22A3FFE7" w:rsidR="009544C8" w:rsidRPr="00825BF3" w:rsidRDefault="00D43513" w:rsidP="009544C8">
      <w:pPr>
        <w:spacing w:before="120"/>
        <w:rPr>
          <w:rFonts w:ascii="TH SarabunPSK" w:hAnsi="TH SarabunPSK" w:cs="TH SarabunPSK"/>
          <w:sz w:val="32"/>
          <w:szCs w:val="32"/>
        </w:rPr>
      </w:pPr>
      <w:r w:rsidRPr="00313830">
        <w:rPr>
          <w:rFonts w:ascii="TH SarabunPSK" w:hAnsi="TH SarabunPSK" w:cs="TH SarabunPSK" w:hint="cs"/>
          <w:sz w:val="32"/>
          <w:szCs w:val="32"/>
          <w:cs/>
        </w:rPr>
        <w:t>โครงงานนี้มีวัตถุประสงค์เพื่อออกแบบแผ่นวงจรพิมพ์ (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PCB)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สำหรับรถหุ่นยนต์ โดยใช้ซอฟต์แวร์ </w:t>
      </w:r>
      <w:r w:rsidRPr="00313830">
        <w:rPr>
          <w:rFonts w:ascii="TH SarabunPSK" w:hAnsi="TH SarabunPSK" w:cs="TH SarabunPSK" w:hint="cs"/>
          <w:sz w:val="32"/>
          <w:szCs w:val="32"/>
        </w:rPr>
        <w:t>Easy</w:t>
      </w:r>
      <w:r w:rsidRPr="00313830">
        <w:rPr>
          <w:rFonts w:ascii="TH SarabunPSK" w:hAnsi="TH SarabunPSK" w:cs="TH SarabunPSK"/>
          <w:sz w:val="32"/>
          <w:szCs w:val="32"/>
        </w:rPr>
        <w:t xml:space="preserve">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EDA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ในการออกแบบและจำลองวงจร </w:t>
      </w:r>
      <w:r w:rsidRPr="00313830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313830">
        <w:rPr>
          <w:rFonts w:ascii="TH SarabunPSK" w:hAnsi="TH SarabunPSK" w:cs="TH SarabunPSK" w:hint="cs"/>
          <w:sz w:val="32"/>
          <w:szCs w:val="32"/>
          <w:cs/>
        </w:rPr>
        <w:t xml:space="preserve">ให้มีความแม่นยำและมีประสิทธิภาพสูงสุด </w:t>
      </w:r>
      <w:r w:rsidRPr="00313830">
        <w:rPr>
          <w:rFonts w:ascii="TH SarabunPSK" w:hAnsi="TH SarabunPSK" w:cs="TH SarabunPSK" w:hint="cs"/>
          <w:sz w:val="32"/>
          <w:szCs w:val="32"/>
        </w:rPr>
        <w:t>PCB</w:t>
      </w:r>
      <w:r w:rsidR="009544C8" w:rsidRPr="00825BF3">
        <w:rPr>
          <w:rFonts w:ascii="TH SarabunPSK" w:hAnsi="TH SarabunPSK" w:cs="TH SarabunPSK" w:hint="cs"/>
          <w:sz w:val="32"/>
          <w:szCs w:val="32"/>
          <w:cs/>
        </w:rPr>
        <w:t xml:space="preserve">จากภาพรวมโครงงานในรูปที่ 3.1 นั้นสามารถอธิบายได้ดังนี้โดยโครงงานนี้จะมีส่วนของฮาร์ดแวร์ดังนี้ </w:t>
      </w:r>
      <w:r w:rsidR="009544C8" w:rsidRPr="00825BF3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="009544C8" w:rsidRPr="00825BF3">
        <w:rPr>
          <w:rFonts w:ascii="TH SarabunPSK" w:hAnsi="TH SarabunPSK" w:cs="TH SarabunPSK" w:hint="cs"/>
          <w:sz w:val="32"/>
          <w:szCs w:val="32"/>
          <w:cs/>
        </w:rPr>
        <w:t>1ตัว</w:t>
      </w:r>
      <w:r w:rsidR="009544C8" w:rsidRPr="00825BF3">
        <w:rPr>
          <w:rFonts w:ascii="TH SarabunPSK" w:hAnsi="TH SarabunPSK" w:cs="TH SarabunPSK" w:hint="cs"/>
          <w:sz w:val="32"/>
          <w:szCs w:val="32"/>
        </w:rPr>
        <w:t xml:space="preserve">, ESP32-Wroom-32 </w:t>
      </w:r>
      <w:r w:rsidR="00914D0C">
        <w:rPr>
          <w:rFonts w:ascii="TH SarabunPSK" w:hAnsi="TH SarabunPSK" w:cs="TH SarabunPSK"/>
          <w:sz w:val="32"/>
          <w:szCs w:val="32"/>
        </w:rPr>
        <w:t>1</w:t>
      </w:r>
      <w:r w:rsidR="009544C8" w:rsidRPr="00825BF3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9544C8" w:rsidRPr="00825BF3">
        <w:rPr>
          <w:rFonts w:ascii="TH SarabunPSK" w:hAnsi="TH SarabunPSK" w:cs="TH SarabunPSK" w:hint="cs"/>
          <w:sz w:val="32"/>
          <w:szCs w:val="32"/>
        </w:rPr>
        <w:t xml:space="preserve">, </w:t>
      </w:r>
      <w:r w:rsidR="00914D0C" w:rsidRPr="00914D0C">
        <w:rPr>
          <w:rFonts w:ascii="TH SarabunPSK" w:hAnsi="TH SarabunPSK" w:cs="TH SarabunPSK" w:hint="cs"/>
          <w:sz w:val="32"/>
          <w:szCs w:val="32"/>
        </w:rPr>
        <w:t>FT232RL Mini USB</w:t>
      </w:r>
      <w:r w:rsidR="00914D0C" w:rsidRPr="00914D0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9544C8" w:rsidRPr="00825BF3">
        <w:rPr>
          <w:rFonts w:ascii="TH SarabunPSK" w:hAnsi="TH SarabunPSK" w:cs="TH SarabunPSK" w:hint="cs"/>
          <w:sz w:val="32"/>
          <w:szCs w:val="32"/>
        </w:rPr>
        <w:t>1</w:t>
      </w:r>
      <w:r w:rsidR="009544C8" w:rsidRPr="00825BF3"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01B695D8" w14:textId="427AEA5A" w:rsidR="009544C8" w:rsidRDefault="009544C8" w:rsidP="009544C8">
      <w:pPr>
        <w:spacing w:before="120"/>
        <w:rPr>
          <w:rFonts w:ascii="TH SarabunPSK" w:hAnsi="TH SarabunPSK" w:cs="TH SarabunPSK"/>
          <w:sz w:val="32"/>
          <w:szCs w:val="32"/>
          <w:cs/>
        </w:rPr>
      </w:pP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1ตัว</w:t>
      </w:r>
      <w:r w:rsidRPr="00825BF3">
        <w:rPr>
          <w:rFonts w:ascii="TH SarabunPSK" w:hAnsi="TH SarabunPSK" w:cs="TH SarabunPSK" w:hint="cs"/>
          <w:sz w:val="32"/>
          <w:szCs w:val="32"/>
        </w:rPr>
        <w:t>, DC Motor 4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ตัวและ </w:t>
      </w:r>
      <w:r w:rsidRPr="00825BF3">
        <w:rPr>
          <w:rFonts w:ascii="TH SarabunPSK" w:hAnsi="TH SarabunPSK" w:cs="TH SarabunPSK" w:hint="cs"/>
          <w:sz w:val="32"/>
          <w:szCs w:val="32"/>
        </w:rPr>
        <w:t>IR Line Tracking Module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 2</w:t>
      </w:r>
      <w:r w:rsidR="00914D0C">
        <w:rPr>
          <w:rFonts w:ascii="TH SarabunPSK" w:hAnsi="TH SarabunPSK" w:cs="TH SarabunPSK"/>
          <w:sz w:val="32"/>
          <w:szCs w:val="32"/>
        </w:rPr>
        <w:t xml:space="preserve"> </w:t>
      </w:r>
      <w:r w:rsidR="00914D0C" w:rsidRPr="00CB65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แผ่นพีซีบีสำหรับรถหุ่นยนต์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4D0C" w:rsidRPr="00914D0C">
        <w:rPr>
          <w:rFonts w:ascii="TH SarabunPSK" w:hAnsi="TH SarabunPSK" w:cs="TH SarabunPSK" w:hint="cs"/>
          <w:sz w:val="32"/>
          <w:szCs w:val="32"/>
        </w:rPr>
        <w:t>Li-po Battery 2200mAh</w:t>
      </w:r>
      <w:r w:rsidR="00914D0C" w:rsidRPr="00914D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4D0C">
        <w:rPr>
          <w:rFonts w:ascii="TH SarabunPSK" w:hAnsi="TH SarabunPSK" w:cs="TH SarabunPSK"/>
          <w:sz w:val="32"/>
          <w:szCs w:val="32"/>
        </w:rPr>
        <w:t>1</w:t>
      </w:r>
      <w:r w:rsidR="00914D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ตัวส่วนในด้านของซอฟต์แวร์มีดังนี้ </w:t>
      </w:r>
      <w:r w:rsidR="00914D0C">
        <w:rPr>
          <w:rFonts w:ascii="TH SarabunPSK" w:hAnsi="TH SarabunPSK" w:cs="TH SarabunPSK"/>
          <w:sz w:val="32"/>
          <w:szCs w:val="32"/>
        </w:rPr>
        <w:t>Arduino, Easy Eda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การทำงานโดยรวมของโครงงานจะเป็นดังรูปที่ 3.2</w:t>
      </w:r>
    </w:p>
    <w:p w14:paraId="5007909D" w14:textId="77777777" w:rsidR="00A70ABB" w:rsidRDefault="00A70ABB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3B0D3A38" w14:textId="77777777" w:rsidR="00A70ABB" w:rsidRDefault="00A70ABB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7C8AD6E7" w14:textId="4F9F80BA" w:rsidR="00A70ABB" w:rsidRPr="00954425" w:rsidRDefault="00954425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  <w:r w:rsidRPr="00954425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51A51FD" wp14:editId="3A2FF086">
            <wp:extent cx="5399405" cy="5288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2C0D" w14:textId="072247C6" w:rsidR="009544C8" w:rsidRPr="00820C45" w:rsidRDefault="005622BE" w:rsidP="0007261B">
      <w:pPr>
        <w:spacing w:before="12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 w14:anchorId="566509ED">
          <v:shape id="_x0000_s2056" type="#_x0000_t32" style="position:absolute;margin-left:176.45pt;margin-top:376.9pt;width:24.9pt;height:.3pt;flip:x y;z-index:251664384;mso-position-horizontal-relative:text;mso-position-vertical-relative:text" o:connectortype="straight"/>
        </w:pict>
      </w:r>
      <w:r>
        <w:rPr>
          <w:rFonts w:ascii="TH SarabunPSK" w:hAnsi="TH SarabunPSK" w:cs="TH SarabunPSK"/>
          <w:noProof/>
          <w:sz w:val="32"/>
          <w:szCs w:val="32"/>
        </w:rPr>
        <w:pict w14:anchorId="3F41F567">
          <v:shape id="_x0000_s2055" type="#_x0000_t32" style="position:absolute;margin-left:176.75pt;margin-top:310.9pt;width:25.2pt;height:0;flip:x;z-index:251663360;mso-position-horizontal-relative:text;mso-position-vertical-relative:text" o:connectortype="straight"/>
        </w:pict>
      </w:r>
      <w:r>
        <w:rPr>
          <w:rFonts w:ascii="TH SarabunPSK" w:hAnsi="TH SarabunPSK" w:cs="TH SarabunPSK"/>
          <w:noProof/>
          <w:sz w:val="32"/>
          <w:szCs w:val="32"/>
        </w:rPr>
        <w:pict w14:anchorId="5EF20C9F">
          <v:shape id="_x0000_s2051" type="#_x0000_t32" style="position:absolute;margin-left:177.55pt;margin-top:244.1pt;width:23.8pt;height:0;flip:x;z-index:251662336;mso-position-horizontal-relative:text;mso-position-vertical-relative:text" o:connectortype="straight"/>
        </w:pict>
      </w:r>
    </w:p>
    <w:p w14:paraId="7969CB7C" w14:textId="5DB37E20" w:rsidR="009544C8" w:rsidRPr="0007261B" w:rsidRDefault="009544C8" w:rsidP="00F95CB2">
      <w:pPr>
        <w:pStyle w:val="Caption"/>
        <w:rPr>
          <w:color w:val="000000" w:themeColor="text1"/>
        </w:rPr>
      </w:pPr>
      <w:bookmarkStart w:id="99" w:name="_Toc193918034"/>
      <w:r w:rsidRPr="0007261B">
        <w:rPr>
          <w:rFonts w:hint="cs"/>
          <w:color w:val="000000" w:themeColor="text1"/>
          <w:cs/>
        </w:rPr>
        <w:t xml:space="preserve">รูปที่ 3.2 </w:t>
      </w:r>
      <w:r w:rsidRPr="0007261B">
        <w:rPr>
          <w:color w:val="000000" w:themeColor="text1"/>
        </w:rPr>
        <w:t xml:space="preserve">Flowchart </w:t>
      </w:r>
      <w:r w:rsidRPr="0007261B">
        <w:rPr>
          <w:rFonts w:hint="cs"/>
          <w:color w:val="000000" w:themeColor="text1"/>
          <w:cs/>
        </w:rPr>
        <w:t>การทำงานโดยรวมของโครงงาน</w:t>
      </w:r>
      <w:bookmarkEnd w:id="99"/>
    </w:p>
    <w:p w14:paraId="49FA8790" w14:textId="77777777" w:rsidR="00C809D0" w:rsidRDefault="00C809D0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51FD8DF8" w14:textId="6793FAFC" w:rsidR="009544C8" w:rsidRPr="00A00DC8" w:rsidRDefault="009544C8" w:rsidP="00A00DC8">
      <w:pPr>
        <w:pStyle w:val="Heading3"/>
        <w:spacing w:before="0"/>
        <w:rPr>
          <w:rFonts w:ascii="TH SarabunPSK" w:eastAsia="TH SarabunPSK" w:hAnsi="TH SarabunPSK" w:cs="TH SarabunPSK"/>
          <w:iCs/>
          <w:sz w:val="32"/>
          <w:szCs w:val="32"/>
        </w:rPr>
      </w:pPr>
      <w:bookmarkStart w:id="100" w:name="_Toc182160551"/>
      <w:bookmarkStart w:id="101" w:name="_Toc190297931"/>
      <w:bookmarkStart w:id="102" w:name="_Toc197457349"/>
      <w:r w:rsidRPr="00A00DC8">
        <w:rPr>
          <w:rFonts w:ascii="TH SarabunPSK" w:hAnsi="TH SarabunPSK" w:cs="TH SarabunPSK" w:hint="cs"/>
          <w:sz w:val="32"/>
          <w:szCs w:val="32"/>
        </w:rPr>
        <w:t xml:space="preserve">3.1.1 </w:t>
      </w:r>
      <w:r w:rsidRPr="00A00DC8">
        <w:rPr>
          <w:rFonts w:ascii="TH SarabunPSK" w:hAnsi="TH SarabunPSK" w:cs="TH SarabunPSK" w:hint="cs"/>
          <w:sz w:val="32"/>
          <w:szCs w:val="32"/>
          <w:cs/>
        </w:rPr>
        <w:t>การออกแบบระบบการควบคุมรถ</w:t>
      </w:r>
      <w:proofErr w:type="spellStart"/>
      <w:r w:rsidRPr="00A00DC8">
        <w:rPr>
          <w:rFonts w:ascii="TH SarabunPSK" w:hAnsi="TH SarabunPSK" w:cs="TH SarabunPSK" w:hint="cs"/>
          <w:sz w:val="32"/>
          <w:szCs w:val="32"/>
          <w:cs/>
        </w:rPr>
        <w:t>โร</w:t>
      </w:r>
      <w:proofErr w:type="spellEnd"/>
      <w:r w:rsidRPr="00A00DC8">
        <w:rPr>
          <w:rFonts w:ascii="TH SarabunPSK" w:hAnsi="TH SarabunPSK" w:cs="TH SarabunPSK" w:hint="cs"/>
          <w:sz w:val="32"/>
          <w:szCs w:val="32"/>
          <w:cs/>
        </w:rPr>
        <w:t>บอท</w:t>
      </w:r>
      <w:bookmarkEnd w:id="100"/>
      <w:bookmarkEnd w:id="101"/>
      <w:bookmarkEnd w:id="102"/>
    </w:p>
    <w:p w14:paraId="073C4614" w14:textId="77777777" w:rsidR="009544C8" w:rsidRPr="00825BF3" w:rsidRDefault="009544C8" w:rsidP="009544C8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โดยหลักการทำงานของรถ</w:t>
      </w:r>
      <w:proofErr w:type="spellStart"/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โร</w:t>
      </w:r>
      <w:proofErr w:type="spellEnd"/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บอท จะแบ่งการทำงานออกเป็น 2 ส่วน คือส่วนที่ใช้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>ESP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32-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CAM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ซึ่งเป็นการใช้งานแบบควบคุมด้วยมือ (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Manual Control)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และส่วนที่ใช้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>ESP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 xml:space="preserve">32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WROOM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เป็นระบบ</w:t>
      </w:r>
      <w:r w:rsidRPr="00825BF3">
        <w:rPr>
          <w:rFonts w:ascii="TH SarabunPSK" w:eastAsia="TH SarabunPSK" w:hAnsi="TH SarabunPSK" w:cs="TH SarabunPSK" w:hint="cs"/>
          <w:sz w:val="32"/>
          <w:szCs w:val="32"/>
          <w:lang w:val="th"/>
        </w:rPr>
        <w:t>อัตโนมัติ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 xml:space="preserve"> (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Auto)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ซึ่ง 2 บอร์ดนี้แบ่งหน้าที่การทำงานกันตามจุดประสงค์ ในส่วนแรกนี้เราจะพูดถึงการทำงานโดยใช้ บอร์ด </w:t>
      </w:r>
      <w:r w:rsidRPr="00825BF3">
        <w:rPr>
          <w:rFonts w:ascii="TH SarabunPSK" w:eastAsia="TH SarabunPSK" w:hAnsi="TH SarabunPSK" w:cs="TH SarabunPSK" w:hint="cs"/>
          <w:sz w:val="32"/>
          <w:szCs w:val="32"/>
          <w:lang w:val="th"/>
        </w:rPr>
        <w:t xml:space="preserve">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>ESP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32-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CAM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โดยฟังก์ชันการทำงานของโหมดนี้จะมี 2 การทำงานคือ การบังคับด้วยมือ (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Manual Control)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และ ฟังก์ชันการแทร็กตามเส้นสีดำ (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>Line Follower)</w:t>
      </w: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</w:rPr>
        <w:t>ซึ่งอธิบายสิ่งต่างๆที่เกี่ยวกับโหมดนี้ได้ดังนี้</w:t>
      </w: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br/>
      </w:r>
      <w:r w:rsidRPr="00825BF3">
        <w:rPr>
          <w:rFonts w:ascii="TH SarabunPSK" w:eastAsia="TH SarabunPSK" w:hAnsi="TH SarabunPSK" w:cs="TH SarabunPSK" w:hint="cs"/>
          <w:cs/>
        </w:rPr>
        <w:tab/>
      </w: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ส่วน</w:t>
      </w: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ESP32-CAM</w:t>
      </w:r>
    </w:p>
    <w:p w14:paraId="2E591EB8" w14:textId="77777777" w:rsidR="009544C8" w:rsidRPr="00825BF3" w:rsidRDefault="009544C8" w:rsidP="009544C8">
      <w:pPr>
        <w:ind w:left="720" w:firstLine="720"/>
        <w:rPr>
          <w:rFonts w:ascii="TH SarabunPSK" w:hAnsi="TH SarabunPSK" w:cs="TH SarabunPSK"/>
        </w:rPr>
      </w:pP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  <w:lang w:val="th"/>
        </w:rPr>
        <w:t>อธิบายการทำงานของ</w:t>
      </w: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Infrared Sensor </w:t>
      </w:r>
      <w:r w:rsidRPr="00825BF3">
        <w:rPr>
          <w:rFonts w:ascii="TH SarabunPSK" w:eastAsia="TH SarabunPSK" w:hAnsi="TH SarabunPSK" w:cs="TH SarabunPSK" w:hint="cs"/>
          <w:b/>
          <w:bCs/>
          <w:sz w:val="32"/>
          <w:szCs w:val="32"/>
          <w:lang w:val="th"/>
        </w:rPr>
        <w:t>เบื้องต้น</w:t>
      </w:r>
    </w:p>
    <w:p w14:paraId="2BFC4E30" w14:textId="77777777" w:rsidR="009544C8" w:rsidRPr="00EB0B21" w:rsidRDefault="009544C8" w:rsidP="009544C8">
      <w:pPr>
        <w:rPr>
          <w:rFonts w:ascii="TH SarabunPSK" w:hAnsi="TH SarabunPSK" w:cs="TH SarabunPSK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  <w:lang w:val="th"/>
        </w:rPr>
        <w:t>ฟังก์ชันการทำงานของการแทร็กตามเส้นคือเมื่อเราจะทำการเขียนโค้ดให้เซนเซอร์อินฟราเรด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br/>
      </w:r>
      <w:r w:rsidRPr="00825BF3">
        <w:rPr>
          <w:rFonts w:ascii="TH SarabunPSK" w:eastAsia="TH SarabunPSK" w:hAnsi="TH SarabunPSK" w:cs="TH SarabunPSK" w:hint="cs"/>
          <w:sz w:val="32"/>
          <w:szCs w:val="32"/>
          <w:lang w:val="th"/>
        </w:rPr>
        <w:t>ทำการตรวจจับวัตถุที่มีแสงสีดำ ถ้าตรวจจับได้ จะทำการได้รับค่าอินพุตเป็น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 0 </w:t>
      </w:r>
      <w:r w:rsidRPr="00825BF3">
        <w:rPr>
          <w:rFonts w:ascii="TH SarabunPSK" w:eastAsia="TH SarabunPSK" w:hAnsi="TH SarabunPSK" w:cs="TH SarabunPSK" w:hint="cs"/>
          <w:sz w:val="32"/>
          <w:szCs w:val="32"/>
          <w:lang w:val="th"/>
        </w:rPr>
        <w:t>แต่ในทางกลับกัน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 </w:t>
      </w:r>
      <w:r w:rsidRPr="00825BF3">
        <w:rPr>
          <w:rFonts w:ascii="TH SarabunPSK" w:eastAsia="TH SarabunPSK" w:hAnsi="TH SarabunPSK" w:cs="TH SarabunPSK" w:hint="cs"/>
          <w:sz w:val="32"/>
          <w:szCs w:val="32"/>
          <w:lang w:val="th"/>
        </w:rPr>
        <w:t xml:space="preserve">ขณะที่เซนเซอร์ไม่สามารถทำการตรวจจับวัตถุที่มีสีดำได้ จะได้รับค่าเป็น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>1</w:t>
      </w:r>
    </w:p>
    <w:p w14:paraId="09505D02" w14:textId="0D7C1844" w:rsidR="009544C8" w:rsidRPr="00A00DC8" w:rsidRDefault="009544C8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03" w:name="_Toc182160552"/>
      <w:bookmarkStart w:id="104" w:name="_Toc190297932"/>
      <w:bookmarkStart w:id="105" w:name="_Toc197457350"/>
      <w:r w:rsidRPr="00A00DC8">
        <w:rPr>
          <w:rFonts w:ascii="TH SarabunPSK" w:hAnsi="TH SarabunPSK" w:cs="TH SarabunPSK" w:hint="cs"/>
          <w:sz w:val="32"/>
          <w:szCs w:val="32"/>
        </w:rPr>
        <w:lastRenderedPageBreak/>
        <w:t>3.1.</w:t>
      </w:r>
      <w:r w:rsidRPr="00A00DC8">
        <w:rPr>
          <w:rFonts w:ascii="TH SarabunPSK" w:hAnsi="TH SarabunPSK" w:cs="TH SarabunPSK"/>
          <w:sz w:val="32"/>
          <w:szCs w:val="32"/>
        </w:rPr>
        <w:t>2</w:t>
      </w:r>
      <w:r w:rsidRPr="00A00DC8">
        <w:rPr>
          <w:rFonts w:ascii="TH SarabunPSK" w:hAnsi="TH SarabunPSK" w:cs="TH SarabunPSK" w:hint="cs"/>
          <w:sz w:val="32"/>
          <w:szCs w:val="32"/>
        </w:rPr>
        <w:t xml:space="preserve"> การบังคับด้วยมือ (Manual Control)</w:t>
      </w:r>
      <w:bookmarkEnd w:id="103"/>
      <w:bookmarkEnd w:id="104"/>
      <w:bookmarkEnd w:id="105"/>
      <w:r w:rsidRPr="00A00DC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B0CD9D6" w14:textId="77777777" w:rsidR="009544C8" w:rsidRPr="00825BF3" w:rsidRDefault="009544C8" w:rsidP="009544C8">
      <w:pPr>
        <w:ind w:firstLine="720"/>
        <w:rPr>
          <w:rFonts w:ascii="TH SarabunPSK" w:hAnsi="TH SarabunPSK" w:cs="TH SarabunPSK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เป็นการควบคุมทิศทางการเคลื่อนที่ของรถด้วยมือเราโดยตรงผ่าน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DC Motor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ในการบังคับแบบ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Manual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จะมีการบังคับผ่านหน้า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Websocket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>โดยจะมีปุ่ม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>Button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ให้ผู้บังคับสามารถเลือกทิศทางการเคลื่อนที่ได้อย่างอิสระทั้งเดินหน้าเลี้ยวซ้ายขวา ถอยหลัง โดยผู้ใช้จำเป็นที่ต้องเชื่อมต่อกับ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Wi-Fi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 xml:space="preserve">ที่ตัวบอร์ด 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ESP32-CAM </w:t>
      </w:r>
      <w:r w:rsidRPr="00825BF3">
        <w:rPr>
          <w:rFonts w:ascii="TH SarabunPSK" w:eastAsia="TH SarabunPSK" w:hAnsi="TH SarabunPSK" w:cs="TH SarabunPSK" w:hint="cs"/>
          <w:sz w:val="32"/>
          <w:szCs w:val="32"/>
          <w:cs/>
          <w:lang w:val="th"/>
        </w:rPr>
        <w:t>เป็นตัวปล่อยสัญญาณ แล้วเข้าบราว์เชอร์แล้วค้นหา 192.168.4.1 เพื่อทำการบังคับรถ</w:t>
      </w:r>
    </w:p>
    <w:p w14:paraId="670DC4DA" w14:textId="77777777" w:rsidR="009544C8" w:rsidRPr="00825BF3" w:rsidRDefault="009544C8" w:rsidP="009544C8">
      <w:pPr>
        <w:rPr>
          <w:rFonts w:ascii="TH SarabunPSK" w:eastAsia="TH SarabunPSK" w:hAnsi="TH SarabunPSK" w:cs="TH SarabunPSK"/>
          <w:sz w:val="32"/>
          <w:szCs w:val="32"/>
        </w:rPr>
      </w:pPr>
    </w:p>
    <w:p w14:paraId="1645BE6F" w14:textId="77777777" w:rsidR="009544C8" w:rsidRPr="00825BF3" w:rsidRDefault="009544C8" w:rsidP="009544C8">
      <w:pPr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005520E8" wp14:editId="5CDC2072">
            <wp:extent cx="2514600" cy="5400675"/>
            <wp:effectExtent l="0" t="0" r="0" b="0"/>
            <wp:docPr id="1249910076" name="Picture 124991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91007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03D5B027" wp14:editId="37D377E6">
            <wp:extent cx="2514600" cy="5400675"/>
            <wp:effectExtent l="0" t="0" r="0" b="0"/>
            <wp:docPr id="1155811369" name="Picture 115581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8113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6A2" w14:textId="68FC04C6" w:rsidR="009544C8" w:rsidRPr="00825BF3" w:rsidRDefault="009544C8" w:rsidP="009544C8">
      <w:pPr>
        <w:pStyle w:val="Caption"/>
        <w:rPr>
          <w:rFonts w:eastAsia="TH SarabunPSK"/>
        </w:rPr>
      </w:pPr>
      <w:bookmarkStart w:id="106" w:name="_Toc192245308"/>
      <w:bookmarkStart w:id="107" w:name="_Toc193741839"/>
      <w:bookmarkStart w:id="108" w:name="_Toc193918035"/>
      <w:r w:rsidRPr="00825BF3">
        <w:rPr>
          <w:rFonts w:eastAsia="TH SarabunPSK" w:hint="cs"/>
          <w:cs/>
        </w:rPr>
        <w:t>รูปที่</w:t>
      </w:r>
      <w:r w:rsidRPr="00825BF3">
        <w:rPr>
          <w:rFonts w:eastAsia="TH SarabunPSK" w:hint="cs"/>
        </w:rPr>
        <w:t xml:space="preserve"> 3.</w:t>
      </w:r>
      <w:r>
        <w:rPr>
          <w:rFonts w:eastAsia="TH SarabunPSK"/>
        </w:rPr>
        <w:t>3</w:t>
      </w:r>
      <w:r w:rsidRPr="00825BF3">
        <w:rPr>
          <w:rFonts w:eastAsia="TH SarabunPSK" w:hint="cs"/>
        </w:rPr>
        <w:t xml:space="preserve"> </w:t>
      </w:r>
      <w:r w:rsidRPr="00825BF3">
        <w:rPr>
          <w:rFonts w:eastAsia="TH SarabunPSK" w:hint="cs"/>
          <w:lang w:val="th"/>
        </w:rPr>
        <w:t>เกี่ยวกับ</w:t>
      </w:r>
      <w:r w:rsidRPr="00F95CB2">
        <w:rPr>
          <w:rFonts w:hint="cs"/>
          <w:cs/>
        </w:rPr>
        <w:t>การ</w:t>
      </w:r>
      <w:r w:rsidRPr="00825BF3">
        <w:rPr>
          <w:rFonts w:eastAsia="TH SarabunPSK" w:hint="cs"/>
          <w:cs/>
        </w:rPr>
        <w:t>เชื่อมต่อ</w:t>
      </w:r>
      <w:r w:rsidRPr="00825BF3">
        <w:rPr>
          <w:rFonts w:eastAsia="TH SarabunPSK" w:hint="cs"/>
          <w:cs/>
          <w:lang w:val="th"/>
        </w:rPr>
        <w:t>เพื่อ</w:t>
      </w:r>
      <w:r w:rsidRPr="00825BF3">
        <w:rPr>
          <w:rFonts w:eastAsia="TH SarabunPSK" w:hint="cs"/>
          <w:lang w:val="th"/>
        </w:rPr>
        <w:t>บังคับด้วยมือ</w:t>
      </w:r>
      <w:bookmarkEnd w:id="106"/>
      <w:bookmarkEnd w:id="107"/>
      <w:bookmarkEnd w:id="108"/>
    </w:p>
    <w:p w14:paraId="0AB34212" w14:textId="77777777" w:rsidR="009544C8" w:rsidRPr="00825BF3" w:rsidRDefault="009544C8" w:rsidP="009544C8">
      <w:pPr>
        <w:rPr>
          <w:rFonts w:ascii="TH SarabunPSK" w:hAnsi="TH SarabunPSK" w:cs="TH SarabunPSK"/>
        </w:rPr>
      </w:pPr>
    </w:p>
    <w:p w14:paraId="19FA6F61" w14:textId="77777777" w:rsidR="009544C8" w:rsidRPr="00825BF3" w:rsidRDefault="009544C8" w:rsidP="009544C8">
      <w:pPr>
        <w:rPr>
          <w:rFonts w:ascii="TH SarabunPSK" w:hAnsi="TH SarabunPSK" w:cs="TH SarabunPSK"/>
        </w:rPr>
      </w:pPr>
    </w:p>
    <w:p w14:paraId="378F909D" w14:textId="145693F2" w:rsidR="009544C8" w:rsidRDefault="009544C8" w:rsidP="009544C8">
      <w:pPr>
        <w:tabs>
          <w:tab w:val="left" w:pos="567"/>
        </w:tabs>
        <w:spacing w:before="120"/>
        <w:rPr>
          <w:rFonts w:ascii="TH SarabunPSK" w:hAnsi="TH SarabunPSK" w:cs="TH SarabunPSK"/>
          <w:b/>
          <w:bCs/>
          <w:sz w:val="32"/>
          <w:szCs w:val="32"/>
        </w:rPr>
      </w:pPr>
    </w:p>
    <w:p w14:paraId="58765D44" w14:textId="77777777" w:rsidR="0007261B" w:rsidRDefault="0007261B" w:rsidP="009544C8">
      <w:pPr>
        <w:tabs>
          <w:tab w:val="left" w:pos="567"/>
        </w:tabs>
        <w:spacing w:before="120"/>
        <w:rPr>
          <w:rFonts w:ascii="TH SarabunPSK" w:hAnsi="TH SarabunPSK" w:cs="TH SarabunPSK"/>
          <w:b/>
          <w:bCs/>
          <w:sz w:val="32"/>
          <w:szCs w:val="32"/>
        </w:rPr>
      </w:pPr>
    </w:p>
    <w:p w14:paraId="00A8C2F9" w14:textId="77777777" w:rsidR="009544C8" w:rsidRPr="00825BF3" w:rsidRDefault="009544C8" w:rsidP="009544C8">
      <w:pPr>
        <w:tabs>
          <w:tab w:val="left" w:pos="567"/>
        </w:tabs>
        <w:spacing w:before="120"/>
        <w:rPr>
          <w:rFonts w:ascii="TH SarabunPSK" w:hAnsi="TH SarabunPSK" w:cs="TH SarabunPSK"/>
          <w:b/>
          <w:bCs/>
          <w:sz w:val="32"/>
          <w:szCs w:val="32"/>
        </w:rPr>
      </w:pPr>
    </w:p>
    <w:p w14:paraId="654C8B7E" w14:textId="4623BDFE" w:rsidR="009544C8" w:rsidRPr="00A00DC8" w:rsidRDefault="009544C8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09" w:name="_Toc182160554"/>
      <w:bookmarkStart w:id="110" w:name="_Toc190297934"/>
      <w:bookmarkStart w:id="111" w:name="_Toc197457351"/>
      <w:r w:rsidRPr="00A00DC8">
        <w:rPr>
          <w:rFonts w:ascii="TH SarabunPSK" w:hAnsi="TH SarabunPSK" w:cs="TH SarabunPSK" w:hint="cs"/>
          <w:sz w:val="32"/>
          <w:szCs w:val="32"/>
        </w:rPr>
        <w:lastRenderedPageBreak/>
        <w:t>3.1.</w:t>
      </w:r>
      <w:r w:rsidRPr="00A00DC8">
        <w:rPr>
          <w:rFonts w:ascii="TH SarabunPSK" w:hAnsi="TH SarabunPSK" w:cs="TH SarabunPSK"/>
          <w:sz w:val="32"/>
          <w:szCs w:val="32"/>
        </w:rPr>
        <w:t>3</w:t>
      </w:r>
      <w:r w:rsidRPr="00A00DC8">
        <w:rPr>
          <w:rFonts w:ascii="TH SarabunPSK" w:hAnsi="TH SarabunPSK" w:cs="TH SarabunPSK" w:hint="cs"/>
          <w:sz w:val="32"/>
          <w:szCs w:val="32"/>
        </w:rPr>
        <w:t xml:space="preserve"> การต่อวงจรของโหมดESP32-CAM</w:t>
      </w:r>
      <w:bookmarkEnd w:id="109"/>
      <w:bookmarkEnd w:id="110"/>
      <w:bookmarkEnd w:id="111"/>
    </w:p>
    <w:p w14:paraId="44905417" w14:textId="77777777" w:rsidR="009544C8" w:rsidRPr="00825BF3" w:rsidRDefault="009544C8" w:rsidP="009544C8">
      <w:pPr>
        <w:tabs>
          <w:tab w:val="left" w:pos="567"/>
        </w:tabs>
        <w:spacing w:before="120"/>
        <w:rPr>
          <w:rFonts w:ascii="TH SarabunPSK" w:hAnsi="TH SarabunPSK" w:cs="TH SarabunPSK"/>
          <w:b/>
          <w:bCs/>
          <w:sz w:val="32"/>
          <w:szCs w:val="32"/>
        </w:rPr>
      </w:pPr>
    </w:p>
    <w:p w14:paraId="6FF6CA33" w14:textId="77777777" w:rsidR="009544C8" w:rsidRPr="00825BF3" w:rsidRDefault="009544C8" w:rsidP="009544C8">
      <w:pPr>
        <w:tabs>
          <w:tab w:val="left" w:pos="567"/>
        </w:tabs>
        <w:spacing w:before="120"/>
        <w:jc w:val="center"/>
        <w:rPr>
          <w:rFonts w:ascii="TH SarabunPSK" w:hAnsi="TH SarabunPSK" w:cs="TH SarabunPSK"/>
        </w:rPr>
      </w:pPr>
      <w:r w:rsidRPr="00825BF3">
        <w:rPr>
          <w:rFonts w:ascii="TH SarabunPSK" w:hAnsi="TH SarabunPSK" w:cs="TH SarabunPSK" w:hint="cs"/>
          <w:noProof/>
        </w:rPr>
        <w:drawing>
          <wp:inline distT="0" distB="0" distL="0" distR="0" wp14:anchorId="46AB8114" wp14:editId="3C83C3E4">
            <wp:extent cx="4383404" cy="3212870"/>
            <wp:effectExtent l="0" t="0" r="0" b="0"/>
            <wp:docPr id="1424172416" name="Picture 142417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32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A2E" w14:textId="63D7CF07" w:rsidR="009544C8" w:rsidRPr="00825BF3" w:rsidRDefault="009544C8" w:rsidP="009544C8">
      <w:pPr>
        <w:pStyle w:val="Caption"/>
        <w:rPr>
          <w:rFonts w:eastAsia="TH SarabunPSK"/>
        </w:rPr>
      </w:pPr>
      <w:bookmarkStart w:id="112" w:name="_Toc192245309"/>
      <w:bookmarkStart w:id="113" w:name="_Toc193741840"/>
      <w:bookmarkStart w:id="114" w:name="_Toc193918036"/>
      <w:r w:rsidRPr="00825BF3">
        <w:rPr>
          <w:rFonts w:eastAsia="TH SarabunPSK" w:hint="cs"/>
          <w:lang w:val="th"/>
        </w:rPr>
        <w:t>รูปที่</w:t>
      </w:r>
      <w:r w:rsidRPr="00825BF3">
        <w:rPr>
          <w:rFonts w:eastAsia="TH SarabunPSK" w:hint="cs"/>
        </w:rPr>
        <w:t xml:space="preserve"> </w:t>
      </w:r>
      <w:r w:rsidRPr="00825BF3">
        <w:rPr>
          <w:rFonts w:eastAsia="TH SarabunPSK" w:hint="cs"/>
          <w:lang w:val="th"/>
        </w:rPr>
        <w:t>3.</w:t>
      </w:r>
      <w:r>
        <w:rPr>
          <w:rFonts w:eastAsia="TH SarabunPSK"/>
        </w:rPr>
        <w:t xml:space="preserve">4 </w:t>
      </w:r>
      <w:r w:rsidRPr="00825BF3">
        <w:rPr>
          <w:rFonts w:eastAsia="TH SarabunPSK" w:hint="cs"/>
          <w:lang w:val="th"/>
        </w:rPr>
        <w:t xml:space="preserve">การต่อวงจรในส่วนของการบังคับโรบอทด้วย </w:t>
      </w:r>
      <w:r w:rsidRPr="00825BF3">
        <w:rPr>
          <w:rFonts w:eastAsia="TH SarabunPSK" w:hint="cs"/>
        </w:rPr>
        <w:t>ESP32-CAM</w:t>
      </w:r>
      <w:bookmarkEnd w:id="112"/>
      <w:bookmarkEnd w:id="113"/>
      <w:bookmarkEnd w:id="114"/>
    </w:p>
    <w:p w14:paraId="4F9FD707" w14:textId="77777777" w:rsidR="009544C8" w:rsidRPr="00825BF3" w:rsidRDefault="009544C8" w:rsidP="009544C8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2090C19" w14:textId="77777777" w:rsidR="009544C8" w:rsidRPr="00825BF3" w:rsidRDefault="009544C8" w:rsidP="009544C8">
      <w:pPr>
        <w:ind w:firstLine="720"/>
        <w:rPr>
          <w:rFonts w:ascii="TH SarabunPSK" w:hAnsi="TH SarabunPSK" w:cs="TH SarabunPSK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3.2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อธิบายการต่อวงจร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ในวงจรนี้ใช้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เป็นตัวควบคุมหลักในการบังคับมอเตอร์ทั้ง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4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ตัวผ่านโมดูล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ซึ่งเป็นวงจร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H-Bridge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ที่ช่วยในการควบคุมทิศทางการหมุนของมอเตอร์แต่ละตัว การเชื่อมต่อไฟฟ้าเริ่มจากแบตเตอรี่ขนาด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11.1V (2200 mAh)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ที่ใช้เป็นแหล่งจ่ายพลังงานหลักให้กับระบบ ขั้วบวกของแบตเตอรี่ต่อเข้ากับขั้ว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12V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ของโมดูล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ส่วนขั้วลบต่อเข้ากับ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GND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เพื่อสร้างวงจรไฟฟ้าที่สมบูรณ์และจ่ายพลังงานให้มอเตอร์ทั้ง </w:t>
      </w:r>
      <w:r w:rsidRPr="00825BF3">
        <w:rPr>
          <w:rFonts w:ascii="TH SarabunPSK" w:hAnsi="TH SarabunPSK" w:cs="TH SarabunPSK" w:hint="cs"/>
          <w:sz w:val="32"/>
          <w:szCs w:val="32"/>
        </w:rPr>
        <w:t>4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ตัว สำหรับการควบคุมมอเตอร์นั้น โมดูล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จะเชื่อมต่อกับ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โดยตรง พอร์ต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IN1, IN2, IN3,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IN4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ถูกกำหนดให้เชื่อมต่อกับขา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GPIO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เพื่อกำหนดทิศทางการหมุนของมอเตอร์แต่ละตัว สายไฟที่ต่อออกจากพอร์ตเหล่านี้ไปยังขามอเตอร์จะกำหนดทิศทางการหมุนของมอเตอร์ ด้านหน้าและหลังของรถ โดยขั้ว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Out1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จะเชื่อมต่อกับมอเตอร์ซ้ายหน้า ขณะที่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Out3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Out4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เชื่อมต่อกับมอเตอร์ขวาหน้า นอกจากนี้ขั้ว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Out1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Out2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อีกหนึ่งชุดจะเชื่อมต่อกับมอเตอร์ซ้ายหลัง 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Out3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Out4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อีกชุดจะเชื่อมต่อกับมอเตอร์ขวาหลัง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ทำหน้าที่เป็นตัวประมวลผลหลัก โดยรับคำสั่งควบคุมทิศทางผ่านโมดูล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การส่งสัญญาณจาก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GPIO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ไปยังโมดูล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จะกำหนดทิศทางและการหมุนของมอเตอร์ ในวงจรนี้ยังมีการติดตั้งสวิตช์เพิ่มเติมระหว่างขั้วบวกของแบตเตอรี่กับโมดูล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L298N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เพื่อให้สามารถเปิดและปิดวงจรไฟฟ้าหลักได้ตามต้องการ</w:t>
      </w:r>
    </w:p>
    <w:p w14:paraId="7021EBC7" w14:textId="77777777" w:rsidR="009544C8" w:rsidRPr="00825BF3" w:rsidRDefault="009544C8" w:rsidP="009544C8">
      <w:pPr>
        <w:rPr>
          <w:rFonts w:ascii="TH SarabunPSK" w:hAnsi="TH SarabunPSK" w:cs="TH SarabunPSK"/>
        </w:rPr>
      </w:pPr>
    </w:p>
    <w:p w14:paraId="605F232F" w14:textId="3C3B5852" w:rsidR="009544C8" w:rsidRDefault="00A70ABB" w:rsidP="009544C8">
      <w:pPr>
        <w:rPr>
          <w:rFonts w:ascii="TH SarabunPSK" w:hAnsi="TH SarabunPSK" w:cs="TH SarabunPSK"/>
          <w:color w:val="FF0000"/>
        </w:rPr>
      </w:pPr>
      <w:r w:rsidRPr="00A70ABB">
        <w:rPr>
          <w:rFonts w:ascii="TH SarabunPSK" w:hAnsi="TH SarabunPSK" w:cs="TH SarabunPSK" w:hint="cs"/>
          <w:color w:val="FF0000"/>
          <w:cs/>
        </w:rPr>
        <w:t>อธิบาย โค้ดเปลี่ยนโหมด</w:t>
      </w:r>
    </w:p>
    <w:p w14:paraId="4BB823F2" w14:textId="66255440" w:rsidR="0007261B" w:rsidRDefault="0007261B" w:rsidP="009544C8">
      <w:pPr>
        <w:rPr>
          <w:rFonts w:ascii="TH SarabunPSK" w:hAnsi="TH SarabunPSK" w:cs="TH SarabunPSK"/>
          <w:color w:val="FF0000"/>
        </w:rPr>
      </w:pPr>
    </w:p>
    <w:p w14:paraId="411E0619" w14:textId="37DCC7AC" w:rsidR="0007261B" w:rsidRDefault="0007261B" w:rsidP="009544C8">
      <w:pPr>
        <w:rPr>
          <w:rFonts w:ascii="TH SarabunPSK" w:hAnsi="TH SarabunPSK" w:cs="TH SarabunPSK"/>
          <w:color w:val="FF0000"/>
        </w:rPr>
      </w:pPr>
    </w:p>
    <w:p w14:paraId="2BE4DC1D" w14:textId="4564130F" w:rsidR="0007261B" w:rsidRDefault="0007261B" w:rsidP="009544C8">
      <w:pPr>
        <w:rPr>
          <w:rFonts w:ascii="TH SarabunPSK" w:hAnsi="TH SarabunPSK" w:cs="TH SarabunPSK"/>
          <w:color w:val="FF0000"/>
        </w:rPr>
      </w:pPr>
    </w:p>
    <w:p w14:paraId="2B3C0A8E" w14:textId="0767F8D4" w:rsidR="0007261B" w:rsidRDefault="0007261B" w:rsidP="009544C8">
      <w:pPr>
        <w:rPr>
          <w:rFonts w:ascii="TH SarabunPSK" w:hAnsi="TH SarabunPSK" w:cs="TH SarabunPSK"/>
          <w:color w:val="FF0000"/>
        </w:rPr>
      </w:pPr>
    </w:p>
    <w:p w14:paraId="3AC192AA" w14:textId="77777777" w:rsidR="0007261B" w:rsidRPr="00A70ABB" w:rsidRDefault="0007261B" w:rsidP="009544C8">
      <w:pPr>
        <w:rPr>
          <w:rFonts w:ascii="TH SarabunPSK" w:hAnsi="TH SarabunPSK" w:cs="TH SarabunPSK"/>
          <w:color w:val="FF0000"/>
        </w:rPr>
      </w:pPr>
    </w:p>
    <w:p w14:paraId="3CD59F83" w14:textId="77777777" w:rsidR="009544C8" w:rsidRPr="00825BF3" w:rsidRDefault="009544C8" w:rsidP="009544C8">
      <w:pPr>
        <w:pStyle w:val="Caption"/>
      </w:pPr>
      <w:bookmarkStart w:id="115" w:name="_Toc190457954"/>
      <w:bookmarkStart w:id="116" w:name="_Toc192245310"/>
      <w:bookmarkStart w:id="117" w:name="_Toc193741841"/>
      <w:bookmarkStart w:id="118" w:name="_Toc193742644"/>
      <w:bookmarkStart w:id="119" w:name="_Toc193918037"/>
      <w:r>
        <w:rPr>
          <w:noProof/>
        </w:rPr>
        <w:lastRenderedPageBreak/>
        <w:drawing>
          <wp:inline distT="0" distB="0" distL="0" distR="0" wp14:anchorId="25FEE3B0" wp14:editId="3E7192F5">
            <wp:extent cx="4266667" cy="7161905"/>
            <wp:effectExtent l="0" t="0" r="635" b="1270"/>
            <wp:docPr id="2032107038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07038" name="Picture 1" descr="A diagram of a machi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  <w:bookmarkEnd w:id="116"/>
      <w:bookmarkEnd w:id="117"/>
      <w:bookmarkEnd w:id="118"/>
      <w:bookmarkEnd w:id="119"/>
    </w:p>
    <w:p w14:paraId="6A552B78" w14:textId="2A9BBEBD" w:rsidR="009544C8" w:rsidRPr="00825BF3" w:rsidRDefault="009544C8" w:rsidP="009544C8">
      <w:pPr>
        <w:pStyle w:val="Caption"/>
      </w:pPr>
      <w:bookmarkStart w:id="120" w:name="_Toc192245311"/>
      <w:bookmarkStart w:id="121" w:name="_Toc193741842"/>
      <w:bookmarkStart w:id="122" w:name="_Toc193918038"/>
      <w:r w:rsidRPr="00825BF3">
        <w:rPr>
          <w:rFonts w:hint="cs"/>
        </w:rPr>
        <w:t>รูปที่ 3.</w:t>
      </w:r>
      <w:r>
        <w:t>5</w:t>
      </w:r>
      <w:r w:rsidRPr="00825BF3">
        <w:rPr>
          <w:rFonts w:hint="cs"/>
        </w:rPr>
        <w:t xml:space="preserve"> Flowchart การทำงานของ ESP32-CAM</w:t>
      </w:r>
      <w:bookmarkEnd w:id="120"/>
      <w:bookmarkEnd w:id="121"/>
      <w:bookmarkEnd w:id="122"/>
    </w:p>
    <w:p w14:paraId="6071945A" w14:textId="77777777" w:rsidR="009544C8" w:rsidRPr="00825BF3" w:rsidRDefault="009544C8" w:rsidP="009544C8">
      <w:pPr>
        <w:tabs>
          <w:tab w:val="left" w:pos="567"/>
        </w:tabs>
        <w:spacing w:before="1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B42E77C" w14:textId="10B75F36" w:rsidR="009544C8" w:rsidRPr="009544C8" w:rsidRDefault="009544C8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65CC41F4" w14:textId="680B1557" w:rsidR="009544C8" w:rsidRDefault="009544C8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0C3E936F" w14:textId="57AAC138" w:rsidR="009544C8" w:rsidRDefault="009544C8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4CC36E84" w14:textId="00738A62" w:rsidR="009544C8" w:rsidRDefault="009544C8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</w:p>
    <w:p w14:paraId="32460ACD" w14:textId="26168948" w:rsidR="00C44152" w:rsidRPr="00A00DC8" w:rsidRDefault="00C44152" w:rsidP="00A00DC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23" w:name="_Toc197457352"/>
      <w:bookmarkStart w:id="124" w:name="_Hlk193663574"/>
      <w:bookmarkStart w:id="125" w:name="_Toc182160560"/>
      <w:bookmarkStart w:id="126" w:name="_Toc182166145"/>
      <w:bookmarkStart w:id="127" w:name="_Toc190297940"/>
      <w:bookmarkStart w:id="128" w:name="_Toc192115460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 xml:space="preserve">3.2 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การทำงานของโค้ดที่ใช่ควบคุมรถโรบอท</w:t>
      </w:r>
      <w:bookmarkEnd w:id="123"/>
    </w:p>
    <w:bookmarkEnd w:id="124"/>
    <w:p w14:paraId="0AD334A4" w14:textId="77777777" w:rsidR="00C44152" w:rsidRPr="00F57175" w:rsidRDefault="00C44152" w:rsidP="0044126A">
      <w:pPr>
        <w:rPr>
          <w:rFonts w:ascii="TH SarabunPSK" w:hAnsi="TH SarabunPSK" w:cs="TH SarabunPSK"/>
          <w:sz w:val="32"/>
          <w:szCs w:val="32"/>
        </w:rPr>
      </w:pPr>
      <w:r w:rsidRPr="00F57175">
        <w:rPr>
          <w:rFonts w:ascii="TH SarabunPSK" w:hAnsi="TH SarabunPSK" w:cs="TH SarabunPSK" w:hint="cs"/>
          <w:sz w:val="32"/>
          <w:szCs w:val="32"/>
          <w:cs/>
        </w:rPr>
        <w:t>โปรแกรมสำหรับควบคุมรถที่ใช้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Style w:val="Strong"/>
          <w:rFonts w:ascii="TH SarabunPSK" w:hAnsi="TH SarabunPSK" w:cs="TH SarabunPSK" w:hint="cs"/>
          <w:sz w:val="32"/>
          <w:szCs w:val="32"/>
        </w:rPr>
        <w:t>ESP32-CAM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>ผ่าน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Style w:val="Strong"/>
          <w:rFonts w:ascii="TH SarabunPSK" w:hAnsi="TH SarabunPSK" w:cs="TH SarabunPSK" w:hint="cs"/>
          <w:sz w:val="32"/>
          <w:szCs w:val="32"/>
        </w:rPr>
        <w:t>WebSocket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>และสามารถควบคุมการเคลื่อนที่ได้ผ่าน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Style w:val="Strong"/>
          <w:rFonts w:ascii="TH SarabunPSK" w:hAnsi="TH SarabunPSK" w:cs="TH SarabunPSK" w:hint="cs"/>
          <w:sz w:val="32"/>
          <w:szCs w:val="32"/>
        </w:rPr>
        <w:t>Web Interface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>รวมถึงสามารถใช้เซ็นเซอร์ตรวจจับเส้นเพื่อนำทางรถได้โดยอัตโนมัติ (</w:t>
      </w:r>
      <w:r w:rsidRPr="00F57175">
        <w:rPr>
          <w:rFonts w:ascii="TH SarabunPSK" w:hAnsi="TH SarabunPSK" w:cs="TH SarabunPSK" w:hint="cs"/>
          <w:sz w:val="32"/>
          <w:szCs w:val="32"/>
        </w:rPr>
        <w:t>Line Following Mode)</w:t>
      </w:r>
    </w:p>
    <w:p w14:paraId="675E934E" w14:textId="6A4EE2F0" w:rsidR="00C44152" w:rsidRPr="00A00DC8" w:rsidRDefault="00C44152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29" w:name="_Toc197457353"/>
      <w:r w:rsidRPr="00A00DC8">
        <w:rPr>
          <w:rFonts w:ascii="TH SarabunPSK" w:hAnsi="TH SarabunPSK" w:cs="TH SarabunPSK" w:hint="cs"/>
          <w:sz w:val="32"/>
          <w:szCs w:val="32"/>
        </w:rPr>
        <w:t xml:space="preserve">3.2.1 </w:t>
      </w:r>
      <w:r w:rsidRPr="00A00DC8">
        <w:rPr>
          <w:rFonts w:ascii="TH SarabunPSK" w:hAnsi="TH SarabunPSK" w:cs="TH SarabunPSK" w:hint="cs"/>
          <w:sz w:val="32"/>
          <w:szCs w:val="32"/>
          <w:cs/>
        </w:rPr>
        <w:t>ไลบรารีที่ใช้</w:t>
      </w:r>
      <w:bookmarkEnd w:id="129"/>
    </w:p>
    <w:p w14:paraId="6F64F5D0" w14:textId="77777777" w:rsidR="0044126A" w:rsidRPr="00F57175" w:rsidRDefault="0044126A" w:rsidP="0044126A">
      <w:pPr>
        <w:rPr>
          <w:rStyle w:val="Strong"/>
          <w:rFonts w:ascii="TH SarabunPSK" w:hAnsi="TH SarabunPSK" w:cs="TH SarabunPSK"/>
          <w:sz w:val="32"/>
          <w:szCs w:val="32"/>
        </w:rPr>
      </w:pPr>
    </w:p>
    <w:p w14:paraId="1CE2FD8B" w14:textId="77777777" w:rsidR="00F57175" w:rsidRDefault="00C44152" w:rsidP="0044126A">
      <w:pPr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026C31A1" wp14:editId="0BB89DF8">
            <wp:extent cx="4810796" cy="1819529"/>
            <wp:effectExtent l="0" t="0" r="0" b="9525"/>
            <wp:docPr id="1472853065" name="Picture 147285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1F3C" w14:textId="2B2F7568" w:rsidR="00F57175" w:rsidRDefault="00E239FA" w:rsidP="00E239FA">
      <w:pPr>
        <w:pStyle w:val="Caption"/>
        <w:rPr>
          <w:rStyle w:val="Strong"/>
          <w:b w:val="0"/>
          <w:bCs w:val="0"/>
        </w:rPr>
      </w:pPr>
      <w:bookmarkStart w:id="130" w:name="_Toc193741843"/>
      <w:bookmarkStart w:id="131" w:name="_Toc193918039"/>
      <w:r w:rsidRPr="00825BF3">
        <w:rPr>
          <w:rFonts w:eastAsia="TH SarabunPSK" w:hint="cs"/>
          <w:cs/>
        </w:rPr>
        <w:t>รูปที่</w:t>
      </w:r>
      <w:r w:rsidRPr="00825BF3">
        <w:rPr>
          <w:rFonts w:eastAsia="TH SarabunPSK" w:hint="cs"/>
        </w:rPr>
        <w:t xml:space="preserve"> 3.</w:t>
      </w:r>
      <w:r>
        <w:rPr>
          <w:rFonts w:eastAsia="TH SarabunPSK"/>
        </w:rPr>
        <w:t>6</w:t>
      </w:r>
      <w:r w:rsidRPr="00825BF3">
        <w:rPr>
          <w:rFonts w:eastAsia="TH SarabunPSK" w:hint="cs"/>
        </w:rPr>
        <w:t xml:space="preserve"> </w:t>
      </w:r>
      <w:r w:rsidRPr="0044126A">
        <w:rPr>
          <w:rStyle w:val="Strong"/>
          <w:rFonts w:hint="cs"/>
          <w:b w:val="0"/>
          <w:bCs w:val="0"/>
          <w:cs/>
        </w:rPr>
        <w:t>ไลบรารีที่ใช้</w:t>
      </w:r>
      <w:bookmarkEnd w:id="130"/>
      <w:bookmarkEnd w:id="131"/>
    </w:p>
    <w:p w14:paraId="56B7E54E" w14:textId="77777777" w:rsidR="00C809D0" w:rsidRPr="00C809D0" w:rsidRDefault="00C809D0" w:rsidP="00C809D0">
      <w:pPr>
        <w:rPr>
          <w:cs/>
        </w:rPr>
      </w:pPr>
    </w:p>
    <w:p w14:paraId="557C3FF7" w14:textId="5CB1B618" w:rsidR="00C44152" w:rsidRPr="00C44152" w:rsidRDefault="00F57175" w:rsidP="0044126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esp_camera.h </w:t>
      </w:r>
      <w:r w:rsidR="00C44152" w:rsidRPr="00C44152">
        <w:rPr>
          <w:rFonts w:ascii="Arial" w:hAnsi="Arial" w:cs="Arial"/>
          <w:sz w:val="32"/>
          <w:szCs w:val="32"/>
        </w:rPr>
        <w:t>→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C44152">
        <w:rPr>
          <w:rFonts w:ascii="TH SarabunPSK" w:hAnsi="TH SarabunPSK" w:cs="TH SarabunPSK" w:hint="cs"/>
          <w:sz w:val="32"/>
          <w:szCs w:val="32"/>
          <w:cs/>
        </w:rPr>
        <w:t xml:space="preserve">ใช้ควบคุมกล้องของ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>ESP32-CAM</w:t>
      </w:r>
    </w:p>
    <w:p w14:paraId="1AAED3C1" w14:textId="28A38FCF" w:rsidR="00C44152" w:rsidRPr="00C44152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WiFi.h </w:t>
      </w:r>
      <w:r w:rsidR="00C44152" w:rsidRPr="00C44152">
        <w:rPr>
          <w:rFonts w:ascii="Arial" w:hAnsi="Arial" w:cs="Arial"/>
          <w:sz w:val="32"/>
          <w:szCs w:val="32"/>
        </w:rPr>
        <w:t>→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C44152">
        <w:rPr>
          <w:rFonts w:ascii="TH SarabunPSK" w:hAnsi="TH SarabunPSK" w:cs="TH SarabunPSK" w:hint="cs"/>
          <w:sz w:val="32"/>
          <w:szCs w:val="32"/>
          <w:cs/>
        </w:rPr>
        <w:t xml:space="preserve">ใช้จัดการการเชื่อมต่อ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>WiFi</w:t>
      </w:r>
    </w:p>
    <w:p w14:paraId="3FFE519B" w14:textId="25D0D0EB" w:rsidR="00C44152" w:rsidRPr="00C44152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AsyncTCP.h </w:t>
      </w:r>
      <w:r w:rsidR="00C44152" w:rsidRPr="00C44152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ESPAsyncWebServer.h </w:t>
      </w:r>
      <w:r w:rsidR="00C44152" w:rsidRPr="00C44152">
        <w:rPr>
          <w:rFonts w:ascii="Arial" w:hAnsi="Arial" w:cs="Arial"/>
          <w:sz w:val="32"/>
          <w:szCs w:val="32"/>
        </w:rPr>
        <w:t>→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C44152">
        <w:rPr>
          <w:rFonts w:ascii="TH SarabunPSK" w:hAnsi="TH SarabunPSK" w:cs="TH SarabunPSK" w:hint="cs"/>
          <w:sz w:val="32"/>
          <w:szCs w:val="32"/>
          <w:cs/>
        </w:rPr>
        <w:t>ใช้สร้างเซิร์ฟเวอร์แบบ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C44152">
        <w:rPr>
          <w:rFonts w:ascii="TH SarabunPSK" w:hAnsi="TH SarabunPSK" w:cs="TH SarabunPSK" w:hint="cs"/>
          <w:b/>
          <w:bCs/>
          <w:sz w:val="32"/>
          <w:szCs w:val="32"/>
        </w:rPr>
        <w:t>Asynchronous</w:t>
      </w:r>
    </w:p>
    <w:p w14:paraId="1A8D6D85" w14:textId="0FFECB39" w:rsidR="00C44152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iostream </w:t>
      </w:r>
      <w:r w:rsidR="00C44152" w:rsidRPr="00C44152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sstream </w:t>
      </w:r>
      <w:r w:rsidR="00C44152" w:rsidRPr="00C44152">
        <w:rPr>
          <w:rFonts w:ascii="Arial" w:hAnsi="Arial" w:cs="Arial"/>
          <w:sz w:val="32"/>
          <w:szCs w:val="32"/>
        </w:rPr>
        <w:t>→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C44152">
        <w:rPr>
          <w:rFonts w:ascii="TH SarabunPSK" w:hAnsi="TH SarabunPSK" w:cs="TH SarabunPSK" w:hint="cs"/>
          <w:sz w:val="32"/>
          <w:szCs w:val="32"/>
          <w:cs/>
        </w:rPr>
        <w:t xml:space="preserve">ใช้จัดการข้อความที่ส่งผ่าน </w:t>
      </w:r>
      <w:r w:rsidR="00C44152" w:rsidRPr="00C44152">
        <w:rPr>
          <w:rFonts w:ascii="TH SarabunPSK" w:hAnsi="TH SarabunPSK" w:cs="TH SarabunPSK" w:hint="cs"/>
          <w:sz w:val="32"/>
          <w:szCs w:val="32"/>
        </w:rPr>
        <w:t>WebSocket</w:t>
      </w:r>
    </w:p>
    <w:p w14:paraId="3CC71576" w14:textId="77777777" w:rsidR="0044126A" w:rsidRPr="00C44152" w:rsidRDefault="0044126A" w:rsidP="0044126A">
      <w:pPr>
        <w:rPr>
          <w:rFonts w:ascii="TH SarabunPSK" w:hAnsi="TH SarabunPSK" w:cs="TH SarabunPSK"/>
          <w:sz w:val="32"/>
          <w:szCs w:val="32"/>
        </w:rPr>
      </w:pPr>
    </w:p>
    <w:p w14:paraId="08E9D52E" w14:textId="1F0FA6A9" w:rsidR="00C44152" w:rsidRDefault="00F57175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32" w:name="_Toc197457354"/>
      <w:r>
        <w:rPr>
          <w:rFonts w:ascii="TH SarabunPSK" w:hAnsi="TH SarabunPSK" w:cs="TH SarabunPSK"/>
          <w:sz w:val="32"/>
          <w:szCs w:val="32"/>
        </w:rPr>
        <w:t>3.2.</w:t>
      </w:r>
      <w:r w:rsidR="00C44152" w:rsidRPr="00F57175">
        <w:rPr>
          <w:rFonts w:ascii="TH SarabunPSK" w:hAnsi="TH SarabunPSK" w:cs="TH SarabunPSK" w:hint="cs"/>
          <w:sz w:val="32"/>
          <w:szCs w:val="32"/>
        </w:rPr>
        <w:t xml:space="preserve">2 </w:t>
      </w:r>
      <w:r w:rsidR="00C44152" w:rsidRPr="00F57175">
        <w:rPr>
          <w:rFonts w:ascii="TH SarabunPSK" w:hAnsi="TH SarabunPSK" w:cs="TH SarabunPSK" w:hint="cs"/>
          <w:sz w:val="32"/>
          <w:szCs w:val="32"/>
          <w:cs/>
        </w:rPr>
        <w:t>การกำหนดค่าเริ่มต้น</w:t>
      </w:r>
      <w:bookmarkEnd w:id="132"/>
    </w:p>
    <w:p w14:paraId="3679661B" w14:textId="77777777" w:rsidR="0044126A" w:rsidRPr="00F57175" w:rsidRDefault="0044126A" w:rsidP="0044126A">
      <w:pPr>
        <w:rPr>
          <w:rFonts w:ascii="TH SarabunPSK" w:hAnsi="TH SarabunPSK" w:cs="TH SarabunPSK"/>
          <w:sz w:val="32"/>
          <w:szCs w:val="32"/>
        </w:rPr>
      </w:pPr>
    </w:p>
    <w:p w14:paraId="39DB6FB3" w14:textId="3258E8CA" w:rsidR="0044126A" w:rsidRPr="00F57175" w:rsidRDefault="00C44152" w:rsidP="0044126A">
      <w:pPr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702775EF" wp14:editId="26761D59">
            <wp:extent cx="5399405" cy="469265"/>
            <wp:effectExtent l="0" t="0" r="0" b="0"/>
            <wp:docPr id="1472853067" name="Picture 147285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B7D9" w14:textId="67E4C8F6" w:rsidR="00F57175" w:rsidRDefault="00E239FA" w:rsidP="00E239FA">
      <w:pPr>
        <w:pStyle w:val="Caption"/>
      </w:pPr>
      <w:bookmarkStart w:id="133" w:name="_Toc193741844"/>
      <w:bookmarkStart w:id="134" w:name="_Toc193918040"/>
      <w:r w:rsidRPr="00825BF3">
        <w:rPr>
          <w:rFonts w:eastAsia="TH SarabunPSK" w:hint="cs"/>
          <w:cs/>
        </w:rPr>
        <w:t>รูปที่</w:t>
      </w:r>
      <w:r w:rsidRPr="00825BF3">
        <w:rPr>
          <w:rFonts w:eastAsia="TH SarabunPSK" w:hint="cs"/>
        </w:rPr>
        <w:t xml:space="preserve"> 3.</w:t>
      </w:r>
      <w:r>
        <w:rPr>
          <w:rFonts w:eastAsia="TH SarabunPSK"/>
        </w:rPr>
        <w:t>7</w:t>
      </w:r>
      <w:r w:rsidRPr="00825BF3">
        <w:rPr>
          <w:rFonts w:eastAsia="TH SarabunPSK" w:hint="cs"/>
        </w:rPr>
        <w:t xml:space="preserve"> </w:t>
      </w:r>
      <w:r w:rsidRPr="00F57175">
        <w:rPr>
          <w:rFonts w:hint="cs"/>
          <w:cs/>
        </w:rPr>
        <w:t>การกำหนดค่าเริ่มต้น</w:t>
      </w:r>
      <w:bookmarkEnd w:id="133"/>
      <w:bookmarkEnd w:id="134"/>
    </w:p>
    <w:p w14:paraId="4EFE6739" w14:textId="77777777" w:rsidR="00C809D0" w:rsidRPr="00C809D0" w:rsidRDefault="00C809D0" w:rsidP="00C809D0"/>
    <w:p w14:paraId="5B75D15A" w14:textId="4FD7D86D" w:rsidR="00C44152" w:rsidRPr="00F57175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C44152" w:rsidRPr="00F57175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="00C44152"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F57175">
        <w:rPr>
          <w:rStyle w:val="HTMLCode"/>
          <w:rFonts w:ascii="TH SarabunPSK" w:hAnsi="TH SarabunPSK" w:cs="TH SarabunPSK" w:hint="cs"/>
          <w:sz w:val="32"/>
          <w:szCs w:val="32"/>
        </w:rPr>
        <w:t>mode</w:t>
      </w:r>
      <w:r w:rsidR="00C44152"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="00C44152" w:rsidRPr="00F57175">
        <w:rPr>
          <w:rFonts w:ascii="TH SarabunPSK" w:hAnsi="TH SarabunPSK" w:cs="TH SarabunPSK" w:hint="cs"/>
          <w:sz w:val="32"/>
          <w:szCs w:val="32"/>
          <w:cs/>
        </w:rPr>
        <w:t xml:space="preserve">ใช้กำหนดว่า </w:t>
      </w:r>
      <w:r w:rsidR="00C44152" w:rsidRPr="00F57175">
        <w:rPr>
          <w:rFonts w:ascii="TH SarabunPSK" w:hAnsi="TH SarabunPSK" w:cs="TH SarabunPSK" w:hint="cs"/>
          <w:sz w:val="32"/>
          <w:szCs w:val="32"/>
        </w:rPr>
        <w:t xml:space="preserve">ESP32-CAM </w:t>
      </w:r>
      <w:r w:rsidR="00C44152" w:rsidRPr="00F57175">
        <w:rPr>
          <w:rFonts w:ascii="TH SarabunPSK" w:hAnsi="TH SarabunPSK" w:cs="TH SarabunPSK" w:hint="cs"/>
          <w:sz w:val="32"/>
          <w:szCs w:val="32"/>
          <w:cs/>
        </w:rPr>
        <w:t>จะควบคุมรถด้วยตนเองหรือจะใช้เซ็นเซอร์นำทางอัตโนมัติ</w:t>
      </w:r>
    </w:p>
    <w:p w14:paraId="477ECCF5" w14:textId="77777777" w:rsidR="0044126A" w:rsidRDefault="0044126A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50D0B0CA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34A86073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344074B1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76330987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1512601F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43A1F07E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615013E6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368E3177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5FF567BF" w14:textId="77777777" w:rsidR="00C809D0" w:rsidRDefault="00C809D0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15134593" w14:textId="6499F8E7" w:rsidR="00C44152" w:rsidRPr="00A00DC8" w:rsidRDefault="00F57175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35" w:name="_Toc197457355"/>
      <w:r w:rsidRPr="00A00DC8">
        <w:rPr>
          <w:rFonts w:ascii="TH SarabunPSK" w:hAnsi="TH SarabunPSK" w:cs="TH SarabunPSK" w:hint="cs"/>
          <w:sz w:val="32"/>
          <w:szCs w:val="32"/>
        </w:rPr>
        <w:lastRenderedPageBreak/>
        <w:t>3.2.</w:t>
      </w:r>
      <w:r w:rsidR="00C44152" w:rsidRPr="00A00DC8">
        <w:rPr>
          <w:rFonts w:ascii="TH SarabunPSK" w:hAnsi="TH SarabunPSK" w:cs="TH SarabunPSK" w:hint="cs"/>
          <w:sz w:val="32"/>
          <w:szCs w:val="32"/>
        </w:rPr>
        <w:t xml:space="preserve">3 </w:t>
      </w:r>
      <w:r w:rsidR="00C44152" w:rsidRPr="00A00DC8">
        <w:rPr>
          <w:rFonts w:ascii="TH SarabunPSK" w:hAnsi="TH SarabunPSK" w:cs="TH SarabunPSK" w:hint="cs"/>
          <w:sz w:val="32"/>
          <w:szCs w:val="32"/>
          <w:cs/>
        </w:rPr>
        <w:t>ฟังก์ชันควบคุมมอเตอร์</w:t>
      </w:r>
      <w:bookmarkEnd w:id="135"/>
    </w:p>
    <w:p w14:paraId="18B97D7B" w14:textId="77777777" w:rsidR="0044126A" w:rsidRPr="00F57175" w:rsidRDefault="0044126A" w:rsidP="004412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B02709" w14:textId="611C71E4" w:rsidR="00C44152" w:rsidRDefault="00C44152" w:rsidP="004412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63A3459A" wp14:editId="6348A41E">
            <wp:extent cx="3933825" cy="2090206"/>
            <wp:effectExtent l="0" t="0" r="0" b="0"/>
            <wp:docPr id="1472853069" name="Picture 147285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7798" cy="20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2E11" w14:textId="3D57BA3D" w:rsidR="0044126A" w:rsidRDefault="00E239FA" w:rsidP="00E239FA">
      <w:pPr>
        <w:pStyle w:val="Caption"/>
        <w:rPr>
          <w:rStyle w:val="Strong"/>
          <w:b w:val="0"/>
          <w:bCs w:val="0"/>
        </w:rPr>
      </w:pPr>
      <w:bookmarkStart w:id="136" w:name="_Toc193741845"/>
      <w:bookmarkStart w:id="137" w:name="_Toc193918041"/>
      <w:r w:rsidRPr="00825BF3">
        <w:rPr>
          <w:rFonts w:eastAsia="TH SarabunPSK" w:hint="cs"/>
          <w:cs/>
        </w:rPr>
        <w:t>รูปที่</w:t>
      </w:r>
      <w:r w:rsidRPr="00825BF3">
        <w:rPr>
          <w:rFonts w:eastAsia="TH SarabunPSK" w:hint="cs"/>
        </w:rPr>
        <w:t xml:space="preserve"> 3.</w:t>
      </w:r>
      <w:r>
        <w:rPr>
          <w:rFonts w:eastAsia="TH SarabunPSK"/>
        </w:rPr>
        <w:t>8</w:t>
      </w:r>
      <w:r w:rsidRPr="00825BF3">
        <w:rPr>
          <w:rFonts w:eastAsia="TH SarabunPSK" w:hint="cs"/>
        </w:rPr>
        <w:t xml:space="preserve"> </w:t>
      </w:r>
      <w:r w:rsidRPr="00F57175">
        <w:rPr>
          <w:rStyle w:val="Strong"/>
          <w:rFonts w:hint="cs"/>
          <w:b w:val="0"/>
          <w:bCs w:val="0"/>
          <w:cs/>
        </w:rPr>
        <w:t>ฟังก์ชันควบคุมมอเตอร์</w:t>
      </w:r>
      <w:bookmarkEnd w:id="136"/>
      <w:bookmarkEnd w:id="137"/>
    </w:p>
    <w:p w14:paraId="699078B2" w14:textId="77777777" w:rsidR="00C809D0" w:rsidRPr="00C809D0" w:rsidRDefault="00C809D0" w:rsidP="00C809D0"/>
    <w:p w14:paraId="0E958705" w14:textId="3C8F1BD8" w:rsidR="00C44152" w:rsidRDefault="00485E2D" w:rsidP="0044126A">
      <w:pPr>
        <w:rPr>
          <w:rFonts w:ascii="TH SarabunPSK" w:hAnsi="TH SarabunPSK" w:cs="TH SarabunPSK"/>
          <w:sz w:val="32"/>
          <w:szCs w:val="32"/>
        </w:rPr>
      </w:pPr>
      <w:r w:rsidRPr="00F57175">
        <w:rPr>
          <w:rFonts w:ascii="TH SarabunPSK" w:hAnsi="TH SarabunPSK" w:cs="TH SarabunPSK" w:hint="cs"/>
          <w:sz w:val="32"/>
          <w:szCs w:val="32"/>
        </w:rPr>
        <w:t>-</w:t>
      </w:r>
      <w:r w:rsidRPr="00F57175">
        <w:rPr>
          <w:rFonts w:ascii="TH SarabunPSK" w:hAnsi="TH SarabunPSK" w:cs="TH SarabunPSK" w:hint="cs"/>
          <w:sz w:val="32"/>
          <w:szCs w:val="32"/>
          <w:cs/>
        </w:rPr>
        <w:t xml:space="preserve">ควบคุมการหมุนของมอเตอร์โดยกำหนดขา 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IN1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IN2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>ของมอเตอร์แต่ละตัว</w:t>
      </w:r>
    </w:p>
    <w:p w14:paraId="592C0E5A" w14:textId="77777777" w:rsidR="0044126A" w:rsidRPr="00F57175" w:rsidRDefault="0044126A" w:rsidP="0044126A">
      <w:pPr>
        <w:rPr>
          <w:rFonts w:ascii="TH SarabunPSK" w:hAnsi="TH SarabunPSK" w:cs="TH SarabunPSK"/>
          <w:sz w:val="32"/>
          <w:szCs w:val="32"/>
        </w:rPr>
      </w:pPr>
    </w:p>
    <w:p w14:paraId="3DA882BA" w14:textId="5A2C0386" w:rsidR="00485E2D" w:rsidRDefault="00485E2D" w:rsidP="004412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80BEBCC" wp14:editId="086B1C9A">
            <wp:extent cx="3314700" cy="4613608"/>
            <wp:effectExtent l="0" t="0" r="0" b="0"/>
            <wp:docPr id="1472853070" name="Picture 147285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3167" cy="46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04FE" w14:textId="667340E5" w:rsidR="0044126A" w:rsidRDefault="00E239FA" w:rsidP="00E239FA">
      <w:pPr>
        <w:pStyle w:val="Caption"/>
      </w:pPr>
      <w:bookmarkStart w:id="138" w:name="_Toc193741846"/>
      <w:bookmarkStart w:id="139" w:name="_Toc193918042"/>
      <w:r w:rsidRPr="00825BF3">
        <w:rPr>
          <w:rFonts w:eastAsia="TH SarabunPSK" w:hint="cs"/>
          <w:cs/>
        </w:rPr>
        <w:t>รูปที่</w:t>
      </w:r>
      <w:r w:rsidRPr="00825BF3">
        <w:rPr>
          <w:rFonts w:eastAsia="TH SarabunPSK" w:hint="cs"/>
        </w:rPr>
        <w:t xml:space="preserve"> 3.</w:t>
      </w:r>
      <w:r>
        <w:rPr>
          <w:rFonts w:eastAsia="TH SarabunPSK"/>
        </w:rPr>
        <w:t>9</w:t>
      </w:r>
      <w:r w:rsidRPr="00825BF3">
        <w:rPr>
          <w:rFonts w:eastAsia="TH SarabunPSK" w:hint="cs"/>
        </w:rPr>
        <w:t xml:space="preserve"> </w:t>
      </w:r>
      <w:r w:rsidRPr="00F57175">
        <w:rPr>
          <w:rFonts w:hint="cs"/>
          <w:cs/>
        </w:rPr>
        <w:t>ควบคุมการหมุนของมอเตอร์</w:t>
      </w:r>
      <w:bookmarkEnd w:id="138"/>
      <w:bookmarkEnd w:id="139"/>
    </w:p>
    <w:p w14:paraId="6E8D712C" w14:textId="77777777" w:rsidR="00C809D0" w:rsidRPr="00C809D0" w:rsidRDefault="00C809D0" w:rsidP="00C809D0"/>
    <w:p w14:paraId="7DF6C23C" w14:textId="380B44B0" w:rsidR="00C44152" w:rsidRPr="00F57175" w:rsidRDefault="00485E2D" w:rsidP="0044126A">
      <w:pPr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Style w:val="HTMLCode"/>
          <w:rFonts w:ascii="TH SarabunPSK" w:hAnsi="TH SarabunPSK" w:cs="TH SarabunPSK" w:hint="cs"/>
          <w:sz w:val="32"/>
          <w:szCs w:val="32"/>
        </w:rPr>
        <w:lastRenderedPageBreak/>
        <w:t>-</w:t>
      </w:r>
      <w:r w:rsidR="00F57175">
        <w:rPr>
          <w:rStyle w:val="HTMLCode"/>
          <w:rFonts w:ascii="TH SarabunPSK" w:hAnsi="TH SarabunPSK" w:cs="TH SarabunPSK"/>
          <w:sz w:val="32"/>
          <w:szCs w:val="32"/>
        </w:rPr>
        <w:t xml:space="preserve"> </w:t>
      </w:r>
      <w:r w:rsidRPr="00F57175">
        <w:rPr>
          <w:rStyle w:val="HTMLCode"/>
          <w:rFonts w:ascii="TH SarabunPSK" w:hAnsi="TH SarabunPSK" w:cs="TH SarabunPSK" w:hint="cs"/>
          <w:sz w:val="32"/>
          <w:szCs w:val="32"/>
        </w:rPr>
        <w:t>move</w:t>
      </w:r>
      <w:r w:rsidR="00F57175">
        <w:rPr>
          <w:rStyle w:val="HTMLCode"/>
          <w:rFonts w:ascii="TH SarabunPSK" w:hAnsi="TH SarabunPSK" w:cs="TH SarabunPSK"/>
          <w:sz w:val="32"/>
          <w:szCs w:val="32"/>
        </w:rPr>
        <w:t xml:space="preserve"> </w:t>
      </w:r>
      <w:r w:rsidRPr="00F57175">
        <w:rPr>
          <w:rStyle w:val="HTMLCode"/>
          <w:rFonts w:ascii="TH SarabunPSK" w:hAnsi="TH SarabunPSK" w:cs="TH SarabunPSK" w:hint="cs"/>
          <w:sz w:val="32"/>
          <w:szCs w:val="32"/>
        </w:rPr>
        <w:t>Ca</w:t>
      </w:r>
      <w:r w:rsidR="00F57175">
        <w:rPr>
          <w:rStyle w:val="HTMLCode"/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F57175">
        <w:rPr>
          <w:rStyle w:val="HTMLCode"/>
          <w:rFonts w:ascii="TH SarabunPSK" w:hAnsi="TH SarabunPSK" w:cs="TH SarabunPSK" w:hint="cs"/>
          <w:sz w:val="32"/>
          <w:szCs w:val="32"/>
        </w:rPr>
        <w:t>r(</w:t>
      </w:r>
      <w:proofErr w:type="gramEnd"/>
      <w:r w:rsidRPr="00F57175">
        <w:rPr>
          <w:rStyle w:val="HTMLCode"/>
          <w:rFonts w:ascii="TH SarabunPSK" w:hAnsi="TH SarabunPSK" w:cs="TH SarabunPSK" w:hint="cs"/>
          <w:sz w:val="32"/>
          <w:szCs w:val="32"/>
        </w:rPr>
        <w:t>int inputValue)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>ใช้ควบคุมทิศทางของรถโดยเรียก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Style w:val="HTMLCode"/>
          <w:rFonts w:ascii="TH SarabunPSK" w:hAnsi="TH SarabunPSK" w:cs="TH SarabunPSK" w:hint="cs"/>
          <w:sz w:val="32"/>
          <w:szCs w:val="32"/>
        </w:rPr>
        <w:t>rotateMotor()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>สำหรับมอเตอร์ซ้ายและขวา</w:t>
      </w:r>
    </w:p>
    <w:p w14:paraId="08040655" w14:textId="0A2F6738" w:rsidR="00C44152" w:rsidRDefault="0044126A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40" w:name="_Toc197457356"/>
      <w:r>
        <w:rPr>
          <w:rFonts w:ascii="TH SarabunPSK" w:hAnsi="TH SarabunPSK" w:cs="TH SarabunPSK"/>
          <w:sz w:val="32"/>
          <w:szCs w:val="32"/>
        </w:rPr>
        <w:t xml:space="preserve">3.2.4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 xml:space="preserve">การจัดการ 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WebSocket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>สำหรับควบคุมรถ</w:t>
      </w:r>
      <w:bookmarkEnd w:id="140"/>
    </w:p>
    <w:p w14:paraId="57977E9F" w14:textId="77777777" w:rsidR="0044126A" w:rsidRPr="00F57175" w:rsidRDefault="0044126A" w:rsidP="0044126A">
      <w:pPr>
        <w:pStyle w:val="ListParagraph"/>
        <w:ind w:left="0"/>
        <w:rPr>
          <w:rFonts w:ascii="TH SarabunPSK" w:hAnsi="TH SarabunPSK" w:cs="TH SarabunPSK"/>
          <w:b/>
          <w:bCs/>
          <w:sz w:val="32"/>
          <w:szCs w:val="32"/>
        </w:rPr>
      </w:pPr>
    </w:p>
    <w:p w14:paraId="7A29BCB9" w14:textId="5F21E4D0" w:rsidR="00C44152" w:rsidRDefault="00485E2D" w:rsidP="0044126A">
      <w:pPr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02D3308" wp14:editId="2CEA5267">
            <wp:extent cx="5399405" cy="459740"/>
            <wp:effectExtent l="0" t="0" r="0" b="0"/>
            <wp:docPr id="1472853071" name="Picture 147285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E98" w14:textId="36F987EF" w:rsidR="00E239FA" w:rsidRPr="00E239FA" w:rsidRDefault="00E239FA" w:rsidP="00F95CB2">
      <w:pPr>
        <w:pStyle w:val="Caption"/>
      </w:pPr>
      <w:bookmarkStart w:id="141" w:name="_Toc193918043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10</w:t>
      </w:r>
      <w:r w:rsidRPr="00E239FA">
        <w:rPr>
          <w:rFonts w:eastAsia="TH SarabunPSK" w:hint="cs"/>
        </w:rPr>
        <w:t xml:space="preserve"> </w:t>
      </w:r>
      <w:r w:rsidRPr="00E239FA">
        <w:rPr>
          <w:rFonts w:hint="cs"/>
          <w:cs/>
        </w:rPr>
        <w:t xml:space="preserve">การจัดการ </w:t>
      </w:r>
      <w:r w:rsidRPr="00E239FA">
        <w:rPr>
          <w:rFonts w:hint="cs"/>
        </w:rPr>
        <w:t xml:space="preserve">WebSocket </w:t>
      </w:r>
      <w:r w:rsidRPr="00E239FA">
        <w:rPr>
          <w:rFonts w:hint="cs"/>
          <w:cs/>
        </w:rPr>
        <w:t>สำหรับควบคุมรถ</w:t>
      </w:r>
      <w:bookmarkEnd w:id="141"/>
    </w:p>
    <w:p w14:paraId="3253F6B3" w14:textId="7E9D8EAA" w:rsidR="0044126A" w:rsidRPr="00E239FA" w:rsidRDefault="0044126A" w:rsidP="00E239FA">
      <w:pPr>
        <w:pStyle w:val="Caption"/>
        <w:jc w:val="left"/>
        <w:rPr>
          <w:rFonts w:eastAsia="TH SarabunPSK"/>
        </w:rPr>
      </w:pPr>
    </w:p>
    <w:p w14:paraId="42332F78" w14:textId="5ED326BB" w:rsidR="00485E2D" w:rsidRPr="00F57175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เมื่อได้รับข้อมูลผ่าน 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WebSocket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>จะทำการประมวลผลค่าที่ได้รับ</w:t>
      </w:r>
    </w:p>
    <w:p w14:paraId="40B0D759" w14:textId="65437B1A" w:rsidR="00485E2D" w:rsidRPr="00485E2D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ตรวจสอบว่าข้อความที่ได้รับมีคำสั่งอะไร เช่น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"MoveCar"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"Speed"</w:t>
      </w:r>
    </w:p>
    <w:p w14:paraId="5B42597B" w14:textId="2FA5265C" w:rsidR="00485E2D" w:rsidRPr="00485E2D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หากเป็น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"MoveCar"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จะเรียก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moveCar(valueInt);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เพื่อควบคุมรถ</w:t>
      </w:r>
    </w:p>
    <w:p w14:paraId="1B6FAFF5" w14:textId="40FDDF80" w:rsidR="00485E2D" w:rsidRPr="00485E2D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หากเป็น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"Speed"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 xml:space="preserve">จะกำหนดค่าความเร็วของ 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>PWM</w:t>
      </w:r>
    </w:p>
    <w:p w14:paraId="26BE0F8A" w14:textId="01FA0917" w:rsidR="00485E2D" w:rsidRPr="00485E2D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หากเป็น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"Mode"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จะเปลี่ยนโหมดของรถ (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>Manual/Auto)</w:t>
      </w:r>
    </w:p>
    <w:p w14:paraId="36B4A7D2" w14:textId="77777777" w:rsidR="0044126A" w:rsidRDefault="0044126A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179ADDF2" w14:textId="63C0A893" w:rsidR="00485E2D" w:rsidRDefault="0044126A" w:rsidP="00A00DC8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42" w:name="_Toc197457357"/>
      <w:r w:rsidRPr="00A00DC8">
        <w:rPr>
          <w:rFonts w:ascii="TH SarabunPSK" w:hAnsi="TH SarabunPSK" w:cs="TH SarabunPSK" w:hint="cs"/>
          <w:sz w:val="32"/>
          <w:szCs w:val="32"/>
        </w:rPr>
        <w:t xml:space="preserve">3.2.5 </w:t>
      </w:r>
      <w:r w:rsidR="00485E2D" w:rsidRPr="00A00DC8"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 </w:t>
      </w:r>
      <w:r w:rsidR="00485E2D" w:rsidRPr="00A00DC8">
        <w:rPr>
          <w:rFonts w:ascii="TH SarabunPSK" w:hAnsi="TH SarabunPSK" w:cs="TH SarabunPSK" w:hint="cs"/>
          <w:sz w:val="32"/>
          <w:szCs w:val="32"/>
        </w:rPr>
        <w:t>Web Server</w:t>
      </w:r>
      <w:bookmarkEnd w:id="142"/>
    </w:p>
    <w:p w14:paraId="711004F6" w14:textId="77777777" w:rsidR="00784042" w:rsidRPr="00784042" w:rsidRDefault="00784042" w:rsidP="00784042"/>
    <w:p w14:paraId="03501A80" w14:textId="74B13735" w:rsidR="00C44152" w:rsidRDefault="00485E2D" w:rsidP="004412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5CB908D" wp14:editId="7D7543D4">
            <wp:extent cx="3982006" cy="1724266"/>
            <wp:effectExtent l="0" t="0" r="0" b="9525"/>
            <wp:docPr id="1472853072" name="Picture 147285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F213" w14:textId="1034EC88" w:rsidR="00F57175" w:rsidRDefault="00E239FA" w:rsidP="00F95CB2">
      <w:pPr>
        <w:pStyle w:val="Caption"/>
        <w:rPr>
          <w:rStyle w:val="Strong"/>
          <w:b w:val="0"/>
          <w:bCs w:val="0"/>
        </w:rPr>
      </w:pPr>
      <w:bookmarkStart w:id="143" w:name="_Toc193918044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11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การตั้งค่า </w:t>
      </w:r>
      <w:r w:rsidRPr="00F95CB2">
        <w:rPr>
          <w:rFonts w:eastAsia="TH SarabunPSK" w:hint="cs"/>
        </w:rPr>
        <w:t>Web Server</w:t>
      </w:r>
      <w:bookmarkEnd w:id="143"/>
    </w:p>
    <w:p w14:paraId="5962D3CE" w14:textId="77777777" w:rsidR="00C809D0" w:rsidRPr="00E239FA" w:rsidRDefault="00C809D0" w:rsidP="00E239FA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7DE6DBF" w14:textId="1B431627" w:rsidR="00485E2D" w:rsidRPr="00F57175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gramStart"/>
      <w:r w:rsidR="00485E2D" w:rsidRPr="00F57175">
        <w:rPr>
          <w:rFonts w:ascii="TH SarabunPSK" w:hAnsi="TH SarabunPSK" w:cs="TH SarabunPSK" w:hint="cs"/>
          <w:sz w:val="32"/>
          <w:szCs w:val="32"/>
        </w:rPr>
        <w:t>handleRoot(</w:t>
      </w:r>
      <w:proofErr w:type="gramEnd"/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) </w:t>
      </w:r>
      <w:r w:rsidR="00485E2D" w:rsidRPr="00F57175">
        <w:rPr>
          <w:rFonts w:ascii="Arial" w:hAnsi="Arial" w:cs="Arial"/>
          <w:sz w:val="32"/>
          <w:szCs w:val="32"/>
        </w:rPr>
        <w:t>→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 xml:space="preserve">ส่งหน้า 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>ไปยังผู้ใช้</w:t>
      </w:r>
    </w:p>
    <w:p w14:paraId="6B25196B" w14:textId="4B96E740" w:rsidR="00485E2D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gramStart"/>
      <w:r w:rsidR="00485E2D" w:rsidRPr="00485E2D">
        <w:rPr>
          <w:rFonts w:ascii="TH SarabunPSK" w:hAnsi="TH SarabunPSK" w:cs="TH SarabunPSK" w:hint="cs"/>
          <w:sz w:val="32"/>
          <w:szCs w:val="32"/>
        </w:rPr>
        <w:t>handleNotFound(</w:t>
      </w:r>
      <w:proofErr w:type="gramEnd"/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) </w:t>
      </w:r>
      <w:r w:rsidR="00485E2D" w:rsidRPr="00485E2D">
        <w:rPr>
          <w:rFonts w:ascii="Arial" w:hAnsi="Arial" w:cs="Arial"/>
          <w:sz w:val="32"/>
          <w:szCs w:val="32"/>
        </w:rPr>
        <w:t>→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ส่งข้อความแจ้งเมื่อหาไฟล์ไม่พบ</w:t>
      </w:r>
    </w:p>
    <w:p w14:paraId="7732526C" w14:textId="77777777" w:rsidR="0044126A" w:rsidRPr="00485E2D" w:rsidRDefault="0044126A" w:rsidP="0044126A">
      <w:pPr>
        <w:rPr>
          <w:rFonts w:ascii="TH SarabunPSK" w:hAnsi="TH SarabunPSK" w:cs="TH SarabunPSK"/>
          <w:sz w:val="32"/>
          <w:szCs w:val="32"/>
        </w:rPr>
      </w:pPr>
    </w:p>
    <w:p w14:paraId="2EBDD1ED" w14:textId="121013A4" w:rsidR="00485E2D" w:rsidRDefault="00485E2D" w:rsidP="004412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4FCBC28" wp14:editId="6ECB0978">
            <wp:extent cx="2238687" cy="962159"/>
            <wp:effectExtent l="0" t="0" r="9525" b="9525"/>
            <wp:docPr id="1472853073" name="Picture 147285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400A" w14:textId="3F645ABB" w:rsidR="00F57175" w:rsidRPr="00F95CB2" w:rsidRDefault="00E239FA" w:rsidP="00F95CB2">
      <w:pPr>
        <w:pStyle w:val="Caption"/>
        <w:rPr>
          <w:rFonts w:eastAsia="TH SarabunPSK"/>
        </w:rPr>
      </w:pPr>
      <w:bookmarkStart w:id="144" w:name="_Toc193918045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12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</w:rPr>
        <w:t>WiFi Access Point</w:t>
      </w:r>
      <w:bookmarkEnd w:id="144"/>
    </w:p>
    <w:p w14:paraId="07F98A0F" w14:textId="77777777" w:rsidR="00C809D0" w:rsidRPr="00F57175" w:rsidRDefault="00C809D0" w:rsidP="00E239F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50BFCB" w14:textId="692C519F" w:rsidR="00485E2D" w:rsidRPr="00F57175" w:rsidRDefault="00F57175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F57175">
        <w:rPr>
          <w:rStyle w:val="Strong"/>
          <w:rFonts w:ascii="TH SarabunPSK" w:hAnsi="TH SarabunPSK" w:cs="TH SarabunPSK" w:hint="cs"/>
          <w:sz w:val="32"/>
          <w:szCs w:val="32"/>
        </w:rPr>
        <w:t>WiFi Access Point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 w:rsidR="00485E2D" w:rsidRPr="00F57175">
        <w:rPr>
          <w:rFonts w:ascii="TH SarabunPSK" w:hAnsi="TH SarabunPSK" w:cs="TH SarabunPSK" w:hint="cs"/>
          <w:sz w:val="32"/>
          <w:szCs w:val="32"/>
        </w:rPr>
        <w:t xml:space="preserve">ESP32 </w:t>
      </w:r>
      <w:r w:rsidR="00485E2D" w:rsidRPr="00F57175">
        <w:rPr>
          <w:rFonts w:ascii="TH SarabunPSK" w:hAnsi="TH SarabunPSK" w:cs="TH SarabunPSK" w:hint="cs"/>
          <w:sz w:val="32"/>
          <w:szCs w:val="32"/>
          <w:cs/>
        </w:rPr>
        <w:t>สร้างเครือข่ายของตัวเอง</w:t>
      </w:r>
    </w:p>
    <w:p w14:paraId="0DC45458" w14:textId="77777777" w:rsidR="00C809D0" w:rsidRDefault="00C809D0" w:rsidP="0044126A">
      <w:pPr>
        <w:rPr>
          <w:rStyle w:val="Strong"/>
          <w:rFonts w:ascii="TH SarabunPSK" w:hAnsi="TH SarabunPSK" w:cs="TH SarabunPSK"/>
          <w:sz w:val="32"/>
          <w:szCs w:val="32"/>
        </w:rPr>
      </w:pPr>
    </w:p>
    <w:p w14:paraId="59D16259" w14:textId="6090E0B5" w:rsidR="00F57175" w:rsidRDefault="0044126A" w:rsidP="00784042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45" w:name="_Toc197457358"/>
      <w:r>
        <w:rPr>
          <w:rFonts w:ascii="TH SarabunPSK" w:hAnsi="TH SarabunPSK" w:cs="TH SarabunPSK"/>
          <w:sz w:val="32"/>
          <w:szCs w:val="32"/>
        </w:rPr>
        <w:lastRenderedPageBreak/>
        <w:t>3.2.</w:t>
      </w:r>
      <w:r w:rsidRPr="0044126A">
        <w:rPr>
          <w:rFonts w:ascii="TH SarabunPSK" w:hAnsi="TH SarabunPSK" w:cs="TH SarabunPSK" w:hint="cs"/>
          <w:sz w:val="32"/>
          <w:szCs w:val="32"/>
        </w:rPr>
        <w:t xml:space="preserve">6 </w:t>
      </w:r>
      <w:r w:rsidRPr="0044126A"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การตั้งค่ากล้อง </w:t>
      </w:r>
      <w:r w:rsidRPr="0044126A">
        <w:rPr>
          <w:rFonts w:ascii="TH SarabunPSK" w:hAnsi="TH SarabunPSK" w:cs="TH SarabunPSK" w:hint="cs"/>
          <w:sz w:val="32"/>
          <w:szCs w:val="32"/>
        </w:rPr>
        <w:t>ESP32-CAM</w:t>
      </w:r>
      <w:bookmarkEnd w:id="145"/>
    </w:p>
    <w:p w14:paraId="31097A1D" w14:textId="77777777" w:rsidR="0044126A" w:rsidRPr="0044126A" w:rsidRDefault="0044126A" w:rsidP="0044126A">
      <w:pPr>
        <w:rPr>
          <w:rFonts w:ascii="TH SarabunPSK" w:hAnsi="TH SarabunPSK" w:cs="TH SarabunPSK"/>
          <w:sz w:val="32"/>
          <w:szCs w:val="32"/>
        </w:rPr>
      </w:pPr>
    </w:p>
    <w:p w14:paraId="17EC7DFB" w14:textId="17E76128" w:rsidR="0044126A" w:rsidRDefault="0044126A" w:rsidP="0044126A">
      <w:pPr>
        <w:jc w:val="center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 w:rsidRPr="0044126A">
        <w:rPr>
          <w:rStyle w:val="Strong"/>
          <w:rFonts w:ascii="TH SarabunPSK" w:hAnsi="TH SarabunPSK" w:cs="TH SarabunPSK" w:hint="cs"/>
          <w:b w:val="0"/>
          <w:bCs w:val="0"/>
          <w:noProof/>
          <w:sz w:val="32"/>
          <w:szCs w:val="32"/>
        </w:rPr>
        <w:drawing>
          <wp:inline distT="0" distB="0" distL="0" distR="0" wp14:anchorId="07708DD3" wp14:editId="5E1DC895">
            <wp:extent cx="3028950" cy="2830980"/>
            <wp:effectExtent l="0" t="0" r="0" b="0"/>
            <wp:docPr id="1472853077" name="Picture 147285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250" cy="28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B48" w14:textId="3FE465F2" w:rsidR="00E239FA" w:rsidRPr="00F95CB2" w:rsidRDefault="00E239FA" w:rsidP="00F95CB2">
      <w:pPr>
        <w:pStyle w:val="Caption"/>
        <w:rPr>
          <w:rFonts w:eastAsia="TH SarabunPSK"/>
        </w:rPr>
      </w:pPr>
      <w:bookmarkStart w:id="146" w:name="_Toc193918046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13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การตั้งค่ากล้อง </w:t>
      </w:r>
      <w:r w:rsidRPr="00F95CB2">
        <w:rPr>
          <w:rFonts w:eastAsia="TH SarabunPSK" w:hint="cs"/>
        </w:rPr>
        <w:t>ESP32-CAM</w:t>
      </w:r>
      <w:bookmarkEnd w:id="146"/>
    </w:p>
    <w:p w14:paraId="3827D4AC" w14:textId="77777777" w:rsidR="00C809D0" w:rsidRPr="00F95CB2" w:rsidRDefault="00C809D0" w:rsidP="00F95CB2">
      <w:pPr>
        <w:pStyle w:val="Caption"/>
        <w:rPr>
          <w:rFonts w:eastAsia="TH SarabunPSK"/>
        </w:rPr>
      </w:pPr>
    </w:p>
    <w:p w14:paraId="1EE86FBA" w14:textId="724EB360" w:rsidR="0044126A" w:rsidRPr="0044126A" w:rsidRDefault="0044126A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44126A">
        <w:rPr>
          <w:rFonts w:ascii="TH SarabunPSK" w:hAnsi="TH SarabunPSK" w:cs="TH SarabunPSK" w:hint="cs"/>
          <w:sz w:val="32"/>
          <w:szCs w:val="32"/>
          <w:cs/>
        </w:rPr>
        <w:t>กำหนดค่าเริ่มต้นให้กับ</w:t>
      </w:r>
      <w:r w:rsidRPr="0044126A">
        <w:rPr>
          <w:rFonts w:ascii="TH SarabunPSK" w:hAnsi="TH SarabunPSK" w:cs="TH SarabunPSK" w:hint="cs"/>
          <w:sz w:val="32"/>
          <w:szCs w:val="32"/>
        </w:rPr>
        <w:t xml:space="preserve"> ESP32-CAM</w:t>
      </w:r>
    </w:p>
    <w:p w14:paraId="5612FA0D" w14:textId="085A606A" w:rsidR="0044126A" w:rsidRPr="0044126A" w:rsidRDefault="0044126A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44126A">
        <w:rPr>
          <w:rFonts w:ascii="TH SarabunPSK" w:hAnsi="TH SarabunPSK" w:cs="TH SarabunPSK" w:hint="cs"/>
          <w:sz w:val="32"/>
          <w:szCs w:val="32"/>
          <w:cs/>
        </w:rPr>
        <w:t>ตั้งค่าคุณภาพของรูปภาพ (</w:t>
      </w:r>
      <w:r w:rsidRPr="0044126A">
        <w:rPr>
          <w:rFonts w:ascii="TH SarabunPSK" w:hAnsi="TH SarabunPSK" w:cs="TH SarabunPSK" w:hint="cs"/>
          <w:sz w:val="32"/>
          <w:szCs w:val="32"/>
        </w:rPr>
        <w:t>jpeg_quality = 10)</w:t>
      </w:r>
    </w:p>
    <w:p w14:paraId="069CAC9D" w14:textId="114168F4" w:rsidR="0044126A" w:rsidRDefault="0044126A" w:rsidP="0044126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44126A">
        <w:rPr>
          <w:rFonts w:ascii="TH SarabunPSK" w:hAnsi="TH SarabunPSK" w:cs="TH SarabunPSK" w:hint="cs"/>
          <w:sz w:val="32"/>
          <w:szCs w:val="32"/>
          <w:cs/>
        </w:rPr>
        <w:t>เปิดใช้งานเซ็นเซอร์และปรับให้ภาพถูกต้อง (</w:t>
      </w:r>
      <w:r w:rsidRPr="0044126A">
        <w:rPr>
          <w:rFonts w:ascii="TH SarabunPSK" w:hAnsi="TH SarabunPSK" w:cs="TH SarabunPSK" w:hint="cs"/>
          <w:sz w:val="32"/>
          <w:szCs w:val="32"/>
        </w:rPr>
        <w:t>s-&gt;set_</w:t>
      </w:r>
      <w:proofErr w:type="gramStart"/>
      <w:r w:rsidRPr="0044126A">
        <w:rPr>
          <w:rFonts w:ascii="TH SarabunPSK" w:hAnsi="TH SarabunPSK" w:cs="TH SarabunPSK" w:hint="cs"/>
          <w:sz w:val="32"/>
          <w:szCs w:val="32"/>
        </w:rPr>
        <w:t>vflip(</w:t>
      </w:r>
      <w:proofErr w:type="gramEnd"/>
      <w:r w:rsidRPr="0044126A">
        <w:rPr>
          <w:rFonts w:ascii="TH SarabunPSK" w:hAnsi="TH SarabunPSK" w:cs="TH SarabunPSK" w:hint="cs"/>
          <w:sz w:val="32"/>
          <w:szCs w:val="32"/>
        </w:rPr>
        <w:t xml:space="preserve">s, 1); </w:t>
      </w:r>
      <w:r w:rsidRPr="0044126A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44126A">
        <w:rPr>
          <w:rFonts w:ascii="TH SarabunPSK" w:hAnsi="TH SarabunPSK" w:cs="TH SarabunPSK" w:hint="cs"/>
          <w:sz w:val="32"/>
          <w:szCs w:val="32"/>
        </w:rPr>
        <w:t xml:space="preserve"> s-&gt;set_hmirror(s, 1);)</w:t>
      </w:r>
    </w:p>
    <w:p w14:paraId="15642645" w14:textId="77777777" w:rsidR="00784042" w:rsidRPr="00E239FA" w:rsidRDefault="00784042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0B726ADB" w14:textId="5C9569A2" w:rsidR="00485E2D" w:rsidRPr="00784042" w:rsidRDefault="0044126A" w:rsidP="00784042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47" w:name="_Toc197457359"/>
      <w:r w:rsidRPr="00784042">
        <w:rPr>
          <w:rFonts w:ascii="TH SarabunPSK" w:hAnsi="TH SarabunPSK" w:cs="TH SarabunPSK" w:hint="cs"/>
          <w:sz w:val="32"/>
          <w:szCs w:val="32"/>
        </w:rPr>
        <w:t>3.2.</w:t>
      </w:r>
      <w:r w:rsidR="00485E2D" w:rsidRPr="00784042">
        <w:rPr>
          <w:rFonts w:ascii="TH SarabunPSK" w:hAnsi="TH SarabunPSK" w:cs="TH SarabunPSK" w:hint="cs"/>
          <w:sz w:val="32"/>
          <w:szCs w:val="32"/>
        </w:rPr>
        <w:t xml:space="preserve">7 </w:t>
      </w:r>
      <w:r w:rsidR="00485E2D" w:rsidRPr="00784042">
        <w:rPr>
          <w:rFonts w:ascii="TH SarabunPSK" w:hAnsi="TH SarabunPSK" w:cs="TH SarabunPSK" w:hint="cs"/>
          <w:sz w:val="32"/>
          <w:szCs w:val="32"/>
          <w:cs/>
        </w:rPr>
        <w:t>ฟังก์ชันการส่งภาพจากกล้อง</w:t>
      </w:r>
      <w:bookmarkEnd w:id="147"/>
    </w:p>
    <w:p w14:paraId="6B025B7E" w14:textId="77777777" w:rsidR="0044126A" w:rsidRPr="0044126A" w:rsidRDefault="0044126A" w:rsidP="0044126A">
      <w:pP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</w:p>
    <w:p w14:paraId="592DEFFB" w14:textId="27C7355B" w:rsidR="00485E2D" w:rsidRDefault="00485E2D" w:rsidP="004412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16B0DD20" wp14:editId="1A1FD777">
            <wp:extent cx="3924848" cy="2657846"/>
            <wp:effectExtent l="0" t="0" r="0" b="9525"/>
            <wp:docPr id="1472853074" name="Picture 147285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A04E" w14:textId="6B16A991" w:rsidR="0044126A" w:rsidRPr="00F95CB2" w:rsidRDefault="00E239FA" w:rsidP="00F95CB2">
      <w:pPr>
        <w:pStyle w:val="Caption"/>
        <w:rPr>
          <w:rFonts w:eastAsia="TH SarabunPSK"/>
        </w:rPr>
      </w:pPr>
      <w:bookmarkStart w:id="148" w:name="_Toc193918047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14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ฟังก์ชันการส่งภาพจากกล้อง</w:t>
      </w:r>
      <w:bookmarkEnd w:id="148"/>
    </w:p>
    <w:p w14:paraId="5F740CC5" w14:textId="77777777" w:rsidR="00C809D0" w:rsidRPr="00E239FA" w:rsidRDefault="00C809D0" w:rsidP="00E239F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D758F7" w14:textId="064EC1E4" w:rsidR="00C809D0" w:rsidRPr="00F57175" w:rsidRDefault="00485E2D" w:rsidP="0044126A">
      <w:pPr>
        <w:rPr>
          <w:rFonts w:ascii="TH SarabunPSK" w:hAnsi="TH SarabunPSK" w:cs="TH SarabunPSK"/>
          <w:sz w:val="32"/>
          <w:szCs w:val="32"/>
        </w:rPr>
      </w:pPr>
      <w:r w:rsidRPr="00F57175">
        <w:rPr>
          <w:rFonts w:ascii="TH SarabunPSK" w:hAnsi="TH SarabunPSK" w:cs="TH SarabunPSK" w:hint="cs"/>
          <w:sz w:val="32"/>
          <w:szCs w:val="32"/>
          <w:cs/>
        </w:rPr>
        <w:t xml:space="preserve">ถ่ายรูปจากกล้อง และส่งผ่าน </w:t>
      </w:r>
      <w:r w:rsidRPr="00F57175">
        <w:rPr>
          <w:rFonts w:ascii="TH SarabunPSK" w:hAnsi="TH SarabunPSK" w:cs="TH SarabunPSK" w:hint="cs"/>
          <w:sz w:val="32"/>
          <w:szCs w:val="32"/>
        </w:rPr>
        <w:t xml:space="preserve">WebSocket </w:t>
      </w:r>
      <w:r w:rsidRPr="00F57175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F57175">
        <w:rPr>
          <w:rFonts w:ascii="TH SarabunPSK" w:hAnsi="TH SarabunPSK" w:cs="TH SarabunPSK" w:hint="cs"/>
          <w:sz w:val="32"/>
          <w:szCs w:val="32"/>
        </w:rPr>
        <w:t>Web Interface</w:t>
      </w:r>
    </w:p>
    <w:p w14:paraId="56E47F17" w14:textId="7F2E976F" w:rsidR="00485E2D" w:rsidRPr="00784042" w:rsidRDefault="00784042" w:rsidP="00784042">
      <w:pPr>
        <w:pStyle w:val="Heading3"/>
        <w:spacing w:before="0"/>
        <w:rPr>
          <w:rFonts w:ascii="TH SarabunPSK" w:hAnsi="TH SarabunPSK" w:cs="TH SarabunPSK"/>
          <w:sz w:val="32"/>
          <w:szCs w:val="32"/>
        </w:rPr>
      </w:pPr>
      <w:bookmarkStart w:id="149" w:name="_Toc197457360"/>
      <w:r>
        <w:rPr>
          <w:rFonts w:ascii="TH SarabunPSK" w:hAnsi="TH SarabunPSK" w:cs="TH SarabunPSK"/>
          <w:sz w:val="32"/>
          <w:szCs w:val="32"/>
        </w:rPr>
        <w:lastRenderedPageBreak/>
        <w:t xml:space="preserve">3.2.8 </w:t>
      </w:r>
      <w:r w:rsidR="00485E2D" w:rsidRPr="00784042">
        <w:rPr>
          <w:rFonts w:ascii="TH SarabunPSK" w:hAnsi="TH SarabunPSK" w:cs="TH SarabunPSK" w:hint="cs"/>
          <w:sz w:val="32"/>
          <w:szCs w:val="32"/>
          <w:cs/>
        </w:rPr>
        <w:t>การควบคุมเซ็นเซอร์นำทางอัตโนมัติ</w:t>
      </w:r>
      <w:bookmarkEnd w:id="149"/>
    </w:p>
    <w:p w14:paraId="27D7EAD9" w14:textId="77777777" w:rsidR="0044126A" w:rsidRDefault="0044126A" w:rsidP="004412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527FDF" w14:textId="387CD3D9" w:rsidR="00485E2D" w:rsidRDefault="00485E2D" w:rsidP="0044126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7175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546B3DC9" wp14:editId="6708A1EF">
            <wp:extent cx="2752725" cy="3810804"/>
            <wp:effectExtent l="0" t="0" r="0" b="0"/>
            <wp:docPr id="1472853075" name="Picture 147285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6086" cy="381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430A" w14:textId="3E7CE3F5" w:rsidR="0044126A" w:rsidRDefault="00E239FA" w:rsidP="00F95CB2">
      <w:pPr>
        <w:pStyle w:val="Caption"/>
        <w:rPr>
          <w:rStyle w:val="Strong"/>
          <w:b w:val="0"/>
          <w:bCs w:val="0"/>
        </w:rPr>
      </w:pPr>
      <w:bookmarkStart w:id="150" w:name="_Toc193918048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14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การควบคุมเซ็นเซอร์นำทางอัตโนมัติ</w:t>
      </w:r>
      <w:bookmarkEnd w:id="150"/>
    </w:p>
    <w:p w14:paraId="5841FAF4" w14:textId="77777777" w:rsidR="00C809D0" w:rsidRPr="00E239FA" w:rsidRDefault="00C809D0" w:rsidP="00E239FA">
      <w:pPr>
        <w:pStyle w:val="ListParagraph"/>
        <w:ind w:left="0"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486DEA8" w14:textId="39747B6E" w:rsidR="00485E2D" w:rsidRPr="00485E2D" w:rsidRDefault="00485E2D" w:rsidP="0044126A">
      <w:pPr>
        <w:rPr>
          <w:rFonts w:ascii="TH SarabunPSK" w:hAnsi="TH SarabunPSK" w:cs="TH SarabunPSK"/>
          <w:sz w:val="32"/>
          <w:szCs w:val="32"/>
        </w:rPr>
      </w:pPr>
      <w:r w:rsidRPr="00485E2D">
        <w:rPr>
          <w:rFonts w:ascii="TH SarabunPSK" w:hAnsi="TH SarabunPSK" w:cs="TH SarabunPSK" w:hint="cs"/>
          <w:sz w:val="32"/>
          <w:szCs w:val="32"/>
          <w:cs/>
        </w:rPr>
        <w:t>หากโหมดอัตโนมัติถูกเปิดใช้งาน (</w:t>
      </w:r>
      <w:r w:rsidRPr="00485E2D">
        <w:rPr>
          <w:rFonts w:ascii="TH SarabunPSK" w:hAnsi="TH SarabunPSK" w:cs="TH SarabunPSK" w:hint="cs"/>
          <w:sz w:val="32"/>
          <w:szCs w:val="32"/>
        </w:rPr>
        <w:t>mode == 1)</w:t>
      </w:r>
    </w:p>
    <w:p w14:paraId="35189B57" w14:textId="13C02DB9" w:rsidR="00485E2D" w:rsidRPr="00485E2D" w:rsidRDefault="0044126A" w:rsidP="0044126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ถ้าทั้งสองเซ็นเซอร์ตรวจพบเส้น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485E2D">
        <w:rPr>
          <w:rFonts w:ascii="TH SarabunPSK" w:hAnsi="TH SarabunPSK" w:cs="TH SarabunPSK" w:hint="cs"/>
          <w:b/>
          <w:bCs/>
          <w:sz w:val="32"/>
          <w:szCs w:val="32"/>
          <w:cs/>
        </w:rPr>
        <w:t>ให้รถเคลื่อนที่ไปข้างหน้า</w:t>
      </w:r>
    </w:p>
    <w:p w14:paraId="0C0C16F3" w14:textId="6E1A6655" w:rsidR="00485E2D" w:rsidRPr="00485E2D" w:rsidRDefault="0044126A" w:rsidP="0044126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ถ้าเซ็นเซอร์ซ้ายเจอเส้น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485E2D">
        <w:rPr>
          <w:rFonts w:ascii="TH SarabunPSK" w:hAnsi="TH SarabunPSK" w:cs="TH SarabunPSK" w:hint="cs"/>
          <w:b/>
          <w:bCs/>
          <w:sz w:val="32"/>
          <w:szCs w:val="32"/>
          <w:cs/>
        </w:rPr>
        <w:t>ให้หมุนไปทางซ้าย</w:t>
      </w:r>
    </w:p>
    <w:p w14:paraId="46D9208C" w14:textId="4BDC6047" w:rsidR="00485E2D" w:rsidRPr="00485E2D" w:rsidRDefault="0044126A" w:rsidP="0044126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ถ้าเซ็นเซอร์ขวาเจอเส้น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485E2D">
        <w:rPr>
          <w:rFonts w:ascii="TH SarabunPSK" w:hAnsi="TH SarabunPSK" w:cs="TH SarabunPSK" w:hint="cs"/>
          <w:b/>
          <w:bCs/>
          <w:sz w:val="32"/>
          <w:szCs w:val="32"/>
          <w:cs/>
        </w:rPr>
        <w:t>ให้หมุนไปทางขวา</w:t>
      </w:r>
    </w:p>
    <w:p w14:paraId="192C408E" w14:textId="319EDB5D" w:rsidR="008B46A1" w:rsidRDefault="0044126A" w:rsidP="008B46A1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485E2D" w:rsidRPr="00485E2D">
        <w:rPr>
          <w:rFonts w:ascii="TH SarabunPSK" w:hAnsi="TH SarabunPSK" w:cs="TH SarabunPSK" w:hint="cs"/>
          <w:sz w:val="32"/>
          <w:szCs w:val="32"/>
          <w:cs/>
        </w:rPr>
        <w:t>ถ้าไม่พบเส้น</w:t>
      </w:r>
      <w:r w:rsidR="00485E2D" w:rsidRPr="00485E2D">
        <w:rPr>
          <w:rFonts w:ascii="TH SarabunPSK" w:hAnsi="TH SarabunPSK" w:cs="TH SarabunPSK" w:hint="cs"/>
          <w:sz w:val="32"/>
          <w:szCs w:val="32"/>
        </w:rPr>
        <w:t xml:space="preserve"> </w:t>
      </w:r>
      <w:r w:rsidR="00485E2D" w:rsidRPr="00485E2D">
        <w:rPr>
          <w:rFonts w:ascii="TH SarabunPSK" w:hAnsi="TH SarabunPSK" w:cs="TH SarabunPSK" w:hint="cs"/>
          <w:b/>
          <w:bCs/>
          <w:sz w:val="32"/>
          <w:szCs w:val="32"/>
          <w:cs/>
        </w:rPr>
        <w:t>ให้หยุดรถ</w:t>
      </w:r>
    </w:p>
    <w:p w14:paraId="36524F09" w14:textId="0EAED45B" w:rsidR="008B46A1" w:rsidRDefault="008B46A1" w:rsidP="008B46A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415507E" w14:textId="20BDDCC6" w:rsidR="008B46A1" w:rsidRDefault="008B46A1" w:rsidP="008B46A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ECB5A18" w14:textId="77777777" w:rsidR="008B46A1" w:rsidRPr="008B46A1" w:rsidRDefault="008B46A1" w:rsidP="008B46A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B908F91" w14:textId="6CAA7635" w:rsidR="009544C8" w:rsidRPr="00A00DC8" w:rsidRDefault="00082E6C" w:rsidP="00A00DC8">
      <w:pPr>
        <w:pStyle w:val="Heading2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151" w:name="_Toc197457361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3.</w:t>
      </w:r>
      <w:r w:rsidR="00BD6682" w:rsidRPr="00A00DC8">
        <w:rPr>
          <w:rFonts w:ascii="TH SarabunPSK" w:hAnsi="TH SarabunPSK" w:cs="TH SarabunPSK"/>
          <w:b/>
          <w:bCs/>
          <w:color w:val="auto"/>
          <w:sz w:val="32"/>
          <w:szCs w:val="32"/>
        </w:rPr>
        <w:t>3</w:t>
      </w:r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ส่วนของ E</w:t>
      </w:r>
      <w:bookmarkEnd w:id="125"/>
      <w:bookmarkEnd w:id="126"/>
      <w:bookmarkEnd w:id="127"/>
      <w:bookmarkEnd w:id="128"/>
      <w:r w:rsidRPr="00A00DC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asy Eda</w:t>
      </w:r>
      <w:bookmarkEnd w:id="151"/>
    </w:p>
    <w:p w14:paraId="78FAC1CE" w14:textId="56E18CED" w:rsidR="009544C8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EasyEDA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เป็นเครื่องมือสำหรับงานด้าน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Electronic Design Automation (EDA)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ที่ใช้ออกแบบวงจรพิมพ์ </w:t>
      </w:r>
      <w:proofErr w:type="gramStart"/>
      <w:r w:rsidRPr="00794F1A">
        <w:rPr>
          <w:rFonts w:ascii="TH SarabunPSK" w:hAnsi="TH SarabunPSK" w:cs="TH SarabunPSK" w:hint="cs"/>
          <w:sz w:val="32"/>
          <w:szCs w:val="32"/>
        </w:rPr>
        <w:t>PCB  (</w:t>
      </w:r>
      <w:proofErr w:type="gramEnd"/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สามารถจำลองวงจรได้ด้วย แต่งานที่โดดเด่นกว่าคือออกแบบลายวงจรพิมพ์)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EasyEDA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ทำงานแบบออนไลน์ นั่นก็หมายความว่าขณะที่ออกแบบนั้นจำเป็นต้องเชื่อมต่อกับอินเตอร์เน็ต ผู้ใช้งานสามารถใช้งานโปรแกรมผ่านทางโปรแกรมเปิดดูเวปเช่น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google chrome, Microsoft Edge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หรือโปรแกรมอื่น ๆ ที่ใช้เปิดเวป และยังสามารถดาวน์โหลดตัวโปรแกรมใช้งานมาติดตั้งบนเครื่องเพื่อทำงานได้เช่นกันการใช้งาน โปรแกรม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EasyEDA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ดำเนินการดังนี้</w:t>
      </w:r>
    </w:p>
    <w:p w14:paraId="19AD7B00" w14:textId="46BFFA09" w:rsidR="009544C8" w:rsidRPr="00784042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52" w:name="_Toc197457362"/>
      <w:r w:rsidRPr="00784042">
        <w:rPr>
          <w:rFonts w:ascii="TH SarabunPSK" w:hAnsi="TH SarabunPSK" w:cs="TH SarabunPSK" w:hint="cs"/>
          <w:sz w:val="32"/>
          <w:szCs w:val="32"/>
        </w:rPr>
        <w:lastRenderedPageBreak/>
        <w:t>3.</w:t>
      </w:r>
      <w:r w:rsidR="00BD6682" w:rsidRPr="00784042">
        <w:rPr>
          <w:rFonts w:ascii="TH SarabunPSK" w:hAnsi="TH SarabunPSK" w:cs="TH SarabunPSK" w:hint="cs"/>
          <w:sz w:val="32"/>
          <w:szCs w:val="32"/>
        </w:rPr>
        <w:t>3</w:t>
      </w:r>
      <w:r w:rsidRPr="00784042">
        <w:rPr>
          <w:rFonts w:ascii="TH SarabunPSK" w:hAnsi="TH SarabunPSK" w:cs="TH SarabunPSK" w:hint="cs"/>
          <w:sz w:val="32"/>
          <w:szCs w:val="32"/>
        </w:rPr>
        <w:t>.</w:t>
      </w:r>
      <w:r w:rsidR="00082E6C" w:rsidRPr="00784042">
        <w:rPr>
          <w:rFonts w:ascii="TH SarabunPSK" w:hAnsi="TH SarabunPSK" w:cs="TH SarabunPSK" w:hint="cs"/>
          <w:sz w:val="32"/>
          <w:szCs w:val="32"/>
        </w:rPr>
        <w:t xml:space="preserve">1 </w:t>
      </w:r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>เข้าเว</w:t>
      </w:r>
      <w:r w:rsidRPr="00784042">
        <w:rPr>
          <w:rFonts w:ascii="TH SarabunPSK" w:hAnsi="TH SarabunPSK" w:cs="TH SarabunPSK" w:hint="cs"/>
          <w:sz w:val="32"/>
          <w:szCs w:val="32"/>
          <w:cs/>
        </w:rPr>
        <w:t>็</w:t>
      </w:r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 xml:space="preserve">ปไซต์ </w:t>
      </w:r>
      <w:r w:rsidR="00082E6C" w:rsidRPr="00784042">
        <w:rPr>
          <w:rFonts w:ascii="TH SarabunPSK" w:hAnsi="TH SarabunPSK" w:cs="TH SarabunPSK" w:hint="cs"/>
          <w:sz w:val="32"/>
          <w:szCs w:val="32"/>
        </w:rPr>
        <w:t xml:space="preserve">https://easyeda.com </w:t>
      </w:r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 xml:space="preserve">จะปรากฏดังรูปการใช้งาน โปรแกรม </w:t>
      </w:r>
      <w:r w:rsidR="00082E6C" w:rsidRPr="00784042">
        <w:rPr>
          <w:rFonts w:ascii="TH SarabunPSK" w:hAnsi="TH SarabunPSK" w:cs="TH SarabunPSK" w:hint="cs"/>
          <w:sz w:val="32"/>
          <w:szCs w:val="32"/>
        </w:rPr>
        <w:t>Easy</w:t>
      </w:r>
      <w:r w:rsidR="00576465" w:rsidRPr="00784042">
        <w:rPr>
          <w:rFonts w:ascii="TH SarabunPSK" w:hAnsi="TH SarabunPSK" w:cs="TH SarabunPSK" w:hint="cs"/>
          <w:sz w:val="32"/>
          <w:szCs w:val="32"/>
        </w:rPr>
        <w:t xml:space="preserve"> </w:t>
      </w:r>
      <w:r w:rsidR="00082E6C" w:rsidRPr="00784042">
        <w:rPr>
          <w:rFonts w:ascii="TH SarabunPSK" w:hAnsi="TH SarabunPSK" w:cs="TH SarabunPSK" w:hint="cs"/>
          <w:sz w:val="32"/>
          <w:szCs w:val="32"/>
        </w:rPr>
        <w:t xml:space="preserve">EDA </w:t>
      </w:r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>ดำเนินการดังนี้</w:t>
      </w:r>
      <w:bookmarkEnd w:id="152"/>
    </w:p>
    <w:p w14:paraId="69E408D8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  <w:cs/>
        </w:rPr>
      </w:pPr>
    </w:p>
    <w:p w14:paraId="551BBF6E" w14:textId="04F25922" w:rsidR="009544C8" w:rsidRDefault="00D2013D" w:rsidP="009544C8">
      <w:pPr>
        <w:spacing w:before="120"/>
        <w:jc w:val="center"/>
        <w:rPr>
          <w:rFonts w:ascii="TH SarabunPSK" w:hAnsi="TH SarabunPSK" w:cs="TH SarabunPSK"/>
          <w:sz w:val="32"/>
          <w:szCs w:val="32"/>
        </w:rPr>
      </w:pPr>
      <w:r w:rsidRPr="00D2013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2879B8" wp14:editId="6069A455">
            <wp:extent cx="5399405" cy="2594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23D3" w14:textId="4742EBFC" w:rsidR="00C809D0" w:rsidRPr="00F95CB2" w:rsidRDefault="00C809D0" w:rsidP="00F95CB2">
      <w:pPr>
        <w:pStyle w:val="Caption"/>
        <w:rPr>
          <w:rFonts w:eastAsia="TH SarabunPSK"/>
        </w:rPr>
      </w:pPr>
      <w:bookmarkStart w:id="153" w:name="_Toc193918049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15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เข้าเว็ปไซต์ </w:t>
      </w:r>
      <w:hyperlink r:id="rId47" w:history="1">
        <w:r w:rsidRPr="00F95CB2">
          <w:rPr>
            <w:rFonts w:eastAsia="TH SarabunPSK" w:hint="cs"/>
          </w:rPr>
          <w:t>https://easyeda.com</w:t>
        </w:r>
        <w:bookmarkEnd w:id="153"/>
      </w:hyperlink>
    </w:p>
    <w:p w14:paraId="4C17B532" w14:textId="77777777" w:rsidR="00C809D0" w:rsidRPr="00794F1A" w:rsidRDefault="00C809D0" w:rsidP="00C809D0">
      <w:pPr>
        <w:pStyle w:val="ListParagraph"/>
        <w:ind w:left="0"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297FE913" w14:textId="1272532E" w:rsidR="00726FAE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54" w:name="_Toc197457363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2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สำหรับผู้ที่ยังไม่ได้สมัครใช้งาน ให้ดำเนินการสมัครโดยคลิกที่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Register</w:t>
      </w:r>
      <w:bookmarkEnd w:id="154"/>
    </w:p>
    <w:p w14:paraId="1EB6483A" w14:textId="6C343270" w:rsidR="009544C8" w:rsidRPr="00794F1A" w:rsidRDefault="00D2013D" w:rsidP="00082E6C">
      <w:pPr>
        <w:spacing w:before="120"/>
        <w:rPr>
          <w:rFonts w:ascii="TH SarabunPSK" w:hAnsi="TH SarabunPSK" w:cs="TH SarabunPSK"/>
          <w:sz w:val="32"/>
          <w:szCs w:val="32"/>
        </w:rPr>
      </w:pPr>
      <w:r w:rsidRPr="00D2013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4221D8" wp14:editId="0819451F">
            <wp:extent cx="5372850" cy="241016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E0D2" w14:textId="538A264B" w:rsidR="00C809D0" w:rsidRPr="00F95CB2" w:rsidRDefault="00C809D0" w:rsidP="00F95CB2">
      <w:pPr>
        <w:pStyle w:val="Caption"/>
        <w:rPr>
          <w:rFonts w:eastAsia="TH SarabunPSK"/>
        </w:rPr>
      </w:pPr>
      <w:bookmarkStart w:id="155" w:name="_Toc193918050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16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สมัครใช้งาน</w:t>
      </w:r>
      <w:bookmarkEnd w:id="155"/>
    </w:p>
    <w:p w14:paraId="721DC032" w14:textId="4C7D6E15" w:rsidR="00082E6C" w:rsidRPr="00C809D0" w:rsidRDefault="00082E6C" w:rsidP="00C809D0">
      <w:pPr>
        <w:spacing w:before="12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5B7BD19" w14:textId="77777777" w:rsidR="00082E6C" w:rsidRPr="00794F1A" w:rsidRDefault="00082E6C" w:rsidP="00082E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770DB3" w14:textId="77777777" w:rsidR="00082E6C" w:rsidRPr="00794F1A" w:rsidRDefault="00082E6C" w:rsidP="00082E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125903" w14:textId="4A4C0D1B" w:rsidR="00794F1A" w:rsidRDefault="00794F1A" w:rsidP="00082E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9F9C19" w14:textId="20345C60" w:rsidR="008B46A1" w:rsidRDefault="008B46A1" w:rsidP="00082E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C89AEE" w14:textId="11EC5DF4" w:rsidR="008B46A1" w:rsidRDefault="008B46A1" w:rsidP="00082E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DD03AD" w14:textId="77777777" w:rsidR="008B46A1" w:rsidRPr="00794F1A" w:rsidRDefault="008B46A1" w:rsidP="00082E6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B06637" w14:textId="73BEE272" w:rsidR="00726FAE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56" w:name="_Toc197457364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3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เริ่มเข้าใช้งานโดยคลิกที่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Easy</w:t>
      </w:r>
      <w:r w:rsidR="00576465">
        <w:rPr>
          <w:rFonts w:ascii="TH SarabunPSK" w:hAnsi="TH SarabunPSK" w:cs="TH SarabunPSK"/>
          <w:sz w:val="32"/>
          <w:szCs w:val="32"/>
        </w:rPr>
        <w:t xml:space="preserve">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EDA Designer</w:t>
      </w:r>
      <w:bookmarkEnd w:id="156"/>
    </w:p>
    <w:p w14:paraId="46B52180" w14:textId="77777777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7FF635F0" w14:textId="00F8E930" w:rsidR="00082E6C" w:rsidRDefault="00D2013D" w:rsidP="00082E6C">
      <w:pPr>
        <w:rPr>
          <w:rFonts w:ascii="TH SarabunPSK" w:hAnsi="TH SarabunPSK" w:cs="TH SarabunPSK"/>
          <w:sz w:val="32"/>
          <w:szCs w:val="32"/>
        </w:rPr>
      </w:pPr>
      <w:r w:rsidRPr="00D2013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91E845" wp14:editId="7C886EC9">
            <wp:extent cx="5382376" cy="239110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494E" w14:textId="39B42F78" w:rsidR="00C809D0" w:rsidRPr="00F95CB2" w:rsidRDefault="00C809D0" w:rsidP="00F95CB2">
      <w:pPr>
        <w:pStyle w:val="Caption"/>
        <w:rPr>
          <w:rFonts w:eastAsia="TH SarabunPSK"/>
        </w:rPr>
      </w:pPr>
      <w:bookmarkStart w:id="157" w:name="_Toc193918051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17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เริ่มเข้าใช้งานโดยคลิกที่ </w:t>
      </w:r>
      <w:r w:rsidRPr="00F95CB2">
        <w:rPr>
          <w:rFonts w:eastAsia="TH SarabunPSK" w:hint="cs"/>
        </w:rPr>
        <w:t>Easy</w:t>
      </w:r>
      <w:r w:rsidRPr="00F95CB2">
        <w:rPr>
          <w:rFonts w:eastAsia="TH SarabunPSK"/>
        </w:rPr>
        <w:t xml:space="preserve"> </w:t>
      </w:r>
      <w:r w:rsidRPr="00F95CB2">
        <w:rPr>
          <w:rFonts w:eastAsia="TH SarabunPSK" w:hint="cs"/>
        </w:rPr>
        <w:t>EDA Designer</w:t>
      </w:r>
      <w:bookmarkEnd w:id="157"/>
    </w:p>
    <w:p w14:paraId="6816766E" w14:textId="77777777" w:rsidR="00C809D0" w:rsidRPr="00794F1A" w:rsidRDefault="00C809D0" w:rsidP="00082E6C">
      <w:pPr>
        <w:rPr>
          <w:rFonts w:ascii="TH SarabunPSK" w:hAnsi="TH SarabunPSK" w:cs="TH SarabunPSK"/>
          <w:sz w:val="32"/>
          <w:szCs w:val="32"/>
        </w:rPr>
      </w:pPr>
    </w:p>
    <w:p w14:paraId="08596D94" w14:textId="190F1F6A" w:rsidR="00082E6C" w:rsidRPr="00794F1A" w:rsidRDefault="00082E6C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80AC48" w14:textId="415BB61A" w:rsidR="00726FAE" w:rsidRPr="00784042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58" w:name="_Toc197457365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4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Std Edition (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>สำหรับการใช้งานฟรี)</w:t>
      </w:r>
      <w:bookmarkEnd w:id="158"/>
      <w:r w:rsidR="00D2013D" w:rsidRPr="00784042">
        <w:rPr>
          <w:rFonts w:ascii="TH SarabunPSK" w:hAnsi="TH SarabunPSK" w:cs="TH SarabunPSK"/>
          <w:sz w:val="32"/>
          <w:szCs w:val="32"/>
        </w:rPr>
        <w:t xml:space="preserve"> </w:t>
      </w:r>
    </w:p>
    <w:p w14:paraId="122D4E4D" w14:textId="77777777" w:rsidR="00726FAE" w:rsidRDefault="00726FAE" w:rsidP="00082E6C">
      <w:pPr>
        <w:rPr>
          <w:noProof/>
        </w:rPr>
      </w:pPr>
    </w:p>
    <w:p w14:paraId="0D24B3B0" w14:textId="4A5DF92F" w:rsidR="00082E6C" w:rsidRPr="00794F1A" w:rsidRDefault="00D2013D" w:rsidP="00082E6C">
      <w:pPr>
        <w:rPr>
          <w:rFonts w:ascii="TH SarabunPSK" w:hAnsi="TH SarabunPSK" w:cs="TH SarabunPSK"/>
          <w:sz w:val="32"/>
          <w:szCs w:val="32"/>
        </w:rPr>
      </w:pPr>
      <w:r w:rsidRPr="00D2013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D53F03" wp14:editId="6BDF0F2F">
            <wp:extent cx="5382376" cy="3524742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99C4" w14:textId="721D1297" w:rsidR="00C809D0" w:rsidRPr="00F95CB2" w:rsidRDefault="00C809D0" w:rsidP="00F95CB2">
      <w:pPr>
        <w:pStyle w:val="Caption"/>
        <w:rPr>
          <w:rFonts w:eastAsia="TH SarabunPSK"/>
        </w:rPr>
      </w:pPr>
      <w:bookmarkStart w:id="159" w:name="_Toc193918052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18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คลิกที่ </w:t>
      </w:r>
      <w:r w:rsidRPr="00F95CB2">
        <w:rPr>
          <w:rFonts w:eastAsia="TH SarabunPSK" w:hint="cs"/>
        </w:rPr>
        <w:t>Std Edition (</w:t>
      </w:r>
      <w:r w:rsidRPr="00F95CB2">
        <w:rPr>
          <w:rFonts w:eastAsia="TH SarabunPSK" w:hint="cs"/>
          <w:cs/>
        </w:rPr>
        <w:t>สำหรับการใช้งานฟรี)</w:t>
      </w:r>
      <w:bookmarkEnd w:id="159"/>
    </w:p>
    <w:p w14:paraId="3BE74861" w14:textId="78D32298" w:rsidR="00082E6C" w:rsidRPr="00794F1A" w:rsidRDefault="00082E6C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DC8A41" w14:textId="77777777" w:rsidR="00576465" w:rsidRDefault="00576465" w:rsidP="00082E6C">
      <w:pPr>
        <w:rPr>
          <w:rFonts w:ascii="TH SarabunPSK" w:hAnsi="TH SarabunPSK" w:cs="TH SarabunPSK"/>
          <w:sz w:val="32"/>
          <w:szCs w:val="32"/>
        </w:rPr>
      </w:pPr>
    </w:p>
    <w:p w14:paraId="79C5CA8B" w14:textId="77777777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04633C3A" w14:textId="21ECFF5B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60" w:name="_Toc197457366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5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>หน้าตาโปรแกรมที่ใช้งานผ่านโปรแกรมเปิดเวปไซต์</w:t>
      </w:r>
      <w:bookmarkEnd w:id="160"/>
    </w:p>
    <w:p w14:paraId="556B365C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1911CFBB" w14:textId="209A5E5C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9710764" wp14:editId="00358776">
            <wp:extent cx="5306165" cy="243874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77E6" w14:textId="461745BD" w:rsidR="005D057E" w:rsidRPr="00F95CB2" w:rsidRDefault="00C809D0" w:rsidP="00F95CB2">
      <w:pPr>
        <w:pStyle w:val="Caption"/>
        <w:rPr>
          <w:rFonts w:eastAsia="TH SarabunPSK"/>
        </w:rPr>
      </w:pPr>
      <w:bookmarkStart w:id="161" w:name="_Toc193918053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1</w:t>
      </w:r>
      <w:r w:rsidR="005D057E">
        <w:rPr>
          <w:rFonts w:eastAsia="TH SarabunPSK"/>
        </w:rPr>
        <w:t>9</w:t>
      </w:r>
      <w:r w:rsidRPr="00E239FA">
        <w:rPr>
          <w:rFonts w:eastAsia="TH SarabunPSK" w:hint="cs"/>
        </w:rPr>
        <w:t xml:space="preserve"> </w:t>
      </w:r>
      <w:r w:rsidR="005D057E" w:rsidRPr="00F95CB2">
        <w:rPr>
          <w:rFonts w:eastAsia="TH SarabunPSK" w:hint="cs"/>
          <w:cs/>
        </w:rPr>
        <w:t>หน้าตาโปรแกรมที่ใช้งานผ่านโปรแกรมเปิดเว็ปไซต์</w:t>
      </w:r>
      <w:bookmarkEnd w:id="161"/>
    </w:p>
    <w:p w14:paraId="692FA273" w14:textId="2C88BF1F" w:rsidR="00726FAE" w:rsidRDefault="00726FAE" w:rsidP="005D057E">
      <w:pPr>
        <w:pStyle w:val="ListParagraph"/>
        <w:ind w:left="0"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C377247" w14:textId="51E5EDDB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62" w:name="_Toc197457367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6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กรณีที่ผู้ใช้งานต้องการโปรแกรมทำงานที่ไม่ใช่โปรแกรมเปิดดูเว็ป สามารถดาวน์โหลดมาติดตั้งได้โดยคลิกที่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Desktop Client</w:t>
      </w:r>
      <w:bookmarkEnd w:id="162"/>
    </w:p>
    <w:p w14:paraId="0FF5FB1C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4671E68E" w14:textId="58D52A9F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A8D32A5" wp14:editId="65DC8B34">
            <wp:extent cx="5306165" cy="224821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3DDD" w14:textId="336F144F" w:rsidR="005D057E" w:rsidRPr="00F95CB2" w:rsidRDefault="005D057E" w:rsidP="00F95CB2">
      <w:pPr>
        <w:pStyle w:val="Caption"/>
        <w:rPr>
          <w:rFonts w:eastAsia="TH SarabunPSK"/>
          <w:cs/>
        </w:rPr>
      </w:pPr>
      <w:bookmarkStart w:id="163" w:name="_Toc193918054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20</w:t>
      </w:r>
      <w:r w:rsidRPr="00E239FA">
        <w:rPr>
          <w:rFonts w:eastAsia="TH SarabunPSK" w:hint="cs"/>
        </w:rPr>
        <w:t xml:space="preserve"> </w:t>
      </w:r>
      <w:r>
        <w:rPr>
          <w:rFonts w:eastAsia="TH SarabunPSK" w:hint="cs"/>
          <w:cs/>
        </w:rPr>
        <w:t>แบบ</w:t>
      </w:r>
      <w:r w:rsidRPr="00F95CB2">
        <w:rPr>
          <w:rFonts w:eastAsia="TH SarabunPSK" w:hint="cs"/>
          <w:cs/>
        </w:rPr>
        <w:t>ไม่ใช่โปรแกรมเปิดดูเว็ป</w:t>
      </w:r>
      <w:bookmarkEnd w:id="163"/>
    </w:p>
    <w:p w14:paraId="022099EC" w14:textId="6AAF2175" w:rsidR="00576465" w:rsidRDefault="00576465" w:rsidP="005D057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A37FDC" w14:textId="2A6D0C84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3485E584" w14:textId="0FC2D053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3FBEABB0" w14:textId="10CD46DF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2E249AE0" w14:textId="4D565040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03518F08" w14:textId="6AE8C8F8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7F72D298" w14:textId="730615C4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4B7DE67B" w14:textId="37FFD447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63E8DF27" w14:textId="77C5BEF8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5B622771" w14:textId="705DC67E" w:rsidR="00082E6C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64" w:name="_Toc197457368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>7 เปิดโปรแกรมมาจะมีหน้าตาเดียวกันกับตอนเปิดจากโปรแกรมเปิดเว็ป</w:t>
      </w:r>
      <w:bookmarkEnd w:id="164"/>
    </w:p>
    <w:p w14:paraId="07377F30" w14:textId="512F959E" w:rsidR="00082E6C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   -เริ่มการใช้งานโดยการสร้างโปรเจคงานใหม่ คลิกที่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New Project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หรือคลิกที่เมนู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794F1A">
        <w:rPr>
          <w:rFonts w:ascii="TH SarabunPSK" w:hAnsi="TH SarabunPSK" w:cs="TH SarabunPSK" w:hint="cs"/>
          <w:sz w:val="32"/>
          <w:szCs w:val="32"/>
        </w:rPr>
        <w:t>New Project</w:t>
      </w:r>
    </w:p>
    <w:p w14:paraId="298BB0DB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49FEE906" w14:textId="42E6341C" w:rsidR="00082E6C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0156E96" wp14:editId="01405653">
            <wp:extent cx="5325218" cy="2743583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91D" w14:textId="71CA7EAA" w:rsidR="005D057E" w:rsidRPr="00F95CB2" w:rsidRDefault="005D057E" w:rsidP="00F95CB2">
      <w:pPr>
        <w:pStyle w:val="Caption"/>
        <w:rPr>
          <w:rFonts w:eastAsia="TH SarabunPSK"/>
          <w:cs/>
        </w:rPr>
      </w:pPr>
      <w:bookmarkStart w:id="165" w:name="_Toc193918055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21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เปิดโปรแกรมมาจะมีหน้าตาเดียวกันกับตอนเปิดจากโปรแกรมเปิดเว็ป</w:t>
      </w:r>
      <w:bookmarkEnd w:id="165"/>
    </w:p>
    <w:p w14:paraId="1469F2F0" w14:textId="77777777" w:rsidR="00726FAE" w:rsidRPr="00794F1A" w:rsidRDefault="00726FA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6E3A37" w14:textId="67911DAB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66" w:name="_Toc197457369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8 ตั้งชื่อโปรเจคงานในช่อง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Title:</w:t>
      </w:r>
      <w:bookmarkEnd w:id="166"/>
    </w:p>
    <w:p w14:paraId="4FD53F32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078429AE" w14:textId="58C99571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47ED2335" wp14:editId="33622F9E">
            <wp:extent cx="5399405" cy="31324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AC4F" w14:textId="0011F77C" w:rsidR="005D057E" w:rsidRPr="00F95CB2" w:rsidRDefault="005D057E" w:rsidP="00F95CB2">
      <w:pPr>
        <w:pStyle w:val="Caption"/>
        <w:rPr>
          <w:rFonts w:eastAsia="TH SarabunPSK"/>
        </w:rPr>
      </w:pPr>
      <w:bookmarkStart w:id="167" w:name="_Toc193918056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22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ตั้งชื่อโปรเจคงานในช่อง </w:t>
      </w:r>
      <w:r w:rsidRPr="00F95CB2">
        <w:rPr>
          <w:rFonts w:eastAsia="TH SarabunPSK" w:hint="cs"/>
        </w:rPr>
        <w:t>Title:</w:t>
      </w:r>
      <w:bookmarkEnd w:id="167"/>
    </w:p>
    <w:p w14:paraId="2F8DA269" w14:textId="36EF3754" w:rsidR="005D057E" w:rsidRDefault="005D057E" w:rsidP="005D057E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6CF38ED" w14:textId="77777777" w:rsidR="005D057E" w:rsidRDefault="005D057E" w:rsidP="00082E6C">
      <w:pPr>
        <w:rPr>
          <w:rFonts w:ascii="TH SarabunPSK" w:hAnsi="TH SarabunPSK" w:cs="TH SarabunPSK"/>
          <w:sz w:val="32"/>
          <w:szCs w:val="32"/>
        </w:rPr>
      </w:pPr>
    </w:p>
    <w:p w14:paraId="284C723E" w14:textId="77777777" w:rsidR="00BD6682" w:rsidRPr="00BD6682" w:rsidRDefault="00BD6682" w:rsidP="009946B3">
      <w:pPr>
        <w:pStyle w:val="ListParagraph"/>
        <w:numPr>
          <w:ilvl w:val="1"/>
          <w:numId w:val="16"/>
        </w:numPr>
        <w:rPr>
          <w:rFonts w:ascii="TH SarabunPSK" w:hAnsi="TH SarabunPSK" w:cs="TH SarabunPSK"/>
          <w:vanish/>
          <w:sz w:val="32"/>
          <w:szCs w:val="32"/>
          <w:cs/>
        </w:rPr>
      </w:pPr>
    </w:p>
    <w:p w14:paraId="5A773C71" w14:textId="77777777" w:rsidR="00BD6682" w:rsidRPr="00BD6682" w:rsidRDefault="00BD6682" w:rsidP="009946B3">
      <w:pPr>
        <w:pStyle w:val="ListParagraph"/>
        <w:numPr>
          <w:ilvl w:val="2"/>
          <w:numId w:val="16"/>
        </w:numPr>
        <w:rPr>
          <w:rFonts w:ascii="TH SarabunPSK" w:hAnsi="TH SarabunPSK" w:cs="TH SarabunPSK"/>
          <w:vanish/>
          <w:sz w:val="32"/>
          <w:szCs w:val="32"/>
          <w:cs/>
        </w:rPr>
      </w:pPr>
    </w:p>
    <w:p w14:paraId="4845E0A5" w14:textId="6B60C831" w:rsidR="00082E6C" w:rsidRPr="00726FAE" w:rsidRDefault="00784042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68" w:name="_Toc197457370"/>
      <w:r>
        <w:rPr>
          <w:rFonts w:ascii="TH SarabunPSK" w:hAnsi="TH SarabunPSK" w:cs="TH SarabunPSK"/>
          <w:sz w:val="32"/>
          <w:szCs w:val="32"/>
        </w:rPr>
        <w:t xml:space="preserve">3.3.9 </w:t>
      </w:r>
      <w:r w:rsidR="00082E6C" w:rsidRPr="00726FAE">
        <w:rPr>
          <w:rFonts w:ascii="TH SarabunPSK" w:hAnsi="TH SarabunPSK" w:cs="TH SarabunPSK" w:hint="cs"/>
          <w:sz w:val="32"/>
          <w:szCs w:val="32"/>
          <w:cs/>
        </w:rPr>
        <w:t>ตัวโปรแกรมจะสร้างไฟล์เอกสารสำหรับวาดวงจรดังรูป</w:t>
      </w:r>
      <w:bookmarkEnd w:id="168"/>
    </w:p>
    <w:p w14:paraId="36C3458A" w14:textId="77777777" w:rsidR="00726FAE" w:rsidRPr="00726FAE" w:rsidRDefault="00726FAE" w:rsidP="00726FAE">
      <w:pPr>
        <w:rPr>
          <w:rFonts w:ascii="TH SarabunPSK" w:hAnsi="TH SarabunPSK" w:cs="TH SarabunPSK"/>
          <w:sz w:val="32"/>
          <w:szCs w:val="32"/>
        </w:rPr>
      </w:pPr>
    </w:p>
    <w:p w14:paraId="01BEF6FE" w14:textId="36C7C06D" w:rsidR="00082E6C" w:rsidRDefault="00D2013D" w:rsidP="00082E6C">
      <w:pPr>
        <w:rPr>
          <w:rFonts w:ascii="TH SarabunPSK" w:hAnsi="TH SarabunPSK" w:cs="TH SarabunPSK"/>
          <w:sz w:val="32"/>
          <w:szCs w:val="32"/>
        </w:rPr>
      </w:pPr>
      <w:r w:rsidRPr="00D2013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88EBE1D" wp14:editId="07201456">
            <wp:extent cx="5344271" cy="2734057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7F02" w14:textId="5C50255E" w:rsidR="005D057E" w:rsidRPr="00F95CB2" w:rsidRDefault="005D057E" w:rsidP="00F95CB2">
      <w:pPr>
        <w:pStyle w:val="Caption"/>
        <w:rPr>
          <w:rFonts w:eastAsia="TH SarabunPSK"/>
          <w:cs/>
        </w:rPr>
      </w:pPr>
      <w:bookmarkStart w:id="169" w:name="_Toc193918057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23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ตัวโปรแกรมจะสร้างไฟล์เอกสารสำหรับวาดวงจร</w:t>
      </w:r>
      <w:bookmarkEnd w:id="169"/>
    </w:p>
    <w:p w14:paraId="282DF7C1" w14:textId="77777777" w:rsidR="005D057E" w:rsidRPr="00794F1A" w:rsidRDefault="005D057E" w:rsidP="005D057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ABFCA4" w14:textId="5AE98E31" w:rsidR="00082E6C" w:rsidRPr="00726FAE" w:rsidRDefault="00784042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70" w:name="_Toc197457371"/>
      <w:r>
        <w:rPr>
          <w:rFonts w:ascii="TH SarabunPSK" w:hAnsi="TH SarabunPSK" w:cs="TH SarabunPSK"/>
          <w:sz w:val="32"/>
          <w:szCs w:val="32"/>
        </w:rPr>
        <w:t xml:space="preserve">3.3.10 </w:t>
      </w:r>
      <w:r w:rsidR="00082E6C" w:rsidRPr="00726FAE">
        <w:rPr>
          <w:rFonts w:ascii="TH SarabunPSK" w:hAnsi="TH SarabunPSK" w:cs="TH SarabunPSK" w:hint="cs"/>
          <w:sz w:val="32"/>
          <w:szCs w:val="32"/>
          <w:cs/>
        </w:rPr>
        <w:t xml:space="preserve">อุปกรณ์สำหรับวาดวงจรโปรแกรมจัดให้มีอุปกรณ์พื้นฐานที่มักใช้บ่อยสามารถคลิกได้ที่เมนูด้านข้างชื่อ </w:t>
      </w:r>
      <w:r w:rsidR="00082E6C" w:rsidRPr="00726FAE">
        <w:rPr>
          <w:rFonts w:ascii="TH SarabunPSK" w:hAnsi="TH SarabunPSK" w:cs="TH SarabunPSK" w:hint="cs"/>
          <w:sz w:val="32"/>
          <w:szCs w:val="32"/>
        </w:rPr>
        <w:t>Commonly Library</w:t>
      </w:r>
      <w:bookmarkEnd w:id="170"/>
    </w:p>
    <w:p w14:paraId="59E031E0" w14:textId="77777777" w:rsidR="00726FAE" w:rsidRPr="00726FAE" w:rsidRDefault="00726FAE" w:rsidP="00726FAE">
      <w:pPr>
        <w:rPr>
          <w:rFonts w:ascii="TH SarabunPSK" w:hAnsi="TH SarabunPSK" w:cs="TH SarabunPSK"/>
          <w:sz w:val="32"/>
          <w:szCs w:val="32"/>
        </w:rPr>
      </w:pPr>
    </w:p>
    <w:p w14:paraId="15135EF4" w14:textId="1ACB25E4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4E6A86B5" wp14:editId="67BEB8F9">
            <wp:extent cx="5325218" cy="3096057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D659" w14:textId="43E02FE5" w:rsidR="005D057E" w:rsidRPr="00F95CB2" w:rsidRDefault="005D057E" w:rsidP="00F95CB2">
      <w:pPr>
        <w:pStyle w:val="Caption"/>
        <w:rPr>
          <w:rFonts w:eastAsia="TH SarabunPSK"/>
          <w:cs/>
        </w:rPr>
      </w:pPr>
      <w:bookmarkStart w:id="171" w:name="_Toc193918058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24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อุปกรณ์สำหรับวาดวงจรโปรแกรม</w:t>
      </w:r>
      <w:bookmarkEnd w:id="171"/>
    </w:p>
    <w:p w14:paraId="7EBC7C14" w14:textId="40E2D9DE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59CCE134" w14:textId="77777777" w:rsidR="008B46A1" w:rsidRDefault="008B46A1" w:rsidP="00082E6C">
      <w:pPr>
        <w:rPr>
          <w:rFonts w:ascii="TH SarabunPSK" w:hAnsi="TH SarabunPSK" w:cs="TH SarabunPSK"/>
          <w:sz w:val="32"/>
          <w:szCs w:val="32"/>
        </w:rPr>
      </w:pPr>
    </w:p>
    <w:p w14:paraId="49CBCE7D" w14:textId="0E2EE71E" w:rsidR="00082E6C" w:rsidRPr="00726FAE" w:rsidRDefault="00784042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72" w:name="_Toc197457372"/>
      <w:r>
        <w:rPr>
          <w:rFonts w:ascii="TH SarabunPSK" w:hAnsi="TH SarabunPSK" w:cs="TH SarabunPSK"/>
          <w:sz w:val="32"/>
          <w:szCs w:val="32"/>
        </w:rPr>
        <w:lastRenderedPageBreak/>
        <w:t xml:space="preserve">3.3.11 </w:t>
      </w:r>
      <w:r w:rsidR="00082E6C" w:rsidRPr="00726FAE">
        <w:rPr>
          <w:rFonts w:ascii="TH SarabunPSK" w:hAnsi="TH SarabunPSK" w:cs="TH SarabunPSK" w:hint="cs"/>
          <w:sz w:val="32"/>
          <w:szCs w:val="32"/>
          <w:cs/>
        </w:rPr>
        <w:t>แต่ละตัวโปรแกรมมีให้เลือกใช้หลากหลายตัวถัง ซึ่งสามารถคลิกเลือกใช้งานให้ตรงกับความต้องการได้</w:t>
      </w:r>
      <w:bookmarkEnd w:id="172"/>
    </w:p>
    <w:p w14:paraId="7D5D4BD2" w14:textId="77777777" w:rsidR="00726FAE" w:rsidRPr="00726FAE" w:rsidRDefault="00726FAE" w:rsidP="00726FAE">
      <w:pPr>
        <w:rPr>
          <w:rFonts w:ascii="TH SarabunPSK" w:hAnsi="TH SarabunPSK" w:cs="TH SarabunPSK"/>
          <w:sz w:val="32"/>
          <w:szCs w:val="32"/>
        </w:rPr>
      </w:pPr>
    </w:p>
    <w:p w14:paraId="3A93996A" w14:textId="0A9A31F8" w:rsidR="00082E6C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C629B30" wp14:editId="6DE877DF">
            <wp:extent cx="5344271" cy="2191056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BF66" w14:textId="68A174C7" w:rsidR="005D057E" w:rsidRPr="00F95CB2" w:rsidRDefault="005D057E" w:rsidP="00F95CB2">
      <w:pPr>
        <w:pStyle w:val="Caption"/>
        <w:rPr>
          <w:rFonts w:eastAsia="TH SarabunPSK"/>
        </w:rPr>
      </w:pPr>
      <w:bookmarkStart w:id="173" w:name="_Toc193918059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25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อุปกรณ์สำหรับวาดวงจรโปรแกรม</w:t>
      </w:r>
      <w:bookmarkEnd w:id="173"/>
    </w:p>
    <w:p w14:paraId="3C436CCB" w14:textId="77777777" w:rsidR="00784042" w:rsidRPr="00794F1A" w:rsidRDefault="00784042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22ADD5" w14:textId="71E073B5" w:rsidR="00082E6C" w:rsidRPr="00726FAE" w:rsidRDefault="00784042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74" w:name="_Toc197457373"/>
      <w:r>
        <w:rPr>
          <w:rFonts w:ascii="TH SarabunPSK" w:hAnsi="TH SarabunPSK" w:cs="TH SarabunPSK"/>
          <w:sz w:val="32"/>
          <w:szCs w:val="32"/>
        </w:rPr>
        <w:t xml:space="preserve">3.3.12 </w:t>
      </w:r>
      <w:r w:rsidR="00082E6C" w:rsidRPr="00726FAE">
        <w:rPr>
          <w:rFonts w:ascii="TH SarabunPSK" w:hAnsi="TH SarabunPSK" w:cs="TH SarabunPSK" w:hint="cs"/>
          <w:sz w:val="32"/>
          <w:szCs w:val="32"/>
          <w:cs/>
        </w:rPr>
        <w:t xml:space="preserve">กรณีที่หาใน </w:t>
      </w:r>
      <w:r w:rsidR="00082E6C" w:rsidRPr="00726FAE">
        <w:rPr>
          <w:rFonts w:ascii="TH SarabunPSK" w:hAnsi="TH SarabunPSK" w:cs="TH SarabunPSK" w:hint="cs"/>
          <w:sz w:val="32"/>
          <w:szCs w:val="32"/>
        </w:rPr>
        <w:t xml:space="preserve">Commonly Library </w:t>
      </w:r>
      <w:r w:rsidR="00082E6C" w:rsidRPr="00726FAE">
        <w:rPr>
          <w:rFonts w:ascii="TH SarabunPSK" w:hAnsi="TH SarabunPSK" w:cs="TH SarabunPSK" w:hint="cs"/>
          <w:sz w:val="32"/>
          <w:szCs w:val="32"/>
          <w:cs/>
        </w:rPr>
        <w:t xml:space="preserve">แล้วไม่มีสามารถคลิกที่ปุ่ม </w:t>
      </w:r>
      <w:r w:rsidR="00082E6C" w:rsidRPr="00726FAE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82E6C" w:rsidRPr="00726FAE">
        <w:rPr>
          <w:rFonts w:ascii="TH SarabunPSK" w:hAnsi="TH SarabunPSK" w:cs="TH SarabunPSK" w:hint="cs"/>
          <w:sz w:val="32"/>
          <w:szCs w:val="32"/>
          <w:cs/>
        </w:rPr>
        <w:t>เพื่อค้นหาเพิ่มเติมได้</w:t>
      </w:r>
      <w:bookmarkEnd w:id="174"/>
    </w:p>
    <w:p w14:paraId="72B446AF" w14:textId="77777777" w:rsidR="00726FAE" w:rsidRPr="00726FAE" w:rsidRDefault="00726FAE" w:rsidP="00726FAE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6103369" w14:textId="669E6B6B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36789A7" wp14:editId="36188B22">
            <wp:extent cx="5372850" cy="3229426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CF39" w14:textId="5EDFC263" w:rsidR="005D057E" w:rsidRPr="00F95CB2" w:rsidRDefault="005D057E" w:rsidP="00F95CB2">
      <w:pPr>
        <w:pStyle w:val="Caption"/>
        <w:rPr>
          <w:rFonts w:eastAsia="TH SarabunPSK"/>
        </w:rPr>
      </w:pPr>
      <w:bookmarkStart w:id="175" w:name="_Toc193918060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24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</w:rPr>
        <w:t>Commonly Library</w:t>
      </w:r>
      <w:bookmarkEnd w:id="175"/>
    </w:p>
    <w:p w14:paraId="75DFB8BE" w14:textId="23E873A4" w:rsidR="00576465" w:rsidRDefault="00576465" w:rsidP="00082E6C">
      <w:pPr>
        <w:rPr>
          <w:rFonts w:ascii="TH SarabunPSK" w:hAnsi="TH SarabunPSK" w:cs="TH SarabunPSK"/>
          <w:sz w:val="32"/>
          <w:szCs w:val="32"/>
        </w:rPr>
      </w:pPr>
    </w:p>
    <w:p w14:paraId="27A915B3" w14:textId="1CB23392" w:rsidR="008B46A1" w:rsidRDefault="008B46A1" w:rsidP="00082E6C">
      <w:pPr>
        <w:rPr>
          <w:rFonts w:ascii="TH SarabunPSK" w:hAnsi="TH SarabunPSK" w:cs="TH SarabunPSK"/>
          <w:sz w:val="32"/>
          <w:szCs w:val="32"/>
        </w:rPr>
      </w:pPr>
    </w:p>
    <w:p w14:paraId="7B711CB6" w14:textId="77777777" w:rsidR="008B46A1" w:rsidRDefault="008B46A1" w:rsidP="00082E6C">
      <w:pPr>
        <w:rPr>
          <w:rFonts w:ascii="TH SarabunPSK" w:hAnsi="TH SarabunPSK" w:cs="TH SarabunPSK"/>
          <w:sz w:val="32"/>
          <w:szCs w:val="32"/>
        </w:rPr>
      </w:pPr>
    </w:p>
    <w:p w14:paraId="4D362A4B" w14:textId="787D7652" w:rsidR="00784042" w:rsidRPr="00784042" w:rsidRDefault="00784042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76" w:name="_Toc197457374"/>
      <w:r>
        <w:rPr>
          <w:rFonts w:ascii="TH SarabunPSK" w:hAnsi="TH SarabunPSK" w:cs="TH SarabunPSK"/>
          <w:sz w:val="32"/>
          <w:szCs w:val="32"/>
        </w:rPr>
        <w:lastRenderedPageBreak/>
        <w:t xml:space="preserve">3.3.13 </w:t>
      </w:r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>ตัวอย่างงานครั้งนี้เป็นวงจรเรียงกระแสแบบรรักษาระดับแรงดันด้วยไอซี</w:t>
      </w:r>
      <w:bookmarkEnd w:id="176"/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3CD725E" w14:textId="1C964DDF" w:rsidR="00082E6C" w:rsidRPr="00784042" w:rsidRDefault="00082E6C" w:rsidP="00784042">
      <w:pPr>
        <w:rPr>
          <w:rFonts w:ascii="TH SarabunPSK" w:hAnsi="TH SarabunPSK" w:cs="TH SarabunPSK"/>
          <w:sz w:val="32"/>
          <w:szCs w:val="32"/>
        </w:rPr>
      </w:pPr>
      <w:r w:rsidRPr="00784042">
        <w:rPr>
          <w:rFonts w:ascii="TH SarabunPSK" w:hAnsi="TH SarabunPSK" w:cs="TH SarabunPSK" w:hint="cs"/>
          <w:sz w:val="32"/>
          <w:szCs w:val="32"/>
          <w:cs/>
        </w:rPr>
        <w:t>ขนาดตัวถังระยะห่างของตำแหน่งขาอุปกรณ์ (</w:t>
      </w:r>
      <w:r w:rsidRPr="00784042">
        <w:rPr>
          <w:rFonts w:ascii="TH SarabunPSK" w:hAnsi="TH SarabunPSK" w:cs="TH SarabunPSK" w:hint="cs"/>
          <w:sz w:val="32"/>
          <w:szCs w:val="32"/>
        </w:rPr>
        <w:t xml:space="preserve">Foot Print) </w:t>
      </w:r>
      <w:r w:rsidRPr="00784042">
        <w:rPr>
          <w:rFonts w:ascii="TH SarabunPSK" w:hAnsi="TH SarabunPSK" w:cs="TH SarabunPSK" w:hint="cs"/>
          <w:sz w:val="32"/>
          <w:szCs w:val="32"/>
          <w:cs/>
        </w:rPr>
        <w:t>แต่ละตัวผู้ใช้งานจะต้องรู้ว่าจะใช้ตัวถังขนาดเท่าใดซึ่งสามารถค้นหาข้อมูลจากเว็ปไซต์จำหน่ายอุปกรณ์หรือดูจากดาต้าชีพ</w:t>
      </w:r>
    </w:p>
    <w:p w14:paraId="508AFA95" w14:textId="77777777" w:rsidR="00726FAE" w:rsidRPr="00726FAE" w:rsidRDefault="00726FAE" w:rsidP="00726FAE">
      <w:pPr>
        <w:rPr>
          <w:rFonts w:ascii="TH SarabunPSK" w:hAnsi="TH SarabunPSK" w:cs="TH SarabunPSK"/>
          <w:sz w:val="32"/>
          <w:szCs w:val="32"/>
        </w:rPr>
      </w:pPr>
    </w:p>
    <w:p w14:paraId="24149F79" w14:textId="49314740" w:rsidR="00082E6C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1584CD4" wp14:editId="7B1682DA">
            <wp:extent cx="5399405" cy="3124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C911" w14:textId="603FBD47" w:rsidR="00726FAE" w:rsidRDefault="005D057E" w:rsidP="00F95CB2">
      <w:pPr>
        <w:pStyle w:val="Caption"/>
      </w:pPr>
      <w:bookmarkStart w:id="177" w:name="_Toc193918061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26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ตัวอย่างงานครั้งนี้เป็นวงจรเรียงกระแสแบบรรักษาระดับแรงดันด้วยไอซี</w:t>
      </w:r>
      <w:bookmarkEnd w:id="177"/>
    </w:p>
    <w:p w14:paraId="084D2F67" w14:textId="77777777" w:rsidR="005D057E" w:rsidRPr="00794F1A" w:rsidRDefault="005D057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463E75" w14:textId="1B0612E4" w:rsidR="00784042" w:rsidRPr="00784042" w:rsidRDefault="00784042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78" w:name="_Toc197457375"/>
      <w:r w:rsidRPr="00784042">
        <w:rPr>
          <w:rFonts w:ascii="TH SarabunPSK" w:hAnsi="TH SarabunPSK" w:cs="TH SarabunPSK" w:hint="cs"/>
          <w:sz w:val="32"/>
          <w:szCs w:val="32"/>
        </w:rPr>
        <w:t xml:space="preserve">3.3.14 </w:t>
      </w:r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>เทอร์มินอลสำหรับต่อสายเข้าและออกวงจรเลือกใช้แบบ 2 ขา</w:t>
      </w:r>
      <w:bookmarkEnd w:id="178"/>
      <w:r w:rsidR="00082E6C" w:rsidRPr="0078404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A7989DB" w14:textId="67783997" w:rsidR="00082E6C" w:rsidRPr="00784042" w:rsidRDefault="00082E6C" w:rsidP="00784042">
      <w:pPr>
        <w:rPr>
          <w:rFonts w:ascii="TH SarabunPSK" w:hAnsi="TH SarabunPSK" w:cs="TH SarabunPSK"/>
          <w:sz w:val="32"/>
          <w:szCs w:val="32"/>
        </w:rPr>
      </w:pPr>
      <w:r w:rsidRPr="00784042">
        <w:rPr>
          <w:rFonts w:ascii="TH SarabunPSK" w:hAnsi="TH SarabunPSK" w:cs="TH SarabunPSK" w:hint="cs"/>
          <w:sz w:val="32"/>
          <w:szCs w:val="32"/>
          <w:cs/>
        </w:rPr>
        <w:t>มีระยะห่างระหว่างจุดต่อ 5.00</w:t>
      </w:r>
      <w:r w:rsidRPr="00784042">
        <w:rPr>
          <w:rFonts w:ascii="TH SarabunPSK" w:hAnsi="TH SarabunPSK" w:cs="TH SarabunPSK" w:hint="cs"/>
          <w:sz w:val="32"/>
          <w:szCs w:val="32"/>
        </w:rPr>
        <w:t xml:space="preserve"> mm</w:t>
      </w:r>
      <w:r w:rsidRPr="007840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60" w:history="1">
        <w:r w:rsidR="00726FAE" w:rsidRPr="00784042">
          <w:rPr>
            <w:rStyle w:val="Hyperlink"/>
            <w:rFonts w:ascii="TH SarabunPSK" w:hAnsi="TH SarabunPSK" w:cs="TH SarabunPSK" w:hint="cs"/>
            <w:sz w:val="32"/>
            <w:szCs w:val="32"/>
          </w:rPr>
          <w:t>https://www.es.co.th/detail.asp?Prod=000500667</w:t>
        </w:r>
      </w:hyperlink>
    </w:p>
    <w:p w14:paraId="28CB3993" w14:textId="77777777" w:rsidR="00726FAE" w:rsidRPr="00726FAE" w:rsidRDefault="00726FAE" w:rsidP="00726FAE">
      <w:pPr>
        <w:rPr>
          <w:rFonts w:ascii="TH SarabunPSK" w:hAnsi="TH SarabunPSK" w:cs="TH SarabunPSK"/>
          <w:sz w:val="32"/>
          <w:szCs w:val="32"/>
        </w:rPr>
      </w:pPr>
    </w:p>
    <w:p w14:paraId="1A84A34D" w14:textId="7472D931" w:rsidR="00082E6C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D11D85F" wp14:editId="60A6A773">
            <wp:extent cx="5344271" cy="2372056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A5A" w14:textId="1A88FDCD" w:rsidR="00576465" w:rsidRPr="00F95CB2" w:rsidRDefault="005D057E" w:rsidP="00F95CB2">
      <w:pPr>
        <w:pStyle w:val="Caption"/>
        <w:rPr>
          <w:rFonts w:eastAsia="TH SarabunPSK"/>
        </w:rPr>
      </w:pPr>
      <w:bookmarkStart w:id="179" w:name="_Toc193918062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27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เทอร์มินอลสำหรับต่อสายเข้าและออกวงจร</w:t>
      </w:r>
      <w:bookmarkEnd w:id="179"/>
    </w:p>
    <w:p w14:paraId="147D6609" w14:textId="3D67668E" w:rsidR="00784042" w:rsidRDefault="00784042" w:rsidP="0078404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D639EA" w14:textId="77777777" w:rsidR="008B46A1" w:rsidRDefault="008B46A1" w:rsidP="0078404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DB9EAA" w14:textId="7EE64B00" w:rsidR="00082E6C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80" w:name="_Toc197457376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15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ไดโอดเลือกใช้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1N4007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เนื่องจากมีขนาดเดียวกับ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1N4001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 ของวงจร</w:t>
      </w:r>
      <w:bookmarkEnd w:id="180"/>
    </w:p>
    <w:p w14:paraId="69BF9711" w14:textId="4D4C742E" w:rsidR="00082E6C" w:rsidRDefault="005622BE" w:rsidP="00082E6C">
      <w:pPr>
        <w:rPr>
          <w:rFonts w:ascii="TH SarabunPSK" w:hAnsi="TH SarabunPSK" w:cs="TH SarabunPSK"/>
          <w:sz w:val="32"/>
          <w:szCs w:val="32"/>
        </w:rPr>
      </w:pPr>
      <w:hyperlink r:id="rId62" w:history="1">
        <w:r w:rsidR="00726FAE" w:rsidRPr="00DB22A9">
          <w:rPr>
            <w:rStyle w:val="Hyperlink"/>
            <w:rFonts w:ascii="TH SarabunPSK" w:hAnsi="TH SarabunPSK" w:cs="TH SarabunPSK" w:hint="cs"/>
            <w:sz w:val="32"/>
            <w:szCs w:val="32"/>
          </w:rPr>
          <w:t>https://www.es.co.th/detail.asp?Prod=002901662</w:t>
        </w:r>
      </w:hyperlink>
    </w:p>
    <w:p w14:paraId="2655EE3B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5C2502F3" w14:textId="3C783293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A38F656" wp14:editId="264F1F47">
            <wp:extent cx="5382376" cy="2343477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6DDF" w14:textId="7B45C7EC" w:rsidR="005D057E" w:rsidRPr="00F95CB2" w:rsidRDefault="005D057E" w:rsidP="00F95CB2">
      <w:pPr>
        <w:pStyle w:val="Caption"/>
        <w:rPr>
          <w:rFonts w:eastAsia="TH SarabunPSK"/>
        </w:rPr>
      </w:pPr>
      <w:bookmarkStart w:id="181" w:name="_Toc193918063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28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ไดโอดเลือกใช้ </w:t>
      </w:r>
      <w:r w:rsidRPr="00F95CB2">
        <w:rPr>
          <w:rFonts w:eastAsia="TH SarabunPSK" w:hint="cs"/>
        </w:rPr>
        <w:t>1N4007</w:t>
      </w:r>
      <w:bookmarkEnd w:id="181"/>
    </w:p>
    <w:p w14:paraId="0C4502CE" w14:textId="77777777" w:rsidR="00726FAE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2A4A85F9" w14:textId="112A64BA" w:rsidR="00082E6C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82" w:name="_Toc197457377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 xml:space="preserve">16 </w:t>
      </w:r>
      <w:r w:rsidR="00082E6C" w:rsidRPr="00794F1A">
        <w:rPr>
          <w:rFonts w:ascii="TH SarabunPSK" w:hAnsi="TH SarabunPSK" w:cs="TH SarabunPSK" w:hint="cs"/>
          <w:sz w:val="32"/>
          <w:szCs w:val="32"/>
          <w:cs/>
        </w:rPr>
        <w:t xml:space="preserve">ตัวเก็บประจุ </w:t>
      </w:r>
      <w:r w:rsidR="00082E6C" w:rsidRPr="00794F1A">
        <w:rPr>
          <w:rFonts w:ascii="TH SarabunPSK" w:hAnsi="TH SarabunPSK" w:cs="TH SarabunPSK" w:hint="cs"/>
          <w:sz w:val="32"/>
          <w:szCs w:val="32"/>
        </w:rPr>
        <w:t>2200uF</w:t>
      </w:r>
      <w:bookmarkEnd w:id="182"/>
    </w:p>
    <w:p w14:paraId="08025B9C" w14:textId="77777777" w:rsidR="00082E6C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>https://www.es.co.th/detail.asp?Prod=082500181</w:t>
      </w:r>
    </w:p>
    <w:p w14:paraId="5D8111FD" w14:textId="77777777" w:rsidR="00082E6C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(1)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794F1A">
        <w:rPr>
          <w:rFonts w:ascii="TH SarabunPSK" w:hAnsi="TH SarabunPSK" w:cs="TH SarabunPSK" w:hint="cs"/>
          <w:sz w:val="32"/>
          <w:szCs w:val="32"/>
        </w:rPr>
        <w:t>Library</w:t>
      </w:r>
    </w:p>
    <w:p w14:paraId="3B9BF818" w14:textId="77777777" w:rsidR="00082E6C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(2)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ทำการค้นหาโดยใช้ข้อความค้นหาดังรูป</w:t>
      </w:r>
    </w:p>
    <w:p w14:paraId="69897ABF" w14:textId="77777777" w:rsidR="00082E6C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(3)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JLCPCB Assemmbled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เนื่องจากค้นพบมากกว่า </w:t>
      </w:r>
      <w:r w:rsidRPr="00794F1A">
        <w:rPr>
          <w:rFonts w:ascii="TH SarabunPSK" w:hAnsi="TH SarabunPSK" w:cs="TH SarabunPSK" w:hint="cs"/>
          <w:sz w:val="32"/>
          <w:szCs w:val="32"/>
        </w:rPr>
        <w:t>999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 รายการ</w:t>
      </w:r>
    </w:p>
    <w:p w14:paraId="5A36DCE8" w14:textId="77777777" w:rsidR="00082E6C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(4)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ดูรายละเอียดระยะของตัวถังให้ตรงตามวงจรกำหนดคือ ระยะขา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Pitch=5.00mm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ขนาดเส้นผ่าศูนย์กลาง </w:t>
      </w:r>
      <w:r w:rsidRPr="00794F1A">
        <w:rPr>
          <w:rFonts w:ascii="TH SarabunPSK" w:hAnsi="TH SarabunPSK" w:cs="TH SarabunPSK" w:hint="cs"/>
          <w:sz w:val="32"/>
          <w:szCs w:val="32"/>
        </w:rPr>
        <w:t>Diameter=13mm</w:t>
      </w:r>
    </w:p>
    <w:p w14:paraId="05C5A33A" w14:textId="77777777" w:rsidR="00082E6C" w:rsidRPr="00794F1A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(5)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ให้ดูว่าอุปกรณ์ตัวนี้มีพร้อมทั้งสัญลักษณ์ (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Symbol)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และตัวถัง (</w:t>
      </w:r>
      <w:proofErr w:type="gramStart"/>
      <w:r w:rsidRPr="00794F1A">
        <w:rPr>
          <w:rFonts w:ascii="TH SarabunPSK" w:hAnsi="TH SarabunPSK" w:cs="TH SarabunPSK" w:hint="cs"/>
          <w:sz w:val="32"/>
          <w:szCs w:val="32"/>
        </w:rPr>
        <w:t>Foot Print</w:t>
      </w:r>
      <w:proofErr w:type="gramEnd"/>
      <w:r w:rsidRPr="00794F1A">
        <w:rPr>
          <w:rFonts w:ascii="TH SarabunPSK" w:hAnsi="TH SarabunPSK" w:cs="TH SarabunPSK" w:hint="cs"/>
          <w:sz w:val="32"/>
          <w:szCs w:val="32"/>
        </w:rPr>
        <w:t>)</w:t>
      </w:r>
    </w:p>
    <w:p w14:paraId="7996E887" w14:textId="409128F1" w:rsidR="00082E6C" w:rsidRDefault="00082E6C" w:rsidP="00082E6C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(6)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place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เพื่อวางอุปกรณ์</w:t>
      </w:r>
    </w:p>
    <w:p w14:paraId="1BDC7E7E" w14:textId="77777777" w:rsidR="00726FAE" w:rsidRPr="00794F1A" w:rsidRDefault="00726FAE" w:rsidP="00082E6C">
      <w:pPr>
        <w:rPr>
          <w:rFonts w:ascii="TH SarabunPSK" w:hAnsi="TH SarabunPSK" w:cs="TH SarabunPSK"/>
          <w:sz w:val="32"/>
          <w:szCs w:val="32"/>
        </w:rPr>
      </w:pPr>
    </w:p>
    <w:p w14:paraId="197E9B99" w14:textId="663B38E6" w:rsidR="00726FAE" w:rsidRDefault="00D2013D" w:rsidP="00726FA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94D38CE" wp14:editId="572F827B">
            <wp:extent cx="5167424" cy="265147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2383" cy="26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8310" w14:textId="2F78A82A" w:rsidR="005D057E" w:rsidRPr="00F95CB2" w:rsidRDefault="005D057E" w:rsidP="00F95CB2">
      <w:pPr>
        <w:pStyle w:val="Caption"/>
        <w:rPr>
          <w:rFonts w:eastAsia="TH SarabunPSK"/>
        </w:rPr>
      </w:pPr>
      <w:bookmarkStart w:id="183" w:name="_Toc193918064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2</w:t>
      </w:r>
      <w:r w:rsidR="00065C5E">
        <w:rPr>
          <w:rFonts w:eastAsia="TH SarabunPSK"/>
        </w:rPr>
        <w:t>9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ตัวเก็บประจุ </w:t>
      </w:r>
      <w:r w:rsidRPr="00F95CB2">
        <w:rPr>
          <w:rFonts w:eastAsia="TH SarabunPSK" w:hint="cs"/>
        </w:rPr>
        <w:t>2200uF</w:t>
      </w:r>
      <w:bookmarkEnd w:id="183"/>
    </w:p>
    <w:p w14:paraId="3F182227" w14:textId="5B84F590" w:rsidR="006228CE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84" w:name="_Toc197457378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17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 xml:space="preserve">ตัวเก็บประจุ 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>100nF</w:t>
      </w:r>
      <w:bookmarkEnd w:id="184"/>
    </w:p>
    <w:p w14:paraId="1BE30D5C" w14:textId="77777777" w:rsidR="006228CE" w:rsidRPr="00794F1A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>https://www.es.co.th/detail.asp?Prod=019800338</w:t>
      </w:r>
    </w:p>
    <w:p w14:paraId="70843811" w14:textId="77777777" w:rsidR="006228CE" w:rsidRPr="00794F1A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(1)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794F1A">
        <w:rPr>
          <w:rFonts w:ascii="TH SarabunPSK" w:hAnsi="TH SarabunPSK" w:cs="TH SarabunPSK" w:hint="cs"/>
          <w:sz w:val="32"/>
          <w:szCs w:val="32"/>
        </w:rPr>
        <w:t>Library</w:t>
      </w:r>
    </w:p>
    <w:p w14:paraId="1B67E67B" w14:textId="77777777" w:rsidR="006228CE" w:rsidRPr="00794F1A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(2)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ทำการค้นหาโดยใช้ข้อความค้นหาดังรูป</w:t>
      </w:r>
    </w:p>
    <w:p w14:paraId="7C01AB5C" w14:textId="77777777" w:rsidR="006228CE" w:rsidRPr="00794F1A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(3)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JLCPCB Assemmbled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เนื่องจากค้นพบมากกว่า </w:t>
      </w:r>
      <w:r w:rsidRPr="00794F1A">
        <w:rPr>
          <w:rFonts w:ascii="TH SarabunPSK" w:hAnsi="TH SarabunPSK" w:cs="TH SarabunPSK" w:hint="cs"/>
          <w:sz w:val="32"/>
          <w:szCs w:val="32"/>
        </w:rPr>
        <w:t>999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 รายการ</w:t>
      </w:r>
    </w:p>
    <w:p w14:paraId="6717EED7" w14:textId="77777777" w:rsidR="006228CE" w:rsidRPr="00794F1A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(4)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ดูรายละเอียดระยะของตัวถังให้ตรงตามวงจรกำหนดคือ ระยะขา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Pitch=5.00mm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ตัวถังกว้าง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Width=2.5mm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ยาว </w:t>
      </w:r>
      <w:r w:rsidRPr="00794F1A">
        <w:rPr>
          <w:rFonts w:ascii="TH SarabunPSK" w:hAnsi="TH SarabunPSK" w:cs="TH SarabunPSK" w:hint="cs"/>
          <w:sz w:val="32"/>
          <w:szCs w:val="32"/>
        </w:rPr>
        <w:t>Length=7.2mm</w:t>
      </w:r>
    </w:p>
    <w:p w14:paraId="1C32A937" w14:textId="77777777" w:rsidR="006228CE" w:rsidRPr="00794F1A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(5)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ให้ดูว่าอุปกรณ์ตัวนี้มีพร้อมทั้งสัญลักษณ์ (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Symbol)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และตัวถัง (</w:t>
      </w:r>
      <w:proofErr w:type="gramStart"/>
      <w:r w:rsidRPr="00794F1A">
        <w:rPr>
          <w:rFonts w:ascii="TH SarabunPSK" w:hAnsi="TH SarabunPSK" w:cs="TH SarabunPSK" w:hint="cs"/>
          <w:sz w:val="32"/>
          <w:szCs w:val="32"/>
        </w:rPr>
        <w:t>Foot Print</w:t>
      </w:r>
      <w:proofErr w:type="gramEnd"/>
      <w:r w:rsidRPr="00794F1A">
        <w:rPr>
          <w:rFonts w:ascii="TH SarabunPSK" w:hAnsi="TH SarabunPSK" w:cs="TH SarabunPSK" w:hint="cs"/>
          <w:sz w:val="32"/>
          <w:szCs w:val="32"/>
        </w:rPr>
        <w:t>)</w:t>
      </w:r>
    </w:p>
    <w:p w14:paraId="5C3952B9" w14:textId="156219C0" w:rsidR="00082E6C" w:rsidRDefault="006228CE" w:rsidP="006228CE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(6)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place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เพื่อวางอุปกรณ์</w:t>
      </w:r>
    </w:p>
    <w:p w14:paraId="6F8292B8" w14:textId="77777777" w:rsidR="00726FAE" w:rsidRPr="00794F1A" w:rsidRDefault="00726FAE" w:rsidP="006228CE">
      <w:pPr>
        <w:rPr>
          <w:rFonts w:ascii="TH SarabunPSK" w:hAnsi="TH SarabunPSK" w:cs="TH SarabunPSK"/>
          <w:sz w:val="32"/>
          <w:szCs w:val="32"/>
        </w:rPr>
      </w:pPr>
    </w:p>
    <w:p w14:paraId="6A56E26E" w14:textId="0357ABAB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56182A1" wp14:editId="18DD4D95">
            <wp:extent cx="5334744" cy="26292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2C9" w14:textId="645309E1" w:rsidR="00726FAE" w:rsidRPr="00F95CB2" w:rsidRDefault="005D057E" w:rsidP="00F95CB2">
      <w:pPr>
        <w:pStyle w:val="Caption"/>
        <w:rPr>
          <w:rFonts w:eastAsia="TH SarabunPSK"/>
        </w:rPr>
      </w:pPr>
      <w:bookmarkStart w:id="185" w:name="_Toc193918065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 w:rsidR="00065C5E">
        <w:rPr>
          <w:rFonts w:eastAsia="TH SarabunPSK"/>
        </w:rPr>
        <w:t>30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ตัวเก็บประจุ </w:t>
      </w:r>
      <w:r w:rsidRPr="00F95CB2">
        <w:rPr>
          <w:rFonts w:eastAsia="TH SarabunPSK" w:hint="cs"/>
        </w:rPr>
        <w:t>100nF</w:t>
      </w:r>
      <w:bookmarkEnd w:id="185"/>
    </w:p>
    <w:p w14:paraId="096DA3C0" w14:textId="390B2C54" w:rsidR="00726FAE" w:rsidRDefault="00726FA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7CB06E30" w14:textId="17801D87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28F981B6" w14:textId="06F1E967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0993D66F" w14:textId="079614C7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23A7CF77" w14:textId="77CED268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546AD93D" w14:textId="221CE3EF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49611B72" w14:textId="2D66B32A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57F4286D" w14:textId="4CBFB317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71465CDC" w14:textId="33654627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4F41251A" w14:textId="1139359C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5ACA4902" w14:textId="1D5FB96E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7C59736B" w14:textId="0EADD47F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3DBDD318" w14:textId="36581A15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3E47802E" w14:textId="77777777" w:rsidR="005D057E" w:rsidRDefault="005D057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311C7388" w14:textId="605FD9B4" w:rsidR="006228CE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86" w:name="_Toc197457379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18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 xml:space="preserve">ไอซี 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>L7812</w:t>
      </w:r>
      <w:bookmarkEnd w:id="186"/>
    </w:p>
    <w:p w14:paraId="2B890731" w14:textId="77777777" w:rsidR="006228CE" w:rsidRPr="00794F1A" w:rsidRDefault="006228CE" w:rsidP="006228CE">
      <w:pPr>
        <w:jc w:val="both"/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>https://www.es.co.th/detail.asp?Prod=008304969</w:t>
      </w:r>
    </w:p>
    <w:p w14:paraId="42E5B406" w14:textId="77777777" w:rsidR="006228CE" w:rsidRPr="00794F1A" w:rsidRDefault="006228CE" w:rsidP="006228CE">
      <w:pPr>
        <w:jc w:val="both"/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(1)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794F1A">
        <w:rPr>
          <w:rFonts w:ascii="TH SarabunPSK" w:hAnsi="TH SarabunPSK" w:cs="TH SarabunPSK" w:hint="cs"/>
          <w:sz w:val="32"/>
          <w:szCs w:val="32"/>
        </w:rPr>
        <w:t>Library</w:t>
      </w:r>
    </w:p>
    <w:p w14:paraId="01382020" w14:textId="77777777" w:rsidR="006228CE" w:rsidRPr="00794F1A" w:rsidRDefault="006228CE" w:rsidP="006228CE">
      <w:pPr>
        <w:jc w:val="both"/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(2)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ทำการค้นหาโดยใช้ข้อความค้นหาดังรูป</w:t>
      </w:r>
    </w:p>
    <w:p w14:paraId="61352C36" w14:textId="77777777" w:rsidR="006228CE" w:rsidRPr="00794F1A" w:rsidRDefault="006228CE" w:rsidP="006228CE">
      <w:pPr>
        <w:jc w:val="both"/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(3)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JLCPCB Assemmbled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เนื่องจากค้นพบมากกว่า </w:t>
      </w:r>
      <w:r w:rsidRPr="00794F1A">
        <w:rPr>
          <w:rFonts w:ascii="TH SarabunPSK" w:hAnsi="TH SarabunPSK" w:cs="TH SarabunPSK" w:hint="cs"/>
          <w:sz w:val="32"/>
          <w:szCs w:val="32"/>
        </w:rPr>
        <w:t>999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 รายการ</w:t>
      </w:r>
    </w:p>
    <w:p w14:paraId="4FEE037C" w14:textId="77777777" w:rsidR="006228CE" w:rsidRPr="00794F1A" w:rsidRDefault="006228CE" w:rsidP="006228CE">
      <w:pPr>
        <w:jc w:val="both"/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(4)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หารายการที่มีคำว่า </w:t>
      </w:r>
      <w:r w:rsidRPr="00794F1A">
        <w:rPr>
          <w:rFonts w:ascii="TH SarabunPSK" w:hAnsi="TH SarabunPSK" w:cs="TH SarabunPSK" w:hint="cs"/>
          <w:sz w:val="32"/>
          <w:szCs w:val="32"/>
        </w:rPr>
        <w:t>L7812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 หากไม่เจอให้ดูเบอร์ใกล้เคียงที่มีรายละเอียดของตัวถังตามต้องการคือ </w:t>
      </w:r>
      <w:r w:rsidRPr="00794F1A">
        <w:rPr>
          <w:rFonts w:ascii="TH SarabunPSK" w:hAnsi="TH SarabunPSK" w:cs="TH SarabunPSK" w:hint="cs"/>
          <w:sz w:val="32"/>
          <w:szCs w:val="32"/>
        </w:rPr>
        <w:t>TO-220-3</w:t>
      </w:r>
    </w:p>
    <w:p w14:paraId="13E41638" w14:textId="4E2FB77E" w:rsidR="00082E6C" w:rsidRDefault="006228CE" w:rsidP="006228CE">
      <w:pPr>
        <w:jc w:val="both"/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(5)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ให้ดูว่าอุปกรณ์ตัวนี้มีพร้อมทั้งสัญลักษณ์ (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Symbol)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และตัวถัง (</w:t>
      </w:r>
      <w:proofErr w:type="gramStart"/>
      <w:r w:rsidRPr="00794F1A">
        <w:rPr>
          <w:rFonts w:ascii="TH SarabunPSK" w:hAnsi="TH SarabunPSK" w:cs="TH SarabunPSK" w:hint="cs"/>
          <w:sz w:val="32"/>
          <w:szCs w:val="32"/>
        </w:rPr>
        <w:t>Foot Print</w:t>
      </w:r>
      <w:proofErr w:type="gramEnd"/>
      <w:r w:rsidRPr="00794F1A">
        <w:rPr>
          <w:rFonts w:ascii="TH SarabunPSK" w:hAnsi="TH SarabunPSK" w:cs="TH SarabunPSK" w:hint="cs"/>
          <w:sz w:val="32"/>
          <w:szCs w:val="32"/>
        </w:rPr>
        <w:t>)</w:t>
      </w:r>
    </w:p>
    <w:p w14:paraId="179F4633" w14:textId="77777777" w:rsidR="00726FAE" w:rsidRPr="00794F1A" w:rsidRDefault="00726FAE" w:rsidP="006228CE">
      <w:pPr>
        <w:jc w:val="both"/>
        <w:rPr>
          <w:rFonts w:ascii="TH SarabunPSK" w:hAnsi="TH SarabunPSK" w:cs="TH SarabunPSK"/>
          <w:sz w:val="32"/>
          <w:szCs w:val="32"/>
        </w:rPr>
      </w:pPr>
    </w:p>
    <w:p w14:paraId="0355DFA4" w14:textId="3C5C1ED8" w:rsidR="00082E6C" w:rsidRDefault="006228C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4F1A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4F037C6" wp14:editId="40A7F468">
            <wp:extent cx="5399405" cy="26149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2A81" w14:textId="60067E65" w:rsidR="005D057E" w:rsidRPr="00F95CB2" w:rsidRDefault="005D057E" w:rsidP="00F95CB2">
      <w:pPr>
        <w:pStyle w:val="Caption"/>
        <w:rPr>
          <w:rFonts w:eastAsia="TH SarabunPSK"/>
        </w:rPr>
      </w:pPr>
      <w:bookmarkStart w:id="187" w:name="_Toc193918066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 w:rsidR="00065C5E">
        <w:rPr>
          <w:rFonts w:eastAsia="TH SarabunPSK"/>
        </w:rPr>
        <w:t>31</w:t>
      </w:r>
      <w:r w:rsidRPr="00E239FA">
        <w:rPr>
          <w:rFonts w:eastAsia="TH SarabunPSK" w:hint="cs"/>
        </w:rPr>
        <w:t xml:space="preserve"> </w:t>
      </w:r>
      <w:r w:rsidR="00065C5E" w:rsidRPr="00F95CB2">
        <w:rPr>
          <w:rFonts w:eastAsia="TH SarabunPSK" w:hint="cs"/>
          <w:cs/>
        </w:rPr>
        <w:t xml:space="preserve">ไอซี </w:t>
      </w:r>
      <w:r w:rsidR="00065C5E" w:rsidRPr="00F95CB2">
        <w:rPr>
          <w:rFonts w:eastAsia="TH SarabunPSK" w:hint="cs"/>
        </w:rPr>
        <w:t>L7812</w:t>
      </w:r>
      <w:bookmarkEnd w:id="187"/>
    </w:p>
    <w:p w14:paraId="35180CA0" w14:textId="77777777" w:rsidR="00726FAE" w:rsidRPr="00794F1A" w:rsidRDefault="00726FA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35ACA0" w14:textId="64B6C7AE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88" w:name="_Toc197457380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19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>เมื่อวางครบจะเป็นดังรูป</w:t>
      </w:r>
      <w:bookmarkEnd w:id="188"/>
    </w:p>
    <w:p w14:paraId="56816066" w14:textId="77777777" w:rsidR="00726FAE" w:rsidRPr="00794F1A" w:rsidRDefault="00726FAE" w:rsidP="006228CE">
      <w:pPr>
        <w:rPr>
          <w:rFonts w:ascii="TH SarabunPSK" w:hAnsi="TH SarabunPSK" w:cs="TH SarabunPSK"/>
          <w:sz w:val="32"/>
          <w:szCs w:val="32"/>
        </w:rPr>
      </w:pPr>
    </w:p>
    <w:p w14:paraId="5F14EE13" w14:textId="065079B8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85A3E64" wp14:editId="19186529">
            <wp:extent cx="5344271" cy="2429214"/>
            <wp:effectExtent l="0" t="0" r="889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452" w14:textId="18062762" w:rsidR="00065C5E" w:rsidRPr="00F95CB2" w:rsidRDefault="00065C5E" w:rsidP="00F95CB2">
      <w:pPr>
        <w:pStyle w:val="Caption"/>
        <w:rPr>
          <w:rFonts w:eastAsia="TH SarabunPSK"/>
          <w:cs/>
        </w:rPr>
      </w:pPr>
      <w:bookmarkStart w:id="189" w:name="_Toc193918067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32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วางอุปกรณ์</w:t>
      </w:r>
      <w:bookmarkEnd w:id="189"/>
    </w:p>
    <w:p w14:paraId="2B734EA4" w14:textId="77777777" w:rsidR="00D2013D" w:rsidRDefault="00D2013D" w:rsidP="006228CE">
      <w:pPr>
        <w:rPr>
          <w:rFonts w:ascii="TH SarabunPSK" w:hAnsi="TH SarabunPSK" w:cs="TH SarabunPSK"/>
          <w:sz w:val="32"/>
          <w:szCs w:val="32"/>
        </w:rPr>
      </w:pPr>
    </w:p>
    <w:p w14:paraId="748A0EDE" w14:textId="06BB4C2C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90" w:name="_Toc197457381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20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Convert Schematic to PCB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>ดังรูป เพื่อตรวจสอบความถูกต้องของตัวถัง</w:t>
      </w:r>
      <w:bookmarkEnd w:id="190"/>
    </w:p>
    <w:p w14:paraId="532C0DB4" w14:textId="77777777" w:rsidR="00726FAE" w:rsidRPr="00794F1A" w:rsidRDefault="00726FAE" w:rsidP="006228CE">
      <w:pPr>
        <w:rPr>
          <w:rFonts w:ascii="TH SarabunPSK" w:hAnsi="TH SarabunPSK" w:cs="TH SarabunPSK"/>
          <w:sz w:val="32"/>
          <w:szCs w:val="32"/>
        </w:rPr>
      </w:pPr>
    </w:p>
    <w:p w14:paraId="39253FA1" w14:textId="6FA29B13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4C24209D" wp14:editId="2103F27D">
            <wp:extent cx="5334744" cy="226726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EB99" w14:textId="0B0322A4" w:rsidR="00065C5E" w:rsidRPr="00794F1A" w:rsidRDefault="00065C5E" w:rsidP="00F95CB2">
      <w:pPr>
        <w:pStyle w:val="Caption"/>
        <w:rPr>
          <w:cs/>
        </w:rPr>
      </w:pPr>
      <w:bookmarkStart w:id="191" w:name="_Toc193918068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33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ตรวจสอบความถูกต้อง</w:t>
      </w:r>
      <w:bookmarkEnd w:id="191"/>
    </w:p>
    <w:p w14:paraId="6A532AFB" w14:textId="77777777" w:rsidR="00726FAE" w:rsidRDefault="00726FAE" w:rsidP="00065C5E">
      <w:pPr>
        <w:rPr>
          <w:rFonts w:ascii="TH SarabunPSK" w:hAnsi="TH SarabunPSK" w:cs="TH SarabunPSK"/>
          <w:sz w:val="32"/>
          <w:szCs w:val="32"/>
        </w:rPr>
      </w:pPr>
    </w:p>
    <w:p w14:paraId="7A770C5A" w14:textId="36B9A3F2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92" w:name="_Toc197457382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21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>Apply</w:t>
      </w:r>
      <w:bookmarkEnd w:id="192"/>
    </w:p>
    <w:p w14:paraId="330459B6" w14:textId="77777777" w:rsidR="00726FAE" w:rsidRPr="00794F1A" w:rsidRDefault="00726FAE" w:rsidP="006228CE">
      <w:pPr>
        <w:rPr>
          <w:rFonts w:ascii="TH SarabunPSK" w:hAnsi="TH SarabunPSK" w:cs="TH SarabunPSK"/>
          <w:sz w:val="32"/>
          <w:szCs w:val="32"/>
        </w:rPr>
      </w:pPr>
    </w:p>
    <w:p w14:paraId="5E54A64A" w14:textId="5A5E66C5" w:rsidR="00082E6C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2998588" wp14:editId="06A496D0">
            <wp:extent cx="5382376" cy="3267531"/>
            <wp:effectExtent l="0" t="0" r="889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3D37" w14:textId="524D14BC" w:rsidR="00065C5E" w:rsidRPr="00F95CB2" w:rsidRDefault="00065C5E" w:rsidP="00F95CB2">
      <w:pPr>
        <w:pStyle w:val="Caption"/>
        <w:rPr>
          <w:rFonts w:eastAsia="TH SarabunPSK"/>
          <w:cs/>
        </w:rPr>
      </w:pPr>
      <w:bookmarkStart w:id="193" w:name="_Toc193918069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34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คลิก </w:t>
      </w:r>
      <w:r w:rsidRPr="00F95CB2">
        <w:rPr>
          <w:rFonts w:eastAsia="TH SarabunPSK" w:hint="cs"/>
        </w:rPr>
        <w:t>Apply</w:t>
      </w:r>
      <w:bookmarkEnd w:id="193"/>
    </w:p>
    <w:p w14:paraId="68E0F7FD" w14:textId="77777777" w:rsidR="00082E6C" w:rsidRPr="00794F1A" w:rsidRDefault="00082E6C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B0DA58" w14:textId="77777777" w:rsidR="00576465" w:rsidRDefault="00576465" w:rsidP="006228CE">
      <w:pPr>
        <w:rPr>
          <w:rFonts w:ascii="TH SarabunPSK" w:hAnsi="TH SarabunPSK" w:cs="TH SarabunPSK"/>
          <w:sz w:val="32"/>
          <w:szCs w:val="32"/>
        </w:rPr>
      </w:pPr>
    </w:p>
    <w:p w14:paraId="309EBC0B" w14:textId="77777777" w:rsidR="00576465" w:rsidRDefault="00576465" w:rsidP="006228CE">
      <w:pPr>
        <w:rPr>
          <w:rFonts w:ascii="TH SarabunPSK" w:hAnsi="TH SarabunPSK" w:cs="TH SarabunPSK"/>
          <w:sz w:val="32"/>
          <w:szCs w:val="32"/>
        </w:rPr>
      </w:pPr>
    </w:p>
    <w:p w14:paraId="36B5EE0E" w14:textId="77777777" w:rsidR="00576465" w:rsidRDefault="00576465" w:rsidP="006228CE">
      <w:pPr>
        <w:rPr>
          <w:rFonts w:ascii="TH SarabunPSK" w:hAnsi="TH SarabunPSK" w:cs="TH SarabunPSK"/>
          <w:sz w:val="32"/>
          <w:szCs w:val="32"/>
        </w:rPr>
      </w:pPr>
    </w:p>
    <w:p w14:paraId="7D1E3487" w14:textId="77777777" w:rsidR="00576465" w:rsidRDefault="00576465" w:rsidP="006228CE">
      <w:pPr>
        <w:rPr>
          <w:rFonts w:ascii="TH SarabunPSK" w:hAnsi="TH SarabunPSK" w:cs="TH SarabunPSK"/>
          <w:sz w:val="32"/>
          <w:szCs w:val="32"/>
        </w:rPr>
      </w:pPr>
    </w:p>
    <w:p w14:paraId="7122521C" w14:textId="77777777" w:rsidR="00D2013D" w:rsidRDefault="00D2013D" w:rsidP="006228CE">
      <w:pPr>
        <w:rPr>
          <w:rFonts w:ascii="TH SarabunPSK" w:hAnsi="TH SarabunPSK" w:cs="TH SarabunPSK"/>
          <w:sz w:val="32"/>
          <w:szCs w:val="32"/>
        </w:rPr>
      </w:pPr>
    </w:p>
    <w:p w14:paraId="42B3A1EF" w14:textId="25B9FF35" w:rsidR="00082E6C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94" w:name="_Toc197457383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22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ตรวจสอบความถูกต้องของระยะห่างของขาอุปกรณ์แต่ละตัวและขนาดของตัวถัง หากต้องการดูว่าอุปกรณ์แต่ละตัวมีโมเดล 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 xml:space="preserve">3 </w:t>
      </w:r>
      <w:r w:rsidR="006228CE" w:rsidRPr="00794F1A">
        <w:rPr>
          <w:rFonts w:ascii="TH SarabunPSK" w:hAnsi="TH SarabunPSK" w:cs="TH SarabunPSK" w:hint="cs"/>
          <w:sz w:val="32"/>
          <w:szCs w:val="32"/>
          <w:cs/>
        </w:rPr>
        <w:t xml:space="preserve">มิติหรือไม่ให้คลิกที่ </w:t>
      </w:r>
      <w:r w:rsidR="006228CE" w:rsidRPr="00794F1A">
        <w:rPr>
          <w:rFonts w:ascii="TH SarabunPSK" w:hAnsi="TH SarabunPSK" w:cs="TH SarabunPSK" w:hint="cs"/>
          <w:sz w:val="32"/>
          <w:szCs w:val="32"/>
        </w:rPr>
        <w:t>3D</w:t>
      </w:r>
      <w:bookmarkEnd w:id="194"/>
    </w:p>
    <w:p w14:paraId="1901E6BB" w14:textId="77777777" w:rsidR="00726FAE" w:rsidRPr="00794F1A" w:rsidRDefault="00726FAE" w:rsidP="006228CE">
      <w:pPr>
        <w:rPr>
          <w:rFonts w:ascii="TH SarabunPSK" w:hAnsi="TH SarabunPSK" w:cs="TH SarabunPSK"/>
          <w:sz w:val="32"/>
          <w:szCs w:val="32"/>
        </w:rPr>
      </w:pPr>
    </w:p>
    <w:p w14:paraId="4E83D29F" w14:textId="1636A6FC" w:rsidR="00082E6C" w:rsidRPr="00794F1A" w:rsidRDefault="00D2013D" w:rsidP="006228CE">
      <w:pPr>
        <w:rPr>
          <w:rFonts w:ascii="TH SarabunPSK" w:hAnsi="TH SarabunPSK" w:cs="TH SarabunPSK"/>
          <w:sz w:val="32"/>
          <w:szCs w:val="32"/>
        </w:rPr>
      </w:pPr>
      <w:r w:rsidRPr="00D2013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9B0D4C2" wp14:editId="0C9B3E17">
            <wp:extent cx="5399405" cy="3113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E968" w14:textId="75D8704A" w:rsidR="00065C5E" w:rsidRPr="00F95CB2" w:rsidRDefault="00065C5E" w:rsidP="00F95CB2">
      <w:pPr>
        <w:pStyle w:val="Caption"/>
        <w:rPr>
          <w:rFonts w:eastAsia="TH SarabunPSK"/>
          <w:cs/>
        </w:rPr>
      </w:pPr>
      <w:bookmarkStart w:id="195" w:name="_Toc193918070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35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ตรวจสอบความถูกต้องของระยะห่างของขาอุปกรณ์แต่ละตัวและขนาดของตัวถัง</w:t>
      </w:r>
      <w:bookmarkEnd w:id="195"/>
    </w:p>
    <w:p w14:paraId="4DD7C7C5" w14:textId="77777777" w:rsidR="00576465" w:rsidRDefault="00576465" w:rsidP="0015374D">
      <w:pPr>
        <w:rPr>
          <w:rFonts w:ascii="TH SarabunPSK" w:hAnsi="TH SarabunPSK" w:cs="TH SarabunPSK"/>
          <w:sz w:val="32"/>
          <w:szCs w:val="32"/>
        </w:rPr>
      </w:pPr>
    </w:p>
    <w:p w14:paraId="5BEA775F" w14:textId="77777777" w:rsidR="00576465" w:rsidRDefault="00576465" w:rsidP="0015374D">
      <w:pPr>
        <w:rPr>
          <w:rFonts w:ascii="TH SarabunPSK" w:hAnsi="TH SarabunPSK" w:cs="TH SarabunPSK"/>
          <w:sz w:val="32"/>
          <w:szCs w:val="32"/>
        </w:rPr>
      </w:pPr>
    </w:p>
    <w:p w14:paraId="3EF0DF32" w14:textId="365FC48A" w:rsidR="0015374D" w:rsidRDefault="00576465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96" w:name="_Toc197457384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23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 xml:space="preserve">ผลที่ได้ (กรณีอุปกรณ์ตัวใดไม่มีโมเดล 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3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 xml:space="preserve">มิติสามารถเลือกอุปกรณ์ตัวใหม่ หรือค้นหาโมเดล 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3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>มิติตัวอื่นมาวางทับได้)</w:t>
      </w:r>
      <w:bookmarkEnd w:id="196"/>
    </w:p>
    <w:p w14:paraId="27EE55B7" w14:textId="77777777" w:rsidR="00726FAE" w:rsidRPr="00794F1A" w:rsidRDefault="00726FAE" w:rsidP="0015374D">
      <w:pPr>
        <w:rPr>
          <w:rFonts w:ascii="TH SarabunPSK" w:hAnsi="TH SarabunPSK" w:cs="TH SarabunPSK"/>
          <w:sz w:val="32"/>
          <w:szCs w:val="32"/>
        </w:rPr>
      </w:pPr>
    </w:p>
    <w:p w14:paraId="1745E6E9" w14:textId="167103D9" w:rsidR="0015374D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776DD07" wp14:editId="4D008421">
            <wp:extent cx="4134678" cy="2582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6696" cy="259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AAC4" w14:textId="5867F702" w:rsidR="00065C5E" w:rsidRPr="00F95CB2" w:rsidRDefault="00065C5E" w:rsidP="00F95CB2">
      <w:pPr>
        <w:pStyle w:val="Caption"/>
        <w:rPr>
          <w:rFonts w:eastAsia="TH SarabunPSK"/>
          <w:cs/>
        </w:rPr>
      </w:pPr>
      <w:bookmarkStart w:id="197" w:name="_Toc193918071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36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ผลที่ได้</w:t>
      </w:r>
      <w:bookmarkEnd w:id="197"/>
    </w:p>
    <w:p w14:paraId="20631FD6" w14:textId="77777777" w:rsidR="00576465" w:rsidRDefault="00576465" w:rsidP="0015374D">
      <w:pPr>
        <w:rPr>
          <w:rFonts w:ascii="TH SarabunPSK" w:hAnsi="TH SarabunPSK" w:cs="TH SarabunPSK"/>
          <w:sz w:val="32"/>
          <w:szCs w:val="32"/>
        </w:rPr>
      </w:pPr>
    </w:p>
    <w:p w14:paraId="38F8DD66" w14:textId="77777777" w:rsidR="00D2013D" w:rsidRDefault="00D2013D" w:rsidP="0015374D">
      <w:pPr>
        <w:rPr>
          <w:rFonts w:ascii="TH SarabunPSK" w:hAnsi="TH SarabunPSK" w:cs="TH SarabunPSK"/>
          <w:sz w:val="32"/>
          <w:szCs w:val="32"/>
        </w:rPr>
      </w:pPr>
    </w:p>
    <w:p w14:paraId="06D21AD4" w14:textId="62146A8F" w:rsidR="0015374D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198" w:name="_Toc197457385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24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 xml:space="preserve">กรณีที่ต้องการเอาอุปกรณ์แต่ละตัวมาเก็บไว้เพื่อให้ง่ายต่อการใช้งานครั้งถัดไปโดยไม่ต้องไปค้นหาอีกสามาถทำได้โดยการ 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Clone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>ดังรูป</w:t>
      </w:r>
      <w:bookmarkEnd w:id="198"/>
    </w:p>
    <w:p w14:paraId="29A1ED43" w14:textId="77777777" w:rsidR="00726FAE" w:rsidRPr="00794F1A" w:rsidRDefault="00726FAE" w:rsidP="0015374D">
      <w:pPr>
        <w:rPr>
          <w:rFonts w:ascii="TH SarabunPSK" w:hAnsi="TH SarabunPSK" w:cs="TH SarabunPSK"/>
          <w:sz w:val="32"/>
          <w:szCs w:val="32"/>
        </w:rPr>
      </w:pPr>
    </w:p>
    <w:p w14:paraId="6F9F13B4" w14:textId="76F6F73C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375A1AE" wp14:editId="42C85346">
            <wp:extent cx="5382376" cy="3629532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A909" w14:textId="35DE1C96" w:rsidR="00065C5E" w:rsidRPr="00F95CB2" w:rsidRDefault="00065C5E" w:rsidP="00F95CB2">
      <w:pPr>
        <w:pStyle w:val="Caption"/>
        <w:rPr>
          <w:rFonts w:eastAsia="TH SarabunPSK"/>
        </w:rPr>
      </w:pPr>
      <w:bookmarkStart w:id="199" w:name="_Toc193918072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37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การเอาอุปกรณ์แต่ละตัวมาเก็บไว้เพื่อให้ง่ายต่อการใช้งานครั้งถัด</w:t>
      </w:r>
      <w:bookmarkEnd w:id="199"/>
    </w:p>
    <w:p w14:paraId="3EBBA2FC" w14:textId="77777777" w:rsidR="00D2013D" w:rsidRDefault="00D2013D" w:rsidP="0015374D">
      <w:pPr>
        <w:rPr>
          <w:rFonts w:ascii="TH SarabunPSK" w:hAnsi="TH SarabunPSK" w:cs="TH SarabunPSK"/>
          <w:sz w:val="32"/>
          <w:szCs w:val="32"/>
        </w:rPr>
      </w:pPr>
    </w:p>
    <w:p w14:paraId="2A43F0B1" w14:textId="109B7FD4" w:rsidR="0015374D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00" w:name="_Toc197457386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25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 xml:space="preserve">ตั้งชื่ออุปกรณ์ที่ 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Clone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>มา เพื่อให้แสดงในรายการของตนเอง (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>My Libraries)</w:t>
      </w:r>
      <w:bookmarkEnd w:id="200"/>
    </w:p>
    <w:p w14:paraId="62DAD31C" w14:textId="77777777" w:rsidR="00726FAE" w:rsidRPr="00794F1A" w:rsidRDefault="00726FAE" w:rsidP="0015374D">
      <w:pPr>
        <w:rPr>
          <w:rFonts w:ascii="TH SarabunPSK" w:hAnsi="TH SarabunPSK" w:cs="TH SarabunPSK"/>
          <w:sz w:val="32"/>
          <w:szCs w:val="32"/>
        </w:rPr>
      </w:pPr>
    </w:p>
    <w:p w14:paraId="3419D570" w14:textId="313E0480" w:rsidR="0015374D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33F6F4D" wp14:editId="239DBDC8">
            <wp:extent cx="5372850" cy="2143424"/>
            <wp:effectExtent l="0" t="0" r="0" b="9525"/>
            <wp:docPr id="1472853056" name="Picture 147285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CD5" w14:textId="308C9589" w:rsidR="00065C5E" w:rsidRPr="00F95CB2" w:rsidRDefault="00065C5E" w:rsidP="00F95CB2">
      <w:pPr>
        <w:pStyle w:val="Caption"/>
        <w:rPr>
          <w:rFonts w:eastAsia="TH SarabunPSK"/>
        </w:rPr>
      </w:pPr>
      <w:bookmarkStart w:id="201" w:name="_Toc193918073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38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ตั้งชื่ออุปกรณ์ที่ </w:t>
      </w:r>
      <w:r w:rsidRPr="00F95CB2">
        <w:rPr>
          <w:rFonts w:eastAsia="TH SarabunPSK" w:hint="cs"/>
        </w:rPr>
        <w:t>Clone</w:t>
      </w:r>
      <w:bookmarkEnd w:id="201"/>
    </w:p>
    <w:p w14:paraId="06D5A990" w14:textId="77777777" w:rsidR="00576465" w:rsidRDefault="00576465" w:rsidP="00065C5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2BC36F" w14:textId="77777777" w:rsidR="00576465" w:rsidRDefault="00576465" w:rsidP="0015374D">
      <w:pPr>
        <w:rPr>
          <w:rFonts w:ascii="TH SarabunPSK" w:hAnsi="TH SarabunPSK" w:cs="TH SarabunPSK"/>
          <w:sz w:val="32"/>
          <w:szCs w:val="32"/>
        </w:rPr>
      </w:pPr>
    </w:p>
    <w:p w14:paraId="1E2C6036" w14:textId="2DD59999" w:rsidR="0015374D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02" w:name="_Toc197457387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26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 xml:space="preserve">เมื่อดูในไลบรารี่ของผู้ใช้งานจะเห็นรายการอุปกรณ์ที่ทำการ 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Clone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>เก็บเข้ามา</w:t>
      </w:r>
      <w:bookmarkEnd w:id="202"/>
    </w:p>
    <w:p w14:paraId="2773B283" w14:textId="77777777" w:rsidR="0015374D" w:rsidRPr="00794F1A" w:rsidRDefault="0015374D" w:rsidP="0015374D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(1)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คลิกที่ี </w:t>
      </w:r>
      <w:proofErr w:type="gramStart"/>
      <w:r w:rsidRPr="00794F1A">
        <w:rPr>
          <w:rFonts w:ascii="TH SarabunPSK" w:hAnsi="TH SarabunPSK" w:cs="TH SarabunPSK" w:hint="cs"/>
          <w:sz w:val="32"/>
          <w:szCs w:val="32"/>
        </w:rPr>
        <w:t>Work Space</w:t>
      </w:r>
      <w:proofErr w:type="gramEnd"/>
    </w:p>
    <w:p w14:paraId="3F24131B" w14:textId="1036FFA8" w:rsidR="0015374D" w:rsidRDefault="0015374D" w:rsidP="0015374D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(2)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794F1A">
        <w:rPr>
          <w:rFonts w:ascii="TH SarabunPSK" w:hAnsi="TH SarabunPSK" w:cs="TH SarabunPSK" w:hint="cs"/>
          <w:sz w:val="32"/>
          <w:szCs w:val="32"/>
        </w:rPr>
        <w:t xml:space="preserve">My Libraries-&gt;All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จะเห็นรายการอุปกรณ์ (</w:t>
      </w:r>
      <w:r w:rsidRPr="00794F1A">
        <w:rPr>
          <w:rFonts w:ascii="TH SarabunPSK" w:hAnsi="TH SarabunPSK" w:cs="TH SarabunPSK" w:hint="cs"/>
          <w:sz w:val="32"/>
          <w:szCs w:val="32"/>
        </w:rPr>
        <w:t>3)</w:t>
      </w:r>
    </w:p>
    <w:p w14:paraId="28FA9604" w14:textId="77777777" w:rsidR="00726FAE" w:rsidRPr="00794F1A" w:rsidRDefault="00726FAE" w:rsidP="0015374D">
      <w:pPr>
        <w:rPr>
          <w:rFonts w:ascii="TH SarabunPSK" w:hAnsi="TH SarabunPSK" w:cs="TH SarabunPSK"/>
          <w:sz w:val="32"/>
          <w:szCs w:val="32"/>
        </w:rPr>
      </w:pPr>
    </w:p>
    <w:p w14:paraId="53507D1B" w14:textId="1C51664A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D8757A4" wp14:editId="1C39D7A4">
            <wp:extent cx="5363323" cy="2743583"/>
            <wp:effectExtent l="0" t="0" r="0" b="0"/>
            <wp:docPr id="1472853057" name="Picture 147285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DD3A" w14:textId="7C258BBA" w:rsidR="00065C5E" w:rsidRPr="00F95CB2" w:rsidRDefault="00065C5E" w:rsidP="00F95CB2">
      <w:pPr>
        <w:pStyle w:val="Caption"/>
        <w:rPr>
          <w:rFonts w:eastAsia="TH SarabunPSK"/>
        </w:rPr>
      </w:pPr>
      <w:bookmarkStart w:id="203" w:name="_Toc193918074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39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เมื่อดูในไลบรารี่ของผู้ใช้งานจะเห็นรายการอุปกรณ์ที่ทำการ </w:t>
      </w:r>
      <w:r w:rsidRPr="00F95CB2">
        <w:rPr>
          <w:rFonts w:eastAsia="TH SarabunPSK" w:hint="cs"/>
        </w:rPr>
        <w:t>Clone</w:t>
      </w:r>
      <w:bookmarkEnd w:id="203"/>
    </w:p>
    <w:p w14:paraId="038AF2F1" w14:textId="77777777" w:rsidR="00726FAE" w:rsidRPr="00794F1A" w:rsidRDefault="00726FA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9B8FE4" w14:textId="280880E6" w:rsidR="0015374D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04" w:name="_Toc197457388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27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>ดำเนินการต่อวงจร</w:t>
      </w:r>
      <w:bookmarkEnd w:id="204"/>
    </w:p>
    <w:p w14:paraId="57EC0B5F" w14:textId="77777777" w:rsidR="0015374D" w:rsidRPr="00794F1A" w:rsidRDefault="0015374D" w:rsidP="0015374D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-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ย้ายไปยังตำแหน่งที่เหมาะสม</w:t>
      </w:r>
    </w:p>
    <w:p w14:paraId="157D2AC8" w14:textId="77777777" w:rsidR="0015374D" w:rsidRPr="00794F1A" w:rsidRDefault="0015374D" w:rsidP="0015374D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-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เพิ่มอุปกรณ์ให้ครบ สามารถใช้การคัดลอกและวางอุปกรณ์ที่เหมือนกันที่เคยวางมาก่อนหน้านี้แล้ว</w:t>
      </w:r>
    </w:p>
    <w:p w14:paraId="7DDF0A60" w14:textId="77777777" w:rsidR="0015374D" w:rsidRPr="00794F1A" w:rsidRDefault="0015374D" w:rsidP="0015374D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-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วางกราวด์ เลือกจากปุ่มกราวด์ (</w:t>
      </w:r>
      <w:r w:rsidRPr="00794F1A">
        <w:rPr>
          <w:rFonts w:ascii="TH SarabunPSK" w:hAnsi="TH SarabunPSK" w:cs="TH SarabunPSK" w:hint="cs"/>
          <w:sz w:val="32"/>
          <w:szCs w:val="32"/>
        </w:rPr>
        <w:t>1)</w:t>
      </w:r>
    </w:p>
    <w:p w14:paraId="0EF5431F" w14:textId="0496BF3A" w:rsidR="0015374D" w:rsidRDefault="0015374D" w:rsidP="0015374D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-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ลากสายเชื่อมต่อวงจร เริ่มจากคลิกที่เครื่องมือเชื่อมต่อสายแล้วคลิกที่ขาอุปกรณ์เพื่อเชื่อมต่ออุปกรณ์เข้าด้วยกัน (</w:t>
      </w:r>
      <w:r w:rsidRPr="00794F1A">
        <w:rPr>
          <w:rFonts w:ascii="TH SarabunPSK" w:hAnsi="TH SarabunPSK" w:cs="TH SarabunPSK" w:hint="cs"/>
          <w:sz w:val="32"/>
          <w:szCs w:val="32"/>
        </w:rPr>
        <w:t>2)</w:t>
      </w:r>
    </w:p>
    <w:p w14:paraId="2632C5F9" w14:textId="77777777" w:rsidR="00726FAE" w:rsidRPr="00794F1A" w:rsidRDefault="00726FAE" w:rsidP="0015374D">
      <w:pPr>
        <w:rPr>
          <w:rFonts w:ascii="TH SarabunPSK" w:hAnsi="TH SarabunPSK" w:cs="TH SarabunPSK"/>
          <w:sz w:val="32"/>
          <w:szCs w:val="32"/>
        </w:rPr>
      </w:pPr>
    </w:p>
    <w:p w14:paraId="53B3BEA1" w14:textId="34D1CFF1" w:rsidR="0015374D" w:rsidRPr="00794F1A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02329F0" wp14:editId="100CD0C7">
            <wp:extent cx="5249008" cy="2286319"/>
            <wp:effectExtent l="0" t="0" r="8890" b="0"/>
            <wp:docPr id="1472853058" name="Picture 147285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AE5" w14:textId="5EAF2FFF" w:rsidR="00065C5E" w:rsidRPr="00F95CB2" w:rsidRDefault="00065C5E" w:rsidP="00F95CB2">
      <w:pPr>
        <w:pStyle w:val="Caption"/>
        <w:rPr>
          <w:rFonts w:eastAsia="TH SarabunPSK"/>
        </w:rPr>
      </w:pPr>
      <w:bookmarkStart w:id="205" w:name="_Toc193918075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40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ดำเนินการต่อวงจร</w:t>
      </w:r>
      <w:bookmarkEnd w:id="205"/>
    </w:p>
    <w:p w14:paraId="234E1BCC" w14:textId="77777777" w:rsidR="00576465" w:rsidRDefault="00576465" w:rsidP="00065C5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DFAB99" w14:textId="77777777" w:rsidR="00576465" w:rsidRDefault="00576465" w:rsidP="0015374D">
      <w:pPr>
        <w:rPr>
          <w:rFonts w:ascii="TH SarabunPSK" w:hAnsi="TH SarabunPSK" w:cs="TH SarabunPSK"/>
          <w:sz w:val="32"/>
          <w:szCs w:val="32"/>
        </w:rPr>
      </w:pPr>
    </w:p>
    <w:p w14:paraId="24C208E5" w14:textId="4A648375" w:rsidR="0015374D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06" w:name="_Toc197457389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28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>เมื่อต่อวงจรเสร็จ ให้ทำการบันทึกไฟล์ (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 xml:space="preserve">SAVE) </w:t>
      </w:r>
      <w:r w:rsidR="0015374D" w:rsidRPr="00794F1A">
        <w:rPr>
          <w:rFonts w:ascii="TH SarabunPSK" w:hAnsi="TH SarabunPSK" w:cs="TH SarabunPSK" w:hint="cs"/>
          <w:sz w:val="32"/>
          <w:szCs w:val="32"/>
          <w:cs/>
        </w:rPr>
        <w:t xml:space="preserve">แล้วทำการคลิกที่ปุ่ม </w:t>
      </w:r>
      <w:r w:rsidR="0015374D" w:rsidRPr="00794F1A">
        <w:rPr>
          <w:rFonts w:ascii="TH SarabunPSK" w:hAnsi="TH SarabunPSK" w:cs="TH SarabunPSK" w:hint="cs"/>
          <w:sz w:val="32"/>
          <w:szCs w:val="32"/>
        </w:rPr>
        <w:t>Convert Schematic to PCB</w:t>
      </w:r>
      <w:bookmarkEnd w:id="206"/>
    </w:p>
    <w:p w14:paraId="62B2E617" w14:textId="77777777" w:rsidR="00726FAE" w:rsidRPr="00794F1A" w:rsidRDefault="00726FAE" w:rsidP="0015374D">
      <w:pPr>
        <w:rPr>
          <w:rFonts w:ascii="TH SarabunPSK" w:hAnsi="TH SarabunPSK" w:cs="TH SarabunPSK"/>
          <w:sz w:val="32"/>
          <w:szCs w:val="32"/>
        </w:rPr>
      </w:pPr>
    </w:p>
    <w:p w14:paraId="0A07AE50" w14:textId="41AE0494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163DC3B1" wp14:editId="5A890995">
            <wp:extent cx="5372850" cy="2267266"/>
            <wp:effectExtent l="0" t="0" r="0" b="0"/>
            <wp:docPr id="1472853059" name="Picture 147285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348A" w14:textId="79CD7BF2" w:rsidR="00065C5E" w:rsidRPr="00F95CB2" w:rsidRDefault="00065C5E" w:rsidP="00F95CB2">
      <w:pPr>
        <w:pStyle w:val="Caption"/>
        <w:rPr>
          <w:rFonts w:eastAsia="TH SarabunPSK"/>
        </w:rPr>
      </w:pPr>
      <w:bookmarkStart w:id="207" w:name="_Toc193918076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41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ต่อวงจรเสร็จและการ</w:t>
      </w:r>
      <w:r w:rsidRPr="00F95CB2">
        <w:rPr>
          <w:rFonts w:eastAsia="TH SarabunPSK"/>
        </w:rPr>
        <w:t>(save)</w:t>
      </w:r>
      <w:bookmarkEnd w:id="207"/>
    </w:p>
    <w:p w14:paraId="4BF281AC" w14:textId="77777777" w:rsidR="00726FAE" w:rsidRPr="00794F1A" w:rsidRDefault="00726FAE" w:rsidP="00CB089E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D50A2B6" w14:textId="68CC02EB" w:rsidR="00D2013D" w:rsidRDefault="00BD6682" w:rsidP="00980E45">
      <w:pPr>
        <w:rPr>
          <w:rFonts w:ascii="TH SarabunPSK" w:hAnsi="TH SarabunPSK" w:cs="TH SarabunPSK"/>
          <w:sz w:val="32"/>
          <w:szCs w:val="32"/>
        </w:rPr>
      </w:pPr>
      <w:r w:rsidRPr="00BD668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F8308E" wp14:editId="565728FB">
            <wp:extent cx="5399405" cy="3424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5657" w14:textId="18441F93" w:rsidR="00065C5E" w:rsidRDefault="00065C5E" w:rsidP="00F95CB2">
      <w:pPr>
        <w:pStyle w:val="Caption"/>
        <w:rPr>
          <w:b/>
          <w:bCs/>
        </w:rPr>
      </w:pPr>
      <w:bookmarkStart w:id="208" w:name="_Toc193918077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42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วงจรที่เสร็จของ </w:t>
      </w:r>
      <w:r w:rsidRPr="00F95CB2">
        <w:rPr>
          <w:rFonts w:eastAsia="TH SarabunPSK"/>
        </w:rPr>
        <w:t>Microcontroller</w:t>
      </w:r>
      <w:bookmarkEnd w:id="208"/>
    </w:p>
    <w:p w14:paraId="7598D420" w14:textId="030EB8E7" w:rsidR="00BD6682" w:rsidRDefault="00BD6682" w:rsidP="00065C5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D83156" w14:textId="0EE98BA9" w:rsidR="00BD6682" w:rsidRDefault="00BD6682" w:rsidP="00980E45">
      <w:pPr>
        <w:rPr>
          <w:rFonts w:ascii="TH SarabunPSK" w:hAnsi="TH SarabunPSK" w:cs="TH SarabunPSK"/>
          <w:sz w:val="32"/>
          <w:szCs w:val="32"/>
        </w:rPr>
      </w:pPr>
    </w:p>
    <w:p w14:paraId="309F8D97" w14:textId="4C1A2534" w:rsidR="00BD6682" w:rsidRDefault="00BD6682" w:rsidP="00980E45">
      <w:pPr>
        <w:rPr>
          <w:rFonts w:ascii="TH SarabunPSK" w:hAnsi="TH SarabunPSK" w:cs="TH SarabunPSK"/>
          <w:sz w:val="32"/>
          <w:szCs w:val="32"/>
        </w:rPr>
      </w:pPr>
      <w:r w:rsidRPr="00BD668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120E04" wp14:editId="29FFA270">
            <wp:extent cx="5399405" cy="2369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28E6" w14:textId="00A2A3E2" w:rsidR="00065C5E" w:rsidRPr="00F95CB2" w:rsidRDefault="00065C5E" w:rsidP="00F95CB2">
      <w:pPr>
        <w:pStyle w:val="Caption"/>
        <w:rPr>
          <w:rFonts w:eastAsia="TH SarabunPSK"/>
        </w:rPr>
      </w:pPr>
      <w:bookmarkStart w:id="209" w:name="_Toc193918078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43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วงจรที่เสร็จของ </w:t>
      </w:r>
      <w:r w:rsidRPr="00F95CB2">
        <w:rPr>
          <w:rFonts w:eastAsia="TH SarabunPSK"/>
        </w:rPr>
        <w:t>Motor Driver</w:t>
      </w:r>
      <w:bookmarkEnd w:id="209"/>
    </w:p>
    <w:p w14:paraId="6DBBA6D5" w14:textId="77777777" w:rsidR="00BD6682" w:rsidRPr="00794F1A" w:rsidRDefault="00BD6682" w:rsidP="00980E45">
      <w:pPr>
        <w:rPr>
          <w:rFonts w:ascii="TH SarabunPSK" w:hAnsi="TH SarabunPSK" w:cs="TH SarabunPSK"/>
          <w:sz w:val="32"/>
          <w:szCs w:val="32"/>
        </w:rPr>
      </w:pPr>
    </w:p>
    <w:p w14:paraId="7D1E3220" w14:textId="7ACD8474" w:rsidR="0015374D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10" w:name="_Toc197457390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>29 จะได้ไฟล์ที่มีอุปกรณ์ที่แสดงเป็นรูปตัวถัง (</w:t>
      </w:r>
      <w:proofErr w:type="gramStart"/>
      <w:r w:rsidR="00980E45" w:rsidRPr="00794F1A">
        <w:rPr>
          <w:rFonts w:ascii="TH SarabunPSK" w:hAnsi="TH SarabunPSK" w:cs="TH SarabunPSK" w:hint="cs"/>
          <w:sz w:val="32"/>
          <w:szCs w:val="32"/>
        </w:rPr>
        <w:t>Foot Print</w:t>
      </w:r>
      <w:proofErr w:type="gramEnd"/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)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 xml:space="preserve">พร้อมสาย 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Net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>ที่แสดงว่าขาแต่ละอุปกรณ์มีการเชื่อมต่อตัวไหนบ้าง</w:t>
      </w:r>
      <w:bookmarkEnd w:id="210"/>
    </w:p>
    <w:p w14:paraId="0A60E140" w14:textId="77777777" w:rsidR="00726FAE" w:rsidRPr="00794F1A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6A6497C3" w14:textId="72611E0C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C67EA70" wp14:editId="79999371">
            <wp:extent cx="5353797" cy="3029373"/>
            <wp:effectExtent l="0" t="0" r="0" b="0"/>
            <wp:docPr id="1472853060" name="Picture 147285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8B6" w14:textId="27B2DABB" w:rsidR="00065C5E" w:rsidRPr="00F95CB2" w:rsidRDefault="00065C5E" w:rsidP="00F95CB2">
      <w:pPr>
        <w:pStyle w:val="Caption"/>
        <w:rPr>
          <w:rFonts w:eastAsia="TH SarabunPSK"/>
        </w:rPr>
      </w:pPr>
      <w:bookmarkStart w:id="211" w:name="_Toc193918079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44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จะได้ไฟล์ที่มีอุปกรณ์ที่แสดงเป็นรูปตัวถัง (</w:t>
      </w:r>
      <w:r w:rsidRPr="00F95CB2">
        <w:rPr>
          <w:rFonts w:eastAsia="TH SarabunPSK" w:hint="cs"/>
        </w:rPr>
        <w:t>Foot Print)</w:t>
      </w:r>
      <w:bookmarkEnd w:id="211"/>
    </w:p>
    <w:p w14:paraId="12CABA22" w14:textId="77777777" w:rsidR="00726FAE" w:rsidRPr="00794F1A" w:rsidRDefault="00726FA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06D6E5" w14:textId="77777777" w:rsidR="00726FAE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3D1CFE88" w14:textId="77777777" w:rsidR="00726FAE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46B347E8" w14:textId="77777777" w:rsidR="00726FAE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66E53A91" w14:textId="77777777" w:rsidR="00726FAE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6E2969BF" w14:textId="7A75BC70" w:rsidR="00726FAE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11CAFC64" w14:textId="33415654" w:rsidR="00065C5E" w:rsidRDefault="00065C5E" w:rsidP="00980E45">
      <w:pPr>
        <w:rPr>
          <w:rFonts w:ascii="TH SarabunPSK" w:hAnsi="TH SarabunPSK" w:cs="TH SarabunPSK"/>
          <w:sz w:val="32"/>
          <w:szCs w:val="32"/>
        </w:rPr>
      </w:pPr>
    </w:p>
    <w:p w14:paraId="1365EC1F" w14:textId="77777777" w:rsidR="00065C5E" w:rsidRDefault="00065C5E" w:rsidP="00980E45">
      <w:pPr>
        <w:rPr>
          <w:rFonts w:ascii="TH SarabunPSK" w:hAnsi="TH SarabunPSK" w:cs="TH SarabunPSK"/>
          <w:sz w:val="32"/>
          <w:szCs w:val="32"/>
        </w:rPr>
      </w:pPr>
    </w:p>
    <w:p w14:paraId="2E8B12A2" w14:textId="71DBF9AB" w:rsidR="0015374D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12" w:name="_Toc197457391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30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>ตั้งค่าหน่วยการแสดงผลและค่ากริดดังรูป</w:t>
      </w:r>
      <w:bookmarkEnd w:id="212"/>
    </w:p>
    <w:p w14:paraId="206589B8" w14:textId="77777777" w:rsidR="00726FAE" w:rsidRPr="00794F1A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1DD111A4" w14:textId="45CAC56A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57041EB" wp14:editId="3E9D8DD7">
            <wp:extent cx="5372850" cy="3038899"/>
            <wp:effectExtent l="0" t="0" r="0" b="9525"/>
            <wp:docPr id="1472853061" name="Picture 147285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4542" w14:textId="6CC8D32F" w:rsidR="00726FAE" w:rsidRPr="00F95CB2" w:rsidRDefault="00065C5E" w:rsidP="00F95CB2">
      <w:pPr>
        <w:pStyle w:val="Caption"/>
        <w:rPr>
          <w:rFonts w:eastAsia="TH SarabunPSK"/>
        </w:rPr>
      </w:pPr>
      <w:bookmarkStart w:id="213" w:name="_Toc193918080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45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ตั้งค่าหน่วยการแสดงผลและค่ากริดดังรูป</w:t>
      </w:r>
      <w:bookmarkEnd w:id="213"/>
    </w:p>
    <w:p w14:paraId="4E2EB282" w14:textId="0961DADF" w:rsidR="00980E45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14" w:name="_Toc197457392"/>
      <w:r>
        <w:rPr>
          <w:rFonts w:ascii="TH SarabunPSK" w:hAnsi="TH SarabunPSK" w:cs="TH SarabunPSK"/>
          <w:sz w:val="32"/>
          <w:szCs w:val="32"/>
        </w:rPr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31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>ดำเนินการดังนี้</w:t>
      </w:r>
      <w:bookmarkEnd w:id="214"/>
    </w:p>
    <w:p w14:paraId="7082F5D9" w14:textId="77777777" w:rsidR="00980E45" w:rsidRPr="00794F1A" w:rsidRDefault="00980E45" w:rsidP="00980E45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-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>ทำการเคลื่อนย้ายอุปกรณ์ไปยังตำแหน่งที่เหมาะสม (ที่คิดว่าการเดินลายทองแดงไม่ยาก)</w:t>
      </w:r>
    </w:p>
    <w:p w14:paraId="758E83F3" w14:textId="31E1AEF9" w:rsidR="0015374D" w:rsidRDefault="00980E45" w:rsidP="00980E45">
      <w:pPr>
        <w:rPr>
          <w:rFonts w:ascii="TH SarabunPSK" w:hAnsi="TH SarabunPSK" w:cs="TH SarabunPSK"/>
          <w:sz w:val="32"/>
          <w:szCs w:val="32"/>
        </w:rPr>
      </w:pPr>
      <w:r w:rsidRPr="00794F1A">
        <w:rPr>
          <w:rFonts w:ascii="TH SarabunPSK" w:hAnsi="TH SarabunPSK" w:cs="TH SarabunPSK" w:hint="cs"/>
          <w:sz w:val="32"/>
          <w:szCs w:val="32"/>
        </w:rPr>
        <w:t xml:space="preserve">    - </w:t>
      </w:r>
      <w:r w:rsidRPr="00794F1A">
        <w:rPr>
          <w:rFonts w:ascii="TH SarabunPSK" w:hAnsi="TH SarabunPSK" w:cs="TH SarabunPSK" w:hint="cs"/>
          <w:sz w:val="32"/>
          <w:szCs w:val="32"/>
          <w:cs/>
        </w:rPr>
        <w:t xml:space="preserve">วางรูยึด </w:t>
      </w:r>
      <w:r w:rsidRPr="00794F1A">
        <w:rPr>
          <w:rFonts w:ascii="TH SarabunPSK" w:hAnsi="TH SarabunPSK" w:cs="TH SarabunPSK" w:hint="cs"/>
          <w:sz w:val="32"/>
          <w:szCs w:val="32"/>
        </w:rPr>
        <w:t>PCB</w:t>
      </w:r>
    </w:p>
    <w:p w14:paraId="3A025090" w14:textId="77777777" w:rsidR="00726FAE" w:rsidRPr="00794F1A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0F2902F0" w14:textId="05D97072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28587D12" wp14:editId="65C2EFE8">
            <wp:extent cx="5382376" cy="2686425"/>
            <wp:effectExtent l="0" t="0" r="8890" b="0"/>
            <wp:docPr id="1472853062" name="Picture 147285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E0E3" w14:textId="226304EA" w:rsidR="00CB6503" w:rsidRPr="00F95CB2" w:rsidRDefault="00065C5E" w:rsidP="00F95CB2">
      <w:pPr>
        <w:pStyle w:val="Caption"/>
        <w:rPr>
          <w:rFonts w:eastAsia="TH SarabunPSK"/>
        </w:rPr>
      </w:pPr>
      <w:bookmarkStart w:id="215" w:name="_Toc193918081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</w:t>
      </w:r>
      <w:r w:rsidR="00CB6503">
        <w:rPr>
          <w:rFonts w:eastAsia="TH SarabunPSK"/>
        </w:rPr>
        <w:t>6</w:t>
      </w:r>
      <w:r w:rsidRPr="00E239FA">
        <w:rPr>
          <w:rFonts w:eastAsia="TH SarabunPSK" w:hint="cs"/>
        </w:rPr>
        <w:t xml:space="preserve"> </w:t>
      </w:r>
      <w:r w:rsidR="00CB6503" w:rsidRPr="00F95CB2">
        <w:rPr>
          <w:rFonts w:eastAsia="TH SarabunPSK" w:hint="cs"/>
          <w:cs/>
        </w:rPr>
        <w:t xml:space="preserve">วางรูยึด </w:t>
      </w:r>
      <w:r w:rsidR="00CB6503" w:rsidRPr="00F95CB2">
        <w:rPr>
          <w:rFonts w:eastAsia="TH SarabunPSK" w:hint="cs"/>
        </w:rPr>
        <w:t>PCB</w:t>
      </w:r>
      <w:bookmarkEnd w:id="215"/>
    </w:p>
    <w:p w14:paraId="01BB6783" w14:textId="393D1E3C" w:rsidR="00726FAE" w:rsidRPr="00794F1A" w:rsidRDefault="00726FAE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81F018" w14:textId="77777777" w:rsidR="00BD6682" w:rsidRDefault="00BD6682" w:rsidP="00980E45">
      <w:pPr>
        <w:rPr>
          <w:rFonts w:ascii="TH SarabunPSK" w:hAnsi="TH SarabunPSK" w:cs="TH SarabunPSK"/>
          <w:sz w:val="32"/>
          <w:szCs w:val="32"/>
        </w:rPr>
      </w:pPr>
    </w:p>
    <w:p w14:paraId="5F227926" w14:textId="77777777" w:rsidR="00CB6503" w:rsidRDefault="00CB6503" w:rsidP="00980E45">
      <w:pPr>
        <w:rPr>
          <w:rFonts w:ascii="TH SarabunPSK" w:hAnsi="TH SarabunPSK" w:cs="TH SarabunPSK"/>
          <w:sz w:val="32"/>
          <w:szCs w:val="32"/>
        </w:rPr>
      </w:pPr>
    </w:p>
    <w:p w14:paraId="6299C9F6" w14:textId="19DCAC5E" w:rsidR="0015374D" w:rsidRPr="00794F1A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16" w:name="_Toc197457393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2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>ผลที่ได้</w:t>
      </w:r>
      <w:bookmarkEnd w:id="216"/>
    </w:p>
    <w:p w14:paraId="49580494" w14:textId="468BB693" w:rsidR="0015374D" w:rsidRDefault="00D2013D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2013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613F06B" wp14:editId="55FB18EE">
            <wp:extent cx="5391902" cy="2162477"/>
            <wp:effectExtent l="0" t="0" r="0" b="9525"/>
            <wp:docPr id="1472853064" name="Picture 147285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8BF5" w14:textId="3939B0A2" w:rsidR="00CB6503" w:rsidRPr="00F95CB2" w:rsidRDefault="00CB6503" w:rsidP="00F95CB2">
      <w:pPr>
        <w:pStyle w:val="Caption"/>
        <w:rPr>
          <w:rFonts w:eastAsia="TH SarabunPSK"/>
        </w:rPr>
      </w:pPr>
      <w:bookmarkStart w:id="217" w:name="_Toc193918082"/>
      <w:r w:rsidRPr="00E239FA">
        <w:rPr>
          <w:rFonts w:eastAsia="TH SarabunPSK" w:hint="cs"/>
          <w:cs/>
        </w:rPr>
        <w:t>รูปที่</w:t>
      </w:r>
      <w:r w:rsidRPr="00E239FA">
        <w:rPr>
          <w:rFonts w:eastAsia="TH SarabunPSK" w:hint="cs"/>
        </w:rPr>
        <w:t xml:space="preserve"> 3.</w:t>
      </w:r>
      <w:r>
        <w:rPr>
          <w:rFonts w:eastAsia="TH SarabunPSK"/>
        </w:rPr>
        <w:t>47</w:t>
      </w:r>
      <w:r w:rsidRPr="00E239FA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ผลที่ได้</w:t>
      </w:r>
      <w:bookmarkEnd w:id="217"/>
    </w:p>
    <w:p w14:paraId="78E800A9" w14:textId="776E5CBC" w:rsidR="00BD6682" w:rsidRDefault="00BD6682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E8968D" w14:textId="22A4A188" w:rsidR="00BD6682" w:rsidRDefault="00BD6682" w:rsidP="00CB08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D668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2D2F85" wp14:editId="2B84D9CF">
            <wp:extent cx="3677163" cy="4553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C941" w14:textId="540814BF" w:rsidR="00A00DC8" w:rsidRPr="00F95CB2" w:rsidRDefault="00CB6503" w:rsidP="00F95CB2">
      <w:pPr>
        <w:pStyle w:val="Caption"/>
        <w:rPr>
          <w:rFonts w:eastAsia="TH SarabunPSK"/>
        </w:rPr>
      </w:pPr>
      <w:bookmarkStart w:id="218" w:name="_Toc193918083"/>
      <w:r w:rsidRPr="00CB6503">
        <w:rPr>
          <w:rFonts w:eastAsia="TH SarabunPSK" w:hint="cs"/>
          <w:cs/>
        </w:rPr>
        <w:t>รูปที่</w:t>
      </w:r>
      <w:r w:rsidRPr="00CB6503">
        <w:rPr>
          <w:rFonts w:eastAsia="TH SarabunPSK" w:hint="cs"/>
        </w:rPr>
        <w:t xml:space="preserve"> 3.48 </w:t>
      </w:r>
      <w:r w:rsidRPr="00F95CB2">
        <w:rPr>
          <w:rFonts w:eastAsia="TH SarabunPSK" w:hint="cs"/>
          <w:cs/>
        </w:rPr>
        <w:t>แผ่นพีซีบีสำหรับรถหุ่นยนต์</w:t>
      </w:r>
      <w:bookmarkEnd w:id="218"/>
    </w:p>
    <w:p w14:paraId="5510CED5" w14:textId="00DBAD5B" w:rsidR="00784042" w:rsidRDefault="00784042" w:rsidP="0078404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06E043" w14:textId="42D82B26" w:rsidR="00784042" w:rsidRDefault="00784042" w:rsidP="0078404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9FC2D1D" w14:textId="5A5BA958" w:rsidR="008B46A1" w:rsidRDefault="008B46A1" w:rsidP="0078404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7C7FE5" w14:textId="77777777" w:rsidR="008B46A1" w:rsidRDefault="008B46A1" w:rsidP="0078404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3B60DB" w14:textId="3EAE0547" w:rsidR="0015374D" w:rsidRDefault="00794F1A" w:rsidP="00784042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19" w:name="_Toc197457394"/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BD6682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.33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 xml:space="preserve">ทดลองแสดงผล </w:t>
      </w:r>
      <w:r w:rsidR="00980E45" w:rsidRPr="00794F1A">
        <w:rPr>
          <w:rFonts w:ascii="TH SarabunPSK" w:hAnsi="TH SarabunPSK" w:cs="TH SarabunPSK" w:hint="cs"/>
          <w:sz w:val="32"/>
          <w:szCs w:val="32"/>
        </w:rPr>
        <w:t xml:space="preserve">3 </w:t>
      </w:r>
      <w:r w:rsidR="00980E45" w:rsidRPr="00794F1A">
        <w:rPr>
          <w:rFonts w:ascii="TH SarabunPSK" w:hAnsi="TH SarabunPSK" w:cs="TH SarabunPSK" w:hint="cs"/>
          <w:sz w:val="32"/>
          <w:szCs w:val="32"/>
          <w:cs/>
        </w:rPr>
        <w:t>มิติ</w:t>
      </w:r>
      <w:bookmarkEnd w:id="219"/>
    </w:p>
    <w:p w14:paraId="11ECDD21" w14:textId="77777777" w:rsidR="00726FAE" w:rsidRPr="00794F1A" w:rsidRDefault="00726FAE" w:rsidP="00980E45">
      <w:pPr>
        <w:rPr>
          <w:rFonts w:ascii="TH SarabunPSK" w:hAnsi="TH SarabunPSK" w:cs="TH SarabunPSK"/>
          <w:sz w:val="32"/>
          <w:szCs w:val="32"/>
        </w:rPr>
      </w:pPr>
    </w:p>
    <w:p w14:paraId="293D0697" w14:textId="6C8561D9" w:rsidR="0015374D" w:rsidRPr="00980E45" w:rsidRDefault="00D2013D" w:rsidP="00980E45">
      <w:pPr>
        <w:rPr>
          <w:rFonts w:ascii="TH Sarabun New" w:hAnsi="TH Sarabun New" w:cs="TH Sarabun New"/>
          <w:sz w:val="32"/>
          <w:szCs w:val="32"/>
        </w:rPr>
      </w:pPr>
      <w:r w:rsidRPr="00D2013D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407BD8A" wp14:editId="47FF2CC7">
            <wp:extent cx="5382376" cy="2867425"/>
            <wp:effectExtent l="0" t="0" r="8890" b="9525"/>
            <wp:docPr id="1472853063" name="Picture 147285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37A8" w14:textId="55F05418" w:rsidR="00CB6503" w:rsidRPr="00F95CB2" w:rsidRDefault="00CB6503" w:rsidP="00F95CB2">
      <w:pPr>
        <w:pStyle w:val="Caption"/>
        <w:rPr>
          <w:rFonts w:eastAsia="TH SarabunPSK"/>
          <w:cs/>
        </w:rPr>
      </w:pPr>
      <w:bookmarkStart w:id="220" w:name="_Toc193918084"/>
      <w:r w:rsidRPr="00CB6503">
        <w:rPr>
          <w:rFonts w:eastAsia="TH SarabunPSK" w:hint="cs"/>
          <w:cs/>
        </w:rPr>
        <w:t>รูปที่</w:t>
      </w:r>
      <w:r w:rsidRPr="00CB6503">
        <w:rPr>
          <w:rFonts w:eastAsia="TH SarabunPSK" w:hint="cs"/>
        </w:rPr>
        <w:t xml:space="preserve"> 3.</w:t>
      </w:r>
      <w:r>
        <w:rPr>
          <w:rFonts w:eastAsia="TH SarabunPSK"/>
        </w:rPr>
        <w:t>49</w:t>
      </w:r>
      <w:r w:rsidRPr="00CB6503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 xml:space="preserve">ทดลองแสดงผล </w:t>
      </w:r>
      <w:r w:rsidRPr="00F95CB2">
        <w:rPr>
          <w:rFonts w:eastAsia="TH SarabunPSK" w:hint="cs"/>
        </w:rPr>
        <w:t xml:space="preserve">3 </w:t>
      </w:r>
      <w:r w:rsidRPr="00F95CB2">
        <w:rPr>
          <w:rFonts w:eastAsia="TH SarabunPSK" w:hint="cs"/>
          <w:cs/>
        </w:rPr>
        <w:t>มิติ</w:t>
      </w:r>
      <w:bookmarkEnd w:id="220"/>
    </w:p>
    <w:p w14:paraId="1E43029B" w14:textId="77777777" w:rsidR="0015374D" w:rsidRPr="00F95CB2" w:rsidRDefault="0015374D" w:rsidP="00F95CB2">
      <w:pPr>
        <w:pStyle w:val="Caption"/>
        <w:rPr>
          <w:rFonts w:eastAsia="TH SarabunPSK"/>
        </w:rPr>
      </w:pPr>
    </w:p>
    <w:p w14:paraId="05C19897" w14:textId="22349F09" w:rsidR="0015374D" w:rsidRDefault="00BD6682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D6682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7C5EB3E" wp14:editId="1F5D830E">
            <wp:extent cx="5399405" cy="4084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0CE0" w14:textId="1FDC901E" w:rsidR="00CB6503" w:rsidRPr="00F95CB2" w:rsidRDefault="00CB6503" w:rsidP="00F95CB2">
      <w:pPr>
        <w:pStyle w:val="Caption"/>
        <w:rPr>
          <w:rFonts w:eastAsia="TH SarabunPSK"/>
          <w:cs/>
        </w:rPr>
      </w:pPr>
      <w:bookmarkStart w:id="221" w:name="_Toc193918085"/>
      <w:r w:rsidRPr="00CB6503">
        <w:rPr>
          <w:rFonts w:eastAsia="TH SarabunPSK" w:hint="cs"/>
          <w:cs/>
        </w:rPr>
        <w:t>รูปที่</w:t>
      </w:r>
      <w:r w:rsidRPr="00CB6503">
        <w:rPr>
          <w:rFonts w:eastAsia="TH SarabunPSK" w:hint="cs"/>
        </w:rPr>
        <w:t xml:space="preserve"> 3.</w:t>
      </w:r>
      <w:r>
        <w:rPr>
          <w:rFonts w:eastAsia="TH SarabunPSK"/>
        </w:rPr>
        <w:t>50</w:t>
      </w:r>
      <w:r w:rsidRPr="00CB6503">
        <w:rPr>
          <w:rFonts w:eastAsia="TH SarabunPSK" w:hint="cs"/>
        </w:rPr>
        <w:t xml:space="preserve"> </w:t>
      </w:r>
      <w:r w:rsidRPr="00F95CB2">
        <w:rPr>
          <w:rFonts w:eastAsia="TH SarabunPSK" w:hint="cs"/>
          <w:cs/>
        </w:rPr>
        <w:t>แผ่นพีซีบีสำหรับรถหุ่นยนต์</w:t>
      </w:r>
      <w:r w:rsidRPr="00F95CB2">
        <w:rPr>
          <w:rFonts w:eastAsia="TH SarabunPSK"/>
        </w:rPr>
        <w:t xml:space="preserve"> 3 </w:t>
      </w:r>
      <w:r w:rsidRPr="00F95CB2">
        <w:rPr>
          <w:rFonts w:eastAsia="TH SarabunPSK" w:hint="cs"/>
          <w:cs/>
        </w:rPr>
        <w:t>มิติ</w:t>
      </w:r>
      <w:bookmarkEnd w:id="221"/>
    </w:p>
    <w:p w14:paraId="540BA152" w14:textId="77777777" w:rsidR="0015374D" w:rsidRDefault="0015374D" w:rsidP="00E353D6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B9C0A5E" w14:textId="59A2E2F2" w:rsidR="00CB089E" w:rsidRPr="00020741" w:rsidRDefault="00CB089E" w:rsidP="00020741">
      <w:pPr>
        <w:pStyle w:val="Heading1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222" w:name="_Toc197457395"/>
      <w:r w:rsidRPr="00020741">
        <w:rPr>
          <w:rFonts w:ascii="TH SarabunPSK" w:hAnsi="TH SarabunPSK" w:cs="TH SarabunPSK" w:hint="cs"/>
          <w:color w:val="auto"/>
          <w:sz w:val="36"/>
          <w:szCs w:val="36"/>
          <w:cs/>
        </w:rPr>
        <w:lastRenderedPageBreak/>
        <w:t>บทที่ 4</w:t>
      </w:r>
      <w:bookmarkEnd w:id="222"/>
    </w:p>
    <w:p w14:paraId="3E9A2840" w14:textId="312F04B5" w:rsidR="00CB089E" w:rsidRPr="00020741" w:rsidRDefault="00CB089E" w:rsidP="00020741">
      <w:pPr>
        <w:pStyle w:val="Heading1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223" w:name="_Toc197457396"/>
      <w:r w:rsidRPr="00020741">
        <w:rPr>
          <w:rFonts w:ascii="TH SarabunPSK" w:hAnsi="TH SarabunPSK" w:cs="TH SarabunPSK" w:hint="cs"/>
          <w:color w:val="auto"/>
          <w:sz w:val="36"/>
          <w:szCs w:val="36"/>
          <w:cs/>
        </w:rPr>
        <w:t>การทดลองและผลการทดลอง</w:t>
      </w:r>
      <w:bookmarkEnd w:id="223"/>
    </w:p>
    <w:p w14:paraId="73D46160" w14:textId="77777777" w:rsidR="00747365" w:rsidRDefault="00747365" w:rsidP="00CB089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E6A2B5C" w14:textId="1965E41F" w:rsidR="00784438" w:rsidRPr="00825BF3" w:rsidRDefault="00784438" w:rsidP="00784438">
      <w:pPr>
        <w:pStyle w:val="Heading3"/>
        <w:rPr>
          <w:rFonts w:cs="TH SarabunPSK"/>
          <w:szCs w:val="32"/>
        </w:rPr>
      </w:pPr>
      <w:bookmarkStart w:id="224" w:name="_Toc182160566"/>
      <w:bookmarkStart w:id="225" w:name="_Toc182166150"/>
      <w:bookmarkStart w:id="226" w:name="_Toc190297946"/>
      <w:bookmarkStart w:id="227" w:name="_Toc192115466"/>
      <w:bookmarkStart w:id="228" w:name="_Toc197457397"/>
      <w:r w:rsidRPr="00825BF3">
        <w:rPr>
          <w:rFonts w:cs="TH SarabunPSK" w:hint="cs"/>
          <w:szCs w:val="32"/>
          <w:cs/>
        </w:rPr>
        <w:t>4.1 การทดสอบด้านระยะทาง</w:t>
      </w:r>
      <w:bookmarkEnd w:id="224"/>
      <w:bookmarkEnd w:id="225"/>
      <w:bookmarkEnd w:id="226"/>
      <w:bookmarkEnd w:id="227"/>
      <w:bookmarkEnd w:id="228"/>
    </w:p>
    <w:p w14:paraId="0A0E2AE3" w14:textId="77777777" w:rsidR="00784438" w:rsidRPr="00825BF3" w:rsidRDefault="00784438" w:rsidP="00784438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ขั้นตอนการทดสอบระยะทาง</w:t>
      </w:r>
    </w:p>
    <w:p w14:paraId="5C8FFE5C" w14:textId="77777777" w:rsidR="00784438" w:rsidRPr="00825BF3" w:rsidRDefault="00784438" w:rsidP="009946B3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เปิดสวิสซ์เพื่อให้รถทำงานและเชื่อมต่อ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WiFi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>กับอุปกรณ์ควบคุม</w:t>
      </w:r>
    </w:p>
    <w:p w14:paraId="1B1DFC98" w14:textId="77777777" w:rsidR="00784438" w:rsidRPr="00825BF3" w:rsidRDefault="00784438" w:rsidP="009946B3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เข้าเว็ป 192.168.4.1 เพื่อคุมรถ</w:t>
      </w:r>
    </w:p>
    <w:p w14:paraId="68701FA5" w14:textId="77777777" w:rsidR="00784438" w:rsidRPr="00825BF3" w:rsidRDefault="00784438" w:rsidP="009946B3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ควบคุมรถให้วิ่งในพื้นที่แตกต่างกันเป็นระยะทาง 5 เมตร</w:t>
      </w:r>
    </w:p>
    <w:p w14:paraId="307AE146" w14:textId="77777777" w:rsidR="00784438" w:rsidRPr="00825BF3" w:rsidRDefault="00784438" w:rsidP="009946B3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บันทึกระยะเวลาแต่ละพื้นที่ทำการทดลองวิ่ง</w:t>
      </w:r>
    </w:p>
    <w:p w14:paraId="7520F638" w14:textId="77777777" w:rsidR="00784438" w:rsidRPr="00825BF3" w:rsidRDefault="00784438" w:rsidP="0078443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0C92C09A" w14:textId="498EEBF4" w:rsidR="00784438" w:rsidRPr="00492B93" w:rsidRDefault="009C77F4" w:rsidP="00784438">
      <w:pPr>
        <w:jc w:val="center"/>
        <w:rPr>
          <w:rFonts w:ascii="TH SarabunPSK" w:hAnsi="TH SarabunPSK" w:cs="TH SarabunPSK"/>
          <w:sz w:val="32"/>
          <w:szCs w:val="32"/>
        </w:rPr>
      </w:pPr>
      <w:r w:rsidRPr="009C77F4">
        <w:rPr>
          <w:noProof/>
        </w:rPr>
        <w:drawing>
          <wp:inline distT="0" distB="0" distL="0" distR="0" wp14:anchorId="61F33286" wp14:editId="3650E5FD">
            <wp:extent cx="4295775" cy="49586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9631" cy="496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89F7" w14:textId="77777777" w:rsidR="00784438" w:rsidRPr="00F95CB2" w:rsidRDefault="00784438" w:rsidP="00784438">
      <w:pPr>
        <w:pStyle w:val="Caption"/>
        <w:rPr>
          <w:rFonts w:eastAsia="TH SarabunPSK"/>
        </w:rPr>
      </w:pPr>
      <w:bookmarkStart w:id="229" w:name="_Toc192245323"/>
      <w:bookmarkStart w:id="230" w:name="_Toc193741847"/>
      <w:bookmarkStart w:id="231" w:name="_Toc193918086"/>
      <w:r w:rsidRPr="00F95CB2">
        <w:rPr>
          <w:rFonts w:eastAsia="TH SarabunPSK" w:hint="cs"/>
          <w:cs/>
        </w:rPr>
        <w:t>รูปที่ 4.1 การทดลองวิ่งบนอาคาร</w:t>
      </w:r>
      <w:bookmarkEnd w:id="229"/>
      <w:bookmarkEnd w:id="230"/>
      <w:bookmarkEnd w:id="231"/>
    </w:p>
    <w:p w14:paraId="3E00C782" w14:textId="77777777" w:rsidR="00784438" w:rsidRPr="00825BF3" w:rsidRDefault="00784438" w:rsidP="00784438">
      <w:pPr>
        <w:rPr>
          <w:rFonts w:ascii="TH SarabunPSK" w:hAnsi="TH SarabunPSK" w:cs="TH SarabunPSK"/>
          <w:sz w:val="32"/>
          <w:szCs w:val="32"/>
        </w:rPr>
      </w:pPr>
    </w:p>
    <w:p w14:paraId="3EF2ACF4" w14:textId="46BB33EA" w:rsidR="00784438" w:rsidRPr="00825BF3" w:rsidRDefault="00933AF3" w:rsidP="00784438">
      <w:pPr>
        <w:jc w:val="center"/>
        <w:rPr>
          <w:rFonts w:ascii="TH SarabunPSK" w:hAnsi="TH SarabunPSK" w:cs="TH SarabunPSK"/>
          <w:sz w:val="32"/>
          <w:szCs w:val="32"/>
        </w:rPr>
      </w:pPr>
      <w:r w:rsidRPr="00933AF3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6C37C44" wp14:editId="6482F187">
            <wp:extent cx="2581635" cy="3991532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79A" w14:textId="77777777" w:rsidR="00784438" w:rsidRPr="00825BF3" w:rsidRDefault="00784438" w:rsidP="00784438">
      <w:pPr>
        <w:pStyle w:val="Caption"/>
      </w:pPr>
      <w:bookmarkStart w:id="232" w:name="_Toc192245324"/>
      <w:bookmarkStart w:id="233" w:name="_Toc193741848"/>
      <w:bookmarkStart w:id="234" w:name="_Toc193918087"/>
      <w:r w:rsidRPr="00825BF3">
        <w:rPr>
          <w:rFonts w:hint="cs"/>
          <w:cs/>
        </w:rPr>
        <w:t>รูปที่ 4.2 การทดลองวิ่งบนถนน</w:t>
      </w:r>
      <w:bookmarkEnd w:id="232"/>
      <w:bookmarkEnd w:id="233"/>
      <w:bookmarkEnd w:id="234"/>
    </w:p>
    <w:p w14:paraId="3B7EEC6B" w14:textId="77777777" w:rsidR="00784438" w:rsidRPr="00825BF3" w:rsidRDefault="00784438" w:rsidP="00784438">
      <w:pPr>
        <w:rPr>
          <w:rFonts w:ascii="TH SarabunPSK" w:hAnsi="TH SarabunPSK" w:cs="TH SarabunPSK"/>
          <w:sz w:val="32"/>
          <w:szCs w:val="32"/>
          <w:cs/>
        </w:rPr>
      </w:pPr>
    </w:p>
    <w:p w14:paraId="0F4086E3" w14:textId="77777777" w:rsidR="00784438" w:rsidRPr="00825BF3" w:rsidRDefault="00784438" w:rsidP="00784438">
      <w:pPr>
        <w:pStyle w:val="Subtitle"/>
      </w:pPr>
      <w:bookmarkStart w:id="235" w:name="_Toc192113133"/>
      <w:r w:rsidRPr="00825BF3">
        <w:rPr>
          <w:rFonts w:hint="cs"/>
          <w:bCs/>
          <w:cs/>
        </w:rPr>
        <w:t>ตารางที่ 4.1</w:t>
      </w:r>
      <w:r w:rsidRPr="00825BF3">
        <w:rPr>
          <w:rFonts w:hint="cs"/>
          <w:cs/>
        </w:rPr>
        <w:t xml:space="preserve"> ตารางเปรียบเทียบระยะเวลาในการวิ่ง</w:t>
      </w:r>
      <w:r w:rsidRPr="00825BF3">
        <w:rPr>
          <w:rFonts w:hint="cs"/>
        </w:rPr>
        <w:t xml:space="preserve"> </w:t>
      </w:r>
      <w:r w:rsidRPr="007D6759">
        <w:rPr>
          <w:rFonts w:hint="cs"/>
        </w:rPr>
        <w:t>5</w:t>
      </w:r>
      <w:r w:rsidRPr="00825BF3">
        <w:rPr>
          <w:rFonts w:hint="cs"/>
          <w:cs/>
        </w:rPr>
        <w:t xml:space="preserve"> เมตร</w:t>
      </w:r>
      <w:bookmarkEnd w:id="23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3402"/>
      </w:tblGrid>
      <w:tr w:rsidR="00784438" w:rsidRPr="00825BF3" w14:paraId="5DA4E4AC" w14:textId="77777777" w:rsidTr="00E37066">
        <w:trPr>
          <w:jc w:val="center"/>
        </w:trPr>
        <w:tc>
          <w:tcPr>
            <w:tcW w:w="2235" w:type="dxa"/>
          </w:tcPr>
          <w:p w14:paraId="398366EA" w14:textId="77777777" w:rsidR="00784438" w:rsidRPr="00825BF3" w:rsidRDefault="00784438" w:rsidP="00E3706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พื้นผิว</w:t>
            </w:r>
          </w:p>
        </w:tc>
        <w:tc>
          <w:tcPr>
            <w:tcW w:w="3402" w:type="dxa"/>
          </w:tcPr>
          <w:p w14:paraId="010FFE8C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ระยะเวลาในการวิ่ง (วินาที)</w:t>
            </w:r>
          </w:p>
        </w:tc>
      </w:tr>
      <w:tr w:rsidR="00784438" w:rsidRPr="00825BF3" w14:paraId="4495831D" w14:textId="77777777" w:rsidTr="00E37066">
        <w:trPr>
          <w:jc w:val="center"/>
        </w:trPr>
        <w:tc>
          <w:tcPr>
            <w:tcW w:w="2235" w:type="dxa"/>
          </w:tcPr>
          <w:p w14:paraId="19E593F2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พื้นอาคาร</w:t>
            </w:r>
          </w:p>
        </w:tc>
        <w:tc>
          <w:tcPr>
            <w:tcW w:w="3402" w:type="dxa"/>
          </w:tcPr>
          <w:p w14:paraId="17697AB7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15วินาที</w:t>
            </w:r>
          </w:p>
        </w:tc>
      </w:tr>
      <w:tr w:rsidR="00784438" w:rsidRPr="00825BF3" w14:paraId="4A529BD2" w14:textId="77777777" w:rsidTr="00E37066">
        <w:trPr>
          <w:jc w:val="center"/>
        </w:trPr>
        <w:tc>
          <w:tcPr>
            <w:tcW w:w="2235" w:type="dxa"/>
          </w:tcPr>
          <w:p w14:paraId="36D3D810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พื้นหญ้า</w:t>
            </w:r>
          </w:p>
        </w:tc>
        <w:tc>
          <w:tcPr>
            <w:tcW w:w="3402" w:type="dxa"/>
          </w:tcPr>
          <w:p w14:paraId="7814A032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30 วินาที</w:t>
            </w:r>
          </w:p>
        </w:tc>
      </w:tr>
      <w:tr w:rsidR="00784438" w:rsidRPr="00825BF3" w14:paraId="4321866F" w14:textId="77777777" w:rsidTr="00E37066">
        <w:trPr>
          <w:jc w:val="center"/>
        </w:trPr>
        <w:tc>
          <w:tcPr>
            <w:tcW w:w="2235" w:type="dxa"/>
          </w:tcPr>
          <w:p w14:paraId="5E30924A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พื้นถนน</w:t>
            </w:r>
          </w:p>
        </w:tc>
        <w:tc>
          <w:tcPr>
            <w:tcW w:w="3402" w:type="dxa"/>
          </w:tcPr>
          <w:p w14:paraId="08691A45" w14:textId="77777777" w:rsidR="00784438" w:rsidRPr="00825BF3" w:rsidRDefault="00784438" w:rsidP="00E3706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825BF3">
              <w:rPr>
                <w:rFonts w:ascii="TH SarabunPSK" w:hAnsi="TH SarabunPSK" w:cs="TH SarabunPSK" w:hint="cs"/>
                <w:sz w:val="32"/>
                <w:szCs w:val="32"/>
                <w:cs/>
              </w:rPr>
              <w:t>16วินาที</w:t>
            </w:r>
          </w:p>
        </w:tc>
      </w:tr>
    </w:tbl>
    <w:p w14:paraId="782F2118" w14:textId="77777777" w:rsidR="00784438" w:rsidRPr="00825BF3" w:rsidRDefault="00784438" w:rsidP="00784438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 </w:t>
      </w:r>
    </w:p>
    <w:p w14:paraId="43158E94" w14:textId="77777777" w:rsidR="00784438" w:rsidRPr="00825BF3" w:rsidRDefault="00784438" w:rsidP="00784438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จากการเปรียบเทียบพบว่าพื้นผิวที่มีความเรียบ เช่น พื้นถนนและพื้นอาคาร ทำให้รถเคลื่อนที่ได้เร็วกว่า ขณะที่พื้นผิวที่มีความหนืดหรือความขรุขระมากกว่า เช่น พื้นหญ้า ทำให้รถเคลื่อนที่ได้ช้าลง</w:t>
      </w:r>
    </w:p>
    <w:p w14:paraId="64BA49C3" w14:textId="0C68D8CE" w:rsidR="00784438" w:rsidRDefault="00784438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D52104F" w14:textId="40486663" w:rsidR="002A5481" w:rsidRDefault="002A5481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48CCCF1" w14:textId="04372996" w:rsidR="002A5481" w:rsidRDefault="002A5481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343166A" w14:textId="376CC3C6" w:rsidR="002A5481" w:rsidRDefault="002A5481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29F4623" w14:textId="121C5637" w:rsidR="002A5481" w:rsidRDefault="002A5481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4243D17" w14:textId="01A595CB" w:rsidR="002A5481" w:rsidRDefault="002A5481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8703D60" w14:textId="77777777" w:rsidR="002A5481" w:rsidRDefault="002A5481" w:rsidP="00CB08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F1E5F9D" w14:textId="5D72BDF2" w:rsidR="00784438" w:rsidRPr="002A5481" w:rsidRDefault="00784438" w:rsidP="00784438">
      <w:pPr>
        <w:pStyle w:val="Heading3"/>
        <w:rPr>
          <w:rFonts w:ascii="TH SarabunPSK" w:hAnsi="TH SarabunPSK" w:cs="TH SarabunPSK"/>
          <w:sz w:val="32"/>
          <w:szCs w:val="32"/>
        </w:rPr>
      </w:pPr>
      <w:bookmarkStart w:id="236" w:name="_Toc182160567"/>
      <w:bookmarkStart w:id="237" w:name="_Toc182166151"/>
      <w:bookmarkStart w:id="238" w:name="_Toc190297947"/>
      <w:bookmarkStart w:id="239" w:name="_Toc192115467"/>
      <w:bookmarkStart w:id="240" w:name="_Toc197457398"/>
      <w:r w:rsidRPr="002A5481">
        <w:rPr>
          <w:rFonts w:ascii="TH SarabunPSK" w:hAnsi="TH SarabunPSK" w:cs="TH SarabunPSK" w:hint="cs"/>
          <w:sz w:val="32"/>
          <w:szCs w:val="32"/>
        </w:rPr>
        <w:lastRenderedPageBreak/>
        <w:t>4.2</w:t>
      </w:r>
      <w:r w:rsidRPr="002A5481">
        <w:rPr>
          <w:rFonts w:ascii="TH SarabunPSK" w:hAnsi="TH SarabunPSK" w:cs="TH SarabunPSK" w:hint="cs"/>
          <w:sz w:val="32"/>
          <w:szCs w:val="32"/>
          <w:cs/>
        </w:rPr>
        <w:t xml:space="preserve"> การทดลอง</w:t>
      </w:r>
      <w:bookmarkEnd w:id="236"/>
      <w:bookmarkEnd w:id="237"/>
      <w:bookmarkEnd w:id="238"/>
      <w:bookmarkEnd w:id="239"/>
      <w:r w:rsidRPr="002A5481">
        <w:rPr>
          <w:rFonts w:ascii="TH SarabunPSK" w:hAnsi="TH SarabunPSK" w:cs="TH SarabunPSK" w:hint="cs"/>
          <w:sz w:val="32"/>
          <w:szCs w:val="32"/>
        </w:rPr>
        <w:t xml:space="preserve"> Auto Line Tracking</w:t>
      </w:r>
      <w:bookmarkEnd w:id="240"/>
    </w:p>
    <w:p w14:paraId="6B3645F8" w14:textId="7EB5AA94" w:rsidR="00DD5C4C" w:rsidRPr="002A5481" w:rsidRDefault="002A5481" w:rsidP="002A54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r w:rsidR="00DD5C4C" w:rsidRPr="002A5481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วัตถุประสงค์ของการทดลอง</w:t>
      </w:r>
    </w:p>
    <w:p w14:paraId="1C273082" w14:textId="77777777" w:rsidR="00DD5C4C" w:rsidRPr="002A5481" w:rsidRDefault="00DD5C4C" w:rsidP="00DD5C4C">
      <w:pPr>
        <w:rPr>
          <w:rFonts w:ascii="TH SarabunPSK" w:hAnsi="TH SarabunPSK" w:cs="TH SarabunPSK"/>
          <w:sz w:val="32"/>
          <w:szCs w:val="32"/>
        </w:rPr>
      </w:pPr>
      <w:r w:rsidRPr="002A5481">
        <w:rPr>
          <w:rFonts w:ascii="TH SarabunPSK" w:hAnsi="TH SarabunPSK" w:cs="TH SarabunPSK" w:hint="cs"/>
          <w:sz w:val="32"/>
          <w:szCs w:val="32"/>
          <w:cs/>
        </w:rPr>
        <w:t>การทดลองนี้เป็นการทดสอบ หุ่นยนต์เดินตามเส้น (</w:t>
      </w:r>
      <w:r w:rsidRPr="002A5481">
        <w:rPr>
          <w:rFonts w:ascii="TH SarabunPSK" w:hAnsi="TH SarabunPSK" w:cs="TH SarabunPSK" w:hint="cs"/>
          <w:sz w:val="32"/>
          <w:szCs w:val="32"/>
        </w:rPr>
        <w:t xml:space="preserve">Line Following Robot) </w:t>
      </w:r>
      <w:r w:rsidRPr="002A5481">
        <w:rPr>
          <w:rFonts w:ascii="TH SarabunPSK" w:hAnsi="TH SarabunPSK" w:cs="TH SarabunPSK" w:hint="cs"/>
          <w:sz w:val="32"/>
          <w:szCs w:val="32"/>
          <w:cs/>
        </w:rPr>
        <w:t>ซึ่งใช้เซ็นเซอร์อินฟราเรด (</w:t>
      </w:r>
      <w:r w:rsidRPr="002A5481">
        <w:rPr>
          <w:rFonts w:ascii="TH SarabunPSK" w:hAnsi="TH SarabunPSK" w:cs="TH SarabunPSK" w:hint="cs"/>
          <w:sz w:val="32"/>
          <w:szCs w:val="32"/>
        </w:rPr>
        <w:t xml:space="preserve">IR Sensors) </w:t>
      </w:r>
      <w:r w:rsidRPr="002A5481">
        <w:rPr>
          <w:rFonts w:ascii="TH SarabunPSK" w:hAnsi="TH SarabunPSK" w:cs="TH SarabunPSK" w:hint="cs"/>
          <w:sz w:val="32"/>
          <w:szCs w:val="32"/>
          <w:cs/>
        </w:rPr>
        <w:t>ตรวจจับเส้นสีดำบนพื้นขาว และควบคุมการเคลื่อนที่ของหุ่นยนต์โดยอัตโนมัติ</w:t>
      </w:r>
    </w:p>
    <w:p w14:paraId="3044DC13" w14:textId="77777777" w:rsidR="002A5481" w:rsidRPr="002A5481" w:rsidRDefault="002A5481" w:rsidP="00DD5C4C">
      <w:pPr>
        <w:rPr>
          <w:rFonts w:ascii="TH SarabunPSK" w:hAnsi="TH SarabunPSK" w:cs="TH SarabunPSK"/>
          <w:sz w:val="32"/>
          <w:szCs w:val="32"/>
        </w:rPr>
      </w:pPr>
    </w:p>
    <w:p w14:paraId="70F979EA" w14:textId="3CA717D2" w:rsidR="002A5481" w:rsidRPr="002A5481" w:rsidRDefault="002A5481" w:rsidP="002A54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r w:rsidRPr="002A5481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ขั้นตอนการทดสอบระยะทาง</w:t>
      </w:r>
    </w:p>
    <w:p w14:paraId="461D7C99" w14:textId="5C4E0BCD" w:rsidR="00DD5C4C" w:rsidRPr="002A5481" w:rsidRDefault="002A5481" w:rsidP="002A5481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 xml:space="preserve">ติดตั้งเซ็นเซอร์ </w:t>
      </w:r>
      <w:r w:rsidR="00DD5C4C" w:rsidRPr="002A5481">
        <w:rPr>
          <w:rFonts w:ascii="TH SarabunPSK" w:hAnsi="TH SarabunPSK" w:cs="TH SarabunPSK" w:hint="cs"/>
          <w:sz w:val="32"/>
          <w:szCs w:val="32"/>
        </w:rPr>
        <w:t xml:space="preserve">IR 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ไว้ด้านหน้าของหุ่นยนต์ เพื่อให้สามารถตรวจจับเส้นสีดำได้</w:t>
      </w:r>
    </w:p>
    <w:p w14:paraId="7441E4A7" w14:textId="39278C5E" w:rsidR="00DD5C4C" w:rsidRPr="002A5481" w:rsidRDefault="002A5481" w:rsidP="002A548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ตั้งค่าการควบคุมมอเตอร์ ให้หุ่นยนต์สามารถเลี้ยวซ้าย ขวา หรือเคลื่อนที่ตรงไปได้ตามค่าจากเซ็นเซอร์</w:t>
      </w:r>
    </w:p>
    <w:p w14:paraId="1EEDCA2A" w14:textId="08BCE4C9" w:rsidR="00DD5C4C" w:rsidRDefault="002A5481" w:rsidP="002A5481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เริ่มการทดลอง โดยวางหุ่นยนต์บนพื้นผิวที่มีเส้นสีดำ แล้วให้หุ่นยนต์เคลื่อนที่อัตโนมัติตามเส้น</w:t>
      </w:r>
    </w:p>
    <w:p w14:paraId="1EF99400" w14:textId="77777777" w:rsidR="002A5481" w:rsidRPr="002A5481" w:rsidRDefault="002A5481" w:rsidP="00DD5C4C">
      <w:pPr>
        <w:rPr>
          <w:rFonts w:ascii="TH SarabunPSK" w:hAnsi="TH SarabunPSK" w:cs="TH SarabunPSK"/>
          <w:sz w:val="32"/>
          <w:szCs w:val="32"/>
        </w:rPr>
      </w:pPr>
    </w:p>
    <w:p w14:paraId="616D9DB2" w14:textId="5CE29993" w:rsidR="002A5481" w:rsidRPr="002A5481" w:rsidRDefault="002A5481" w:rsidP="002A5481">
      <w:pPr>
        <w:jc w:val="center"/>
        <w:rPr>
          <w:rFonts w:ascii="TH SarabunPSK" w:hAnsi="TH SarabunPSK" w:cs="TH SarabunPSK"/>
          <w:sz w:val="32"/>
          <w:szCs w:val="32"/>
        </w:rPr>
      </w:pPr>
      <w:r w:rsidRPr="00DD5C4C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7C2A81ED" wp14:editId="408B59C1">
            <wp:extent cx="3899034" cy="34904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35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1785" w14:textId="43B6E3AC" w:rsidR="002A5481" w:rsidRPr="002A5481" w:rsidRDefault="002A5481" w:rsidP="002A5481">
      <w:pPr>
        <w:pStyle w:val="Caption"/>
      </w:pPr>
      <w:bookmarkStart w:id="241" w:name="_Toc193918088"/>
      <w:r w:rsidRPr="00825BF3">
        <w:rPr>
          <w:rFonts w:hint="cs"/>
          <w:cs/>
        </w:rPr>
        <w:t>รูปที่ 4.</w:t>
      </w:r>
      <w:r>
        <w:t>3</w:t>
      </w:r>
      <w:r w:rsidRPr="00825BF3">
        <w:rPr>
          <w:rFonts w:hint="cs"/>
          <w:cs/>
        </w:rPr>
        <w:t xml:space="preserve"> การทดลองวิ</w:t>
      </w:r>
      <w:r>
        <w:rPr>
          <w:rFonts w:hint="cs"/>
          <w:cs/>
        </w:rPr>
        <w:t>่งตามเส้นโดย</w:t>
      </w:r>
      <w:r>
        <w:t xml:space="preserve"> (IR Sensors)</w:t>
      </w:r>
      <w:bookmarkEnd w:id="241"/>
    </w:p>
    <w:p w14:paraId="4F693672" w14:textId="77777777" w:rsidR="002A5481" w:rsidRPr="002A5481" w:rsidRDefault="002A5481" w:rsidP="00DD5C4C">
      <w:pPr>
        <w:rPr>
          <w:rFonts w:ascii="TH SarabunPSK" w:hAnsi="TH SarabunPSK" w:cs="TH SarabunPSK"/>
          <w:sz w:val="32"/>
          <w:szCs w:val="32"/>
        </w:rPr>
      </w:pPr>
    </w:p>
    <w:p w14:paraId="5136CB58" w14:textId="4EE31168" w:rsidR="00DD5C4C" w:rsidRPr="002A5481" w:rsidRDefault="002A5481" w:rsidP="002A54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</w:t>
      </w:r>
      <w:r w:rsidR="00DD5C4C" w:rsidRPr="002A5481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p w14:paraId="3E23DCBD" w14:textId="1A5DE88D" w:rsidR="00DD5C4C" w:rsidRPr="002A5481" w:rsidRDefault="002A5481" w:rsidP="002A5481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ภาพแรก: หุ่นยนต์อยู่ในตำแหน่งที่ตรวจจับเส้นได้อย่างถูกต้อง เซ็นเซอร์ทั้งสองข้างทำงานพร้อมกัน</w:t>
      </w:r>
    </w:p>
    <w:p w14:paraId="00D81C79" w14:textId="1FAF3B92" w:rsidR="00DD5C4C" w:rsidRPr="002A5481" w:rsidRDefault="002A5481" w:rsidP="002A548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ภาพที่สอง: หุ่นยนต์มีการเลี้ยว ซึ่งอาจเกิดจากเซ็นเซอร์ด้านหนึ่งไม่ตรวจจับเส้น ทำให้โปรแกรมสั่งให้ปรับทิศทาง</w:t>
      </w:r>
    </w:p>
    <w:p w14:paraId="37E3BCE9" w14:textId="77777777" w:rsidR="002A5481" w:rsidRDefault="002A5481" w:rsidP="002A548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หุ่นยนต์สามารถเดินตามเส้นสีดำได้ แต่มีบางช่วงที่อาจมีการเบี่ยงเบนเล็กน้อย อาจเกิดจากการปรับค่าความไวของเซ็นเซอร์หรือความเร็วของมอเตอร์</w:t>
      </w:r>
    </w:p>
    <w:p w14:paraId="0DD65C64" w14:textId="1E63D97A" w:rsidR="00DD5C4C" w:rsidRPr="002A5481" w:rsidRDefault="002A5481" w:rsidP="002A548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 w:rsidR="00DD5C4C" w:rsidRPr="002A5481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</w:t>
      </w:r>
    </w:p>
    <w:p w14:paraId="73A311D6" w14:textId="779AD7B0" w:rsidR="00DD5C4C" w:rsidRPr="002A5481" w:rsidRDefault="002A5481" w:rsidP="002A548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</w:t>
      </w:r>
      <w:r w:rsidR="00DD5C4C" w:rsidRPr="002A5481">
        <w:rPr>
          <w:rFonts w:ascii="TH SarabunPSK" w:hAnsi="TH SarabunPSK" w:cs="TH SarabunPSK" w:hint="cs"/>
          <w:sz w:val="32"/>
          <w:szCs w:val="32"/>
          <w:cs/>
        </w:rPr>
        <w:t>ผลลัพธ์ที่ได้ แสดงให้เห็นว่าหุ่นยนต์สามารถเดินตามเส้นได้จริง แต่ต้องมีการปรับจูนค่าเซ็นเซอร์เพื่อความแม่นยำสูงขึ้น</w:t>
      </w:r>
    </w:p>
    <w:p w14:paraId="0B17E7A5" w14:textId="0380D8F5" w:rsidR="00784438" w:rsidRPr="00077D20" w:rsidRDefault="00A70ABB" w:rsidP="00077D20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A70ABB">
        <w:rPr>
          <w:rFonts w:ascii="TH SarabunPSK" w:hAnsi="TH SarabunPSK" w:cs="TH SarabunPSK" w:hint="cs"/>
          <w:color w:val="FF0000"/>
          <w:sz w:val="32"/>
          <w:szCs w:val="32"/>
          <w:cs/>
        </w:rPr>
        <w:lastRenderedPageBreak/>
        <w:t>แก้</w:t>
      </w:r>
    </w:p>
    <w:p w14:paraId="6A6D3C89" w14:textId="503C1E21" w:rsidR="00CB089E" w:rsidRPr="00077D20" w:rsidRDefault="00CB089E" w:rsidP="00077D20">
      <w:pPr>
        <w:pStyle w:val="Heading1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242" w:name="_Toc197457399"/>
      <w:r w:rsidRPr="00077D20">
        <w:rPr>
          <w:rFonts w:ascii="TH SarabunPSK" w:hAnsi="TH SarabunPSK" w:cs="TH SarabunPSK" w:hint="cs"/>
          <w:color w:val="auto"/>
          <w:sz w:val="36"/>
          <w:szCs w:val="36"/>
          <w:cs/>
        </w:rPr>
        <w:t>บทที่ 5</w:t>
      </w:r>
      <w:bookmarkEnd w:id="242"/>
    </w:p>
    <w:p w14:paraId="0421439F" w14:textId="1FDE4B69" w:rsidR="00CB089E" w:rsidRPr="00077D20" w:rsidRDefault="00CB089E" w:rsidP="00077D20">
      <w:pPr>
        <w:pStyle w:val="Heading1"/>
        <w:jc w:val="center"/>
        <w:rPr>
          <w:rFonts w:ascii="TH SarabunPSK" w:hAnsi="TH SarabunPSK" w:cs="TH SarabunPSK"/>
          <w:color w:val="auto"/>
          <w:sz w:val="36"/>
          <w:szCs w:val="36"/>
        </w:rPr>
      </w:pPr>
      <w:bookmarkStart w:id="243" w:name="_Toc197457400"/>
      <w:r w:rsidRPr="00077D20">
        <w:rPr>
          <w:rFonts w:ascii="TH SarabunPSK" w:hAnsi="TH SarabunPSK" w:cs="TH SarabunPSK" w:hint="cs"/>
          <w:color w:val="auto"/>
          <w:sz w:val="36"/>
          <w:szCs w:val="36"/>
          <w:cs/>
        </w:rPr>
        <w:t>สรุปผลการทดลองและข้อเสนอแนะ</w:t>
      </w:r>
      <w:bookmarkEnd w:id="243"/>
    </w:p>
    <w:p w14:paraId="2DFFC088" w14:textId="77777777" w:rsidR="00AF2FE4" w:rsidRDefault="00AF2FE4" w:rsidP="00CB089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F4E0F60" w14:textId="6C04F597" w:rsidR="00AF2FE4" w:rsidRPr="00AF2FE4" w:rsidRDefault="00AF2FE4" w:rsidP="00851132">
      <w:pPr>
        <w:pStyle w:val="Heading2"/>
        <w:spacing w:before="0"/>
        <w:rPr>
          <w:rFonts w:ascii="TH SarabunPSK" w:hAnsi="TH SarabunPSK" w:cs="TH SarabunPSK"/>
          <w:color w:val="auto"/>
          <w:sz w:val="32"/>
          <w:szCs w:val="32"/>
        </w:rPr>
      </w:pPr>
      <w:bookmarkStart w:id="244" w:name="_Toc197457401"/>
      <w:r w:rsidRPr="00AF2FE4">
        <w:rPr>
          <w:rStyle w:val="Strong"/>
          <w:rFonts w:ascii="TH SarabunPSK" w:hAnsi="TH SarabunPSK" w:cs="TH SarabunPSK" w:hint="cs"/>
          <w:b w:val="0"/>
          <w:bCs w:val="0"/>
          <w:color w:val="auto"/>
          <w:sz w:val="32"/>
          <w:szCs w:val="32"/>
        </w:rPr>
        <w:t xml:space="preserve">5.1 </w:t>
      </w:r>
      <w:r w:rsidRPr="00AF2FE4">
        <w:rPr>
          <w:rStyle w:val="Strong"/>
          <w:rFonts w:ascii="TH SarabunPSK" w:hAnsi="TH SarabunPSK" w:cs="TH SarabunPSK" w:hint="cs"/>
          <w:b w:val="0"/>
          <w:bCs w:val="0"/>
          <w:color w:val="auto"/>
          <w:sz w:val="32"/>
          <w:szCs w:val="32"/>
          <w:cs/>
        </w:rPr>
        <w:t>สรุปผลการทดลอง</w:t>
      </w:r>
      <w:bookmarkEnd w:id="244"/>
    </w:p>
    <w:p w14:paraId="70B0D746" w14:textId="1B707E4D" w:rsidR="00AF2FE4" w:rsidRPr="00AF2FE4" w:rsidRDefault="00AF2FE4" w:rsidP="00851132">
      <w:p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โครงงานนี้มุ่งเน้นการออกแบบและพัฒนาแผ่นวงจรพิมพ์ (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PCB)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สำหรับรถหุ่นยนต์ โดยใช้ซอฟต์แวร์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Easy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EDA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ในการออกแบบและจำลองวงจรเพื่อให้มีความแม่นยำและมีประสิทธิภาพสูงสุด จากการทดลองและทดสอบ สามารถสรุปผลได้ดังนี้</w:t>
      </w:r>
    </w:p>
    <w:p w14:paraId="4B3F8CF1" w14:textId="33737DFB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45" w:name="_Toc197457402"/>
      <w:r>
        <w:rPr>
          <w:rStyle w:val="Strong"/>
          <w:rFonts w:ascii="TH SarabunPSK" w:hAnsi="TH SarabunPSK" w:cs="TH SarabunPSK"/>
          <w:sz w:val="32"/>
          <w:szCs w:val="32"/>
        </w:rPr>
        <w:t>5.1.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1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การออกแบบและทดสอบแผ่น 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>PCB</w:t>
      </w:r>
      <w:bookmarkEnd w:id="245"/>
    </w:p>
    <w:p w14:paraId="600EE4C6" w14:textId="77777777" w:rsidR="00AF2FE4" w:rsidRPr="00AF2FE4" w:rsidRDefault="00AF2FE4" w:rsidP="009946B3">
      <w:pPr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แผ่น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ที่ออกแบบสามารถเชื่อมต่อและควบคุมอุปกรณ์ต่าง ๆ ได้สำเร็จ ได้แก่</w:t>
      </w:r>
    </w:p>
    <w:p w14:paraId="366B56FF" w14:textId="77777777" w:rsidR="00AF2FE4" w:rsidRPr="00AF2FE4" w:rsidRDefault="00AF2FE4" w:rsidP="009946B3">
      <w:pPr>
        <w:numPr>
          <w:ilvl w:val="1"/>
          <w:numId w:val="18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มอเตอร์ (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DC Motor)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ใช้ควบคุมการเคลื่อนที่ของรถ</w:t>
      </w:r>
    </w:p>
    <w:p w14:paraId="4EF55106" w14:textId="77777777" w:rsidR="00AF2FE4" w:rsidRPr="00AF2FE4" w:rsidRDefault="00AF2FE4" w:rsidP="009946B3">
      <w:pPr>
        <w:numPr>
          <w:ilvl w:val="1"/>
          <w:numId w:val="18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เซ็นเซอร์อินฟราเรด (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IR Sensor)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ใช้สำหรับตรวจจับเส้นทาง</w:t>
      </w:r>
    </w:p>
    <w:p w14:paraId="34322B99" w14:textId="77777777" w:rsidR="00AF2FE4" w:rsidRPr="00AF2FE4" w:rsidRDefault="00AF2FE4" w:rsidP="009946B3">
      <w:pPr>
        <w:numPr>
          <w:ilvl w:val="1"/>
          <w:numId w:val="18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ไมโครคอนโทรลเลอร์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 xml:space="preserve">ESP32-CAM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และ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ESP32-WROOM-32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ใช้สำหรับควบคุมและประมวลผลข้อมูล</w:t>
      </w:r>
    </w:p>
    <w:p w14:paraId="03BF4CF3" w14:textId="77777777" w:rsidR="00AF2FE4" w:rsidRPr="00AF2FE4" w:rsidRDefault="00AF2FE4" w:rsidP="009946B3">
      <w:pPr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มีการออกแบบ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เลย์เอาต์ของวงจร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ให้เหมาะสม โดยจัดวางองค์ประกอบของแผ่น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ให้มีขนาดกะทัดรัดและเหมาะสมกับพื้นที่ติดตั้งภายในรถหุ่นยนต์</w:t>
      </w:r>
    </w:p>
    <w:p w14:paraId="5CF7BAE0" w14:textId="77777777" w:rsidR="00AF2FE4" w:rsidRPr="006E0A60" w:rsidRDefault="00AF2FE4" w:rsidP="009946B3">
      <w:pPr>
        <w:numPr>
          <w:ilvl w:val="0"/>
          <w:numId w:val="18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ใช้เครื่องมือ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Auto-routing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และตรวจสอบการออกแบบด้วย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Design Rule Check (DRC)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เพื่อให้แน่ใจว่าแผ่น 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PCB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ไม่มีข้อผิดพลาด</w:t>
      </w:r>
    </w:p>
    <w:p w14:paraId="26C910D9" w14:textId="4A1567D8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46" w:name="_Toc197457403"/>
      <w:r>
        <w:rPr>
          <w:rStyle w:val="Strong"/>
          <w:rFonts w:ascii="TH SarabunPSK" w:hAnsi="TH SarabunPSK" w:cs="TH SarabunPSK"/>
          <w:sz w:val="32"/>
          <w:szCs w:val="32"/>
        </w:rPr>
        <w:t>5.1.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2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ประสิทธิภาพของแผ่น 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>PCB</w:t>
      </w:r>
      <w:bookmarkEnd w:id="246"/>
    </w:p>
    <w:p w14:paraId="0A9816C6" w14:textId="77777777" w:rsidR="00AF2FE4" w:rsidRPr="00AF2FE4" w:rsidRDefault="00AF2FE4" w:rsidP="009946B3">
      <w:pPr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ที่ออกแบบมีประสิทธิภาพในการเชื่อมต่อและควบคุมอุปกรณ์อิเล็กทรอนิกส์ได้ดี สามารถรับคำสั่งจาก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Web Interface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Wi-Fi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และตอบสนองได้รวดเร็ว</w:t>
      </w:r>
    </w:p>
    <w:p w14:paraId="07AE576A" w14:textId="77777777" w:rsidR="00AF2FE4" w:rsidRPr="00794459" w:rsidRDefault="00AF2FE4" w:rsidP="009946B3">
      <w:pPr>
        <w:numPr>
          <w:ilvl w:val="0"/>
          <w:numId w:val="19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794459">
        <w:rPr>
          <w:rFonts w:ascii="TH SarabunPSK" w:hAnsi="TH SarabunPSK" w:cs="TH SarabunPSK" w:hint="cs"/>
          <w:color w:val="FF0000"/>
          <w:sz w:val="32"/>
          <w:szCs w:val="32"/>
          <w:cs/>
        </w:rPr>
        <w:t>ลดสัญญาณรบกวนทางแม่เหล็กไฟฟ้า (</w:t>
      </w:r>
      <w:r w:rsidRPr="00794459">
        <w:rPr>
          <w:rFonts w:ascii="TH SarabunPSK" w:hAnsi="TH SarabunPSK" w:cs="TH SarabunPSK" w:hint="cs"/>
          <w:color w:val="FF0000"/>
          <w:sz w:val="32"/>
          <w:szCs w:val="32"/>
        </w:rPr>
        <w:t xml:space="preserve">EMI) </w:t>
      </w:r>
      <w:r w:rsidRPr="00794459">
        <w:rPr>
          <w:rFonts w:ascii="TH SarabunPSK" w:hAnsi="TH SarabunPSK" w:cs="TH SarabunPSK" w:hint="cs"/>
          <w:color w:val="FF0000"/>
          <w:sz w:val="32"/>
          <w:szCs w:val="32"/>
          <w:cs/>
        </w:rPr>
        <w:t>ทำให้สัญญาณควบคุมของไมโครคอนโทรลเลอร์ไม่ผิดพลาด</w:t>
      </w:r>
    </w:p>
    <w:p w14:paraId="465C3ACD" w14:textId="77777777" w:rsidR="00AF2FE4" w:rsidRPr="00AF2FE4" w:rsidRDefault="00AF2FE4" w:rsidP="009946B3">
      <w:pPr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ระบบสามารถทำงานได้ตามเงื่อนไขที่กำหนด เช่น</w:t>
      </w:r>
    </w:p>
    <w:p w14:paraId="5B489447" w14:textId="77777777" w:rsidR="00AF2FE4" w:rsidRPr="00AF2FE4" w:rsidRDefault="00AF2FE4" w:rsidP="009946B3">
      <w:pPr>
        <w:numPr>
          <w:ilvl w:val="1"/>
          <w:numId w:val="19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การควบคุมแบบ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Manual (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บังคับมือ)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AF2FE4">
        <w:rPr>
          <w:rFonts w:ascii="TH SarabunPSK" w:hAnsi="TH SarabunPSK" w:cs="TH SarabunPSK" w:hint="cs"/>
          <w:sz w:val="32"/>
          <w:szCs w:val="32"/>
        </w:rPr>
        <w:t>WebSocket</w:t>
      </w:r>
    </w:p>
    <w:p w14:paraId="0A6D3E6A" w14:textId="77777777" w:rsidR="00AF2FE4" w:rsidRPr="00AF2FE4" w:rsidRDefault="00AF2FE4" w:rsidP="009946B3">
      <w:pPr>
        <w:numPr>
          <w:ilvl w:val="1"/>
          <w:numId w:val="19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การทำงานแบบ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Auto (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อัตโนมัติ)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PID Control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F2FE4">
        <w:rPr>
          <w:rFonts w:ascii="TH SarabunPSK" w:hAnsi="TH SarabunPSK" w:cs="TH SarabunPSK" w:hint="cs"/>
          <w:sz w:val="32"/>
          <w:szCs w:val="32"/>
        </w:rPr>
        <w:t>Line Follower Sensor</w:t>
      </w:r>
    </w:p>
    <w:p w14:paraId="1C001B16" w14:textId="3F0FDB43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47" w:name="_Toc197457404"/>
      <w:r>
        <w:rPr>
          <w:rStyle w:val="Strong"/>
          <w:rFonts w:ascii="TH SarabunPSK" w:hAnsi="TH SarabunPSK" w:cs="TH SarabunPSK"/>
          <w:sz w:val="32"/>
          <w:szCs w:val="32"/>
        </w:rPr>
        <w:t>5.1.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3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>ความแม่นยำในการทำงานของรถหุ่นยนต์</w:t>
      </w:r>
      <w:bookmarkEnd w:id="247"/>
    </w:p>
    <w:p w14:paraId="4B1BE5C5" w14:textId="77777777" w:rsidR="00AF2FE4" w:rsidRPr="00AF2FE4" w:rsidRDefault="00AF2FE4" w:rsidP="009946B3">
      <w:pPr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รถหุ่นยนต์สามารถวิ่งตามเส้นสีดำได้อย่างถูกต้อง และสามารถปรับตัวตามสภาพแวดล้อมได้ดี</w:t>
      </w:r>
    </w:p>
    <w:p w14:paraId="084A9B0D" w14:textId="77777777" w:rsidR="00AF2FE4" w:rsidRPr="00AF2FE4" w:rsidRDefault="00AF2FE4" w:rsidP="009946B3">
      <w:pPr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มีการลดความคลาดเคลื่อนในการหยุดรถที่จุดกำหนดพิกัด โดยมีอัตราความผิดพลาดต่ำ</w:t>
      </w:r>
    </w:p>
    <w:p w14:paraId="312AE517" w14:textId="77777777" w:rsidR="00AF2FE4" w:rsidRPr="00794459" w:rsidRDefault="00AF2FE4" w:rsidP="009946B3">
      <w:pPr>
        <w:numPr>
          <w:ilvl w:val="0"/>
          <w:numId w:val="20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794459">
        <w:rPr>
          <w:rFonts w:ascii="TH SarabunPSK" w:hAnsi="TH SarabunPSK" w:cs="TH SarabunPSK" w:hint="cs"/>
          <w:color w:val="FF0000"/>
          <w:sz w:val="32"/>
          <w:szCs w:val="32"/>
          <w:cs/>
        </w:rPr>
        <w:t>สามารถนำค่าต่าง ๆ เช่น ตำแหน่งของรถและข้อมูลจากเซ็นเซอร์ ไปเก็บไว้ในฐานข้อมูลและนำไปวิเคราะห์เพิ่มเติมได้</w:t>
      </w:r>
    </w:p>
    <w:p w14:paraId="55A37301" w14:textId="79CD416A" w:rsidR="00AF2FE4" w:rsidRPr="00AF2FE4" w:rsidRDefault="00AF2FE4" w:rsidP="00851132">
      <w:pPr>
        <w:rPr>
          <w:rFonts w:ascii="TH SarabunPSK" w:hAnsi="TH SarabunPSK" w:cs="TH SarabunPSK"/>
          <w:sz w:val="32"/>
          <w:szCs w:val="32"/>
        </w:rPr>
      </w:pPr>
    </w:p>
    <w:p w14:paraId="2FA24177" w14:textId="77777777" w:rsidR="00851132" w:rsidRDefault="00851132" w:rsidP="00851132">
      <w:pPr>
        <w:pStyle w:val="Heading2"/>
        <w:spacing w:before="0"/>
        <w:rPr>
          <w:rStyle w:val="Strong"/>
          <w:rFonts w:ascii="TH SarabunPSK" w:hAnsi="TH SarabunPSK" w:cs="TH SarabunPSK"/>
          <w:b w:val="0"/>
          <w:bCs w:val="0"/>
          <w:color w:val="auto"/>
          <w:sz w:val="32"/>
          <w:szCs w:val="32"/>
        </w:rPr>
      </w:pPr>
    </w:p>
    <w:p w14:paraId="3FF54EAF" w14:textId="77777777" w:rsidR="00851132" w:rsidRDefault="00851132" w:rsidP="00851132">
      <w:pPr>
        <w:pStyle w:val="Heading2"/>
        <w:spacing w:before="0"/>
        <w:rPr>
          <w:rStyle w:val="Strong"/>
          <w:rFonts w:ascii="TH SarabunPSK" w:hAnsi="TH SarabunPSK" w:cs="TH SarabunPSK"/>
          <w:b w:val="0"/>
          <w:bCs w:val="0"/>
          <w:color w:val="auto"/>
          <w:sz w:val="32"/>
          <w:szCs w:val="32"/>
        </w:rPr>
      </w:pPr>
    </w:p>
    <w:p w14:paraId="7A7FCA6C" w14:textId="2E632385" w:rsidR="00AF2FE4" w:rsidRPr="00AF2FE4" w:rsidRDefault="00AF2FE4" w:rsidP="00851132">
      <w:pPr>
        <w:pStyle w:val="Heading2"/>
        <w:spacing w:before="0"/>
        <w:rPr>
          <w:rFonts w:ascii="TH SarabunPSK" w:hAnsi="TH SarabunPSK" w:cs="TH SarabunPSK"/>
          <w:color w:val="auto"/>
          <w:sz w:val="32"/>
          <w:szCs w:val="32"/>
        </w:rPr>
      </w:pPr>
      <w:bookmarkStart w:id="248" w:name="_Toc197457405"/>
      <w:r w:rsidRPr="00AF2FE4">
        <w:rPr>
          <w:rStyle w:val="Strong"/>
          <w:rFonts w:ascii="TH SarabunPSK" w:hAnsi="TH SarabunPSK" w:cs="TH SarabunPSK" w:hint="cs"/>
          <w:b w:val="0"/>
          <w:bCs w:val="0"/>
          <w:color w:val="auto"/>
          <w:sz w:val="32"/>
          <w:szCs w:val="32"/>
        </w:rPr>
        <w:t xml:space="preserve">5.2 </w:t>
      </w:r>
      <w:r w:rsidRPr="00AF2FE4">
        <w:rPr>
          <w:rStyle w:val="Strong"/>
          <w:rFonts w:ascii="TH SarabunPSK" w:hAnsi="TH SarabunPSK" w:cs="TH SarabunPSK" w:hint="cs"/>
          <w:b w:val="0"/>
          <w:bCs w:val="0"/>
          <w:color w:val="auto"/>
          <w:sz w:val="32"/>
          <w:szCs w:val="32"/>
          <w:cs/>
        </w:rPr>
        <w:t>ปัญหาที่พบ</w:t>
      </w:r>
      <w:bookmarkEnd w:id="248"/>
    </w:p>
    <w:p w14:paraId="13858201" w14:textId="77777777" w:rsidR="00AF2FE4" w:rsidRPr="00AF2FE4" w:rsidRDefault="00AF2FE4" w:rsidP="00851132">
      <w:p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แม้ว่าการออกแบบและทดสอบ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จะประสบความสำเร็จในระดับหนึ่ง แต่ก็พบปัญหาหลายประการที่ควรได้รับการแก้ไขหรือปรับปรุง ดังนี้</w:t>
      </w:r>
    </w:p>
    <w:p w14:paraId="03D92214" w14:textId="2C651B81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49" w:name="_Toc197457406"/>
      <w:r>
        <w:rPr>
          <w:rStyle w:val="Strong"/>
          <w:rFonts w:ascii="TH SarabunPSK" w:hAnsi="TH SarabunPSK" w:cs="TH SarabunPSK"/>
          <w:sz w:val="32"/>
          <w:szCs w:val="32"/>
        </w:rPr>
        <w:t>5.2.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1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>ปัญหาด้านฮาร์ดแวร์</w:t>
      </w:r>
      <w:bookmarkEnd w:id="249"/>
    </w:p>
    <w:p w14:paraId="3BFD1835" w14:textId="77777777" w:rsidR="00AF2FE4" w:rsidRPr="00AF2FE4" w:rsidRDefault="00AF2FE4" w:rsidP="009946B3">
      <w:pPr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แผ่น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รุ่นแรกมีขนาดใหญ่เกินไป ทำให้ติดตั้งบนตัวรถหุ่นยนต์ได้ยาก ต้องมีการปรับลดขนาดและปรับตำแหน่งของอุปกรณ์ใหม่</w:t>
      </w:r>
    </w:p>
    <w:p w14:paraId="779672E8" w14:textId="77777777" w:rsidR="00AF2FE4" w:rsidRPr="006E0A60" w:rsidRDefault="00AF2FE4" w:rsidP="009946B3">
      <w:pPr>
        <w:numPr>
          <w:ilvl w:val="0"/>
          <w:numId w:val="21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การเชื่อมต่อของอุปกรณ์บางตัว เช่น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  <w:cs/>
        </w:rPr>
        <w:t xml:space="preserve">มอเตอร์ไดรเวอร์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L298N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และ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ESP32-WROOM-32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มีปัญหาด้านแรงดันไฟฟ้า เนื่องจากการออกแบบไม่รองรับการจ่ายไฟที่เพียงพอในบางสถานการณ์</w:t>
      </w:r>
    </w:p>
    <w:p w14:paraId="61C31D53" w14:textId="77777777" w:rsidR="00AF2FE4" w:rsidRPr="006E0A60" w:rsidRDefault="00AF2FE4" w:rsidP="009946B3">
      <w:pPr>
        <w:numPr>
          <w:ilvl w:val="0"/>
          <w:numId w:val="21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ปัญหาความร้อนสะสมที่แผ่น 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PCB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โดยเฉพาะบริเวณวงจรขับมอเตอร์ (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Motor Driver)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ซึ่งอาจส่งผลให้ชิ้นส่วนอิเล็กทรอนิกส์เสื่อมสภาพเร็ว</w:t>
      </w:r>
    </w:p>
    <w:p w14:paraId="1548DA7D" w14:textId="7D16ADB0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50" w:name="_Toc197457407"/>
      <w:r>
        <w:rPr>
          <w:rStyle w:val="Strong"/>
          <w:rFonts w:ascii="TH SarabunPSK" w:hAnsi="TH SarabunPSK" w:cs="TH SarabunPSK"/>
          <w:sz w:val="32"/>
          <w:szCs w:val="32"/>
        </w:rPr>
        <w:t>5.2.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2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>ปัญหาด้านซอฟต์แวร์และการสื่อสาร</w:t>
      </w:r>
      <w:bookmarkEnd w:id="250"/>
    </w:p>
    <w:p w14:paraId="26F29F04" w14:textId="77777777" w:rsidR="00AF2FE4" w:rsidRPr="00A70ABB" w:rsidRDefault="00AF2FE4" w:rsidP="009946B3">
      <w:pPr>
        <w:numPr>
          <w:ilvl w:val="0"/>
          <w:numId w:val="22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A70ABB">
        <w:rPr>
          <w:rFonts w:ascii="TH SarabunPSK" w:hAnsi="TH SarabunPSK" w:cs="TH SarabunPSK" w:hint="cs"/>
          <w:color w:val="FF0000"/>
          <w:sz w:val="32"/>
          <w:szCs w:val="32"/>
          <w:cs/>
        </w:rPr>
        <w:t>มีความล่าช้า (</w:t>
      </w:r>
      <w:r w:rsidRPr="00A70ABB">
        <w:rPr>
          <w:rFonts w:ascii="TH SarabunPSK" w:hAnsi="TH SarabunPSK" w:cs="TH SarabunPSK" w:hint="cs"/>
          <w:color w:val="FF0000"/>
          <w:sz w:val="32"/>
          <w:szCs w:val="32"/>
        </w:rPr>
        <w:t xml:space="preserve">Latency) </w:t>
      </w:r>
      <w:r w:rsidRPr="00A70ABB">
        <w:rPr>
          <w:rFonts w:ascii="TH SarabunPSK" w:hAnsi="TH SarabunPSK" w:cs="TH SarabunPSK" w:hint="cs"/>
          <w:color w:val="FF0000"/>
          <w:sz w:val="32"/>
          <w:szCs w:val="32"/>
          <w:cs/>
        </w:rPr>
        <w:t>ในการรับ-ส่งข้อมูลผ่าน</w:t>
      </w:r>
      <w:r w:rsidRPr="00A70ABB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70ABB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WebSocket</w:t>
      </w:r>
      <w:r w:rsidRPr="00A70ABB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70ABB">
        <w:rPr>
          <w:rFonts w:ascii="TH SarabunPSK" w:hAnsi="TH SarabunPSK" w:cs="TH SarabunPSK" w:hint="cs"/>
          <w:color w:val="FF0000"/>
          <w:sz w:val="32"/>
          <w:szCs w:val="32"/>
          <w:cs/>
        </w:rPr>
        <w:t>ในบางกรณี ทำให้การควบคุมรถมีอาการดีเลย์เล็กน้อย</w:t>
      </w:r>
    </w:p>
    <w:p w14:paraId="44CB195F" w14:textId="77777777" w:rsidR="00AF2FE4" w:rsidRPr="00A70ABB" w:rsidRDefault="00AF2FE4" w:rsidP="009946B3">
      <w:pPr>
        <w:numPr>
          <w:ilvl w:val="0"/>
          <w:numId w:val="22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A70ABB">
        <w:rPr>
          <w:rFonts w:ascii="TH SarabunPSK" w:hAnsi="TH SarabunPSK" w:cs="TH SarabunPSK" w:hint="cs"/>
          <w:color w:val="FF0000"/>
          <w:sz w:val="32"/>
          <w:szCs w:val="32"/>
          <w:cs/>
        </w:rPr>
        <w:t>ระบบ</w:t>
      </w:r>
      <w:r w:rsidRPr="00A70ABB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70ABB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PID Control</w:t>
      </w:r>
      <w:r w:rsidRPr="00A70ABB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70ABB">
        <w:rPr>
          <w:rFonts w:ascii="TH SarabunPSK" w:hAnsi="TH SarabunPSK" w:cs="TH SarabunPSK" w:hint="cs"/>
          <w:color w:val="FF0000"/>
          <w:sz w:val="32"/>
          <w:szCs w:val="32"/>
          <w:cs/>
        </w:rPr>
        <w:t>สำหรับการเดินตามเส้นยังต้องปรับค่าพารามิเตอร์เพิ่มเติมเพื่อให้รถวิ่งได้ราบรื่นขึ้น ลดอาการแกว่งของตัวรถ</w:t>
      </w:r>
    </w:p>
    <w:p w14:paraId="3E991ED7" w14:textId="77777777" w:rsidR="00AF2FE4" w:rsidRPr="00AF2FE4" w:rsidRDefault="00AF2FE4" w:rsidP="009946B3">
      <w:pPr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ปัญหาความเข้ากันได้ของ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</w:rPr>
        <w:t>EasyEDA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กับเครื่องมือออกแบบ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อื่น ๆ เช่น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Altium Designer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ทำให้ต้องทำการแปลงไฟล์และตรวจสอบการออกแบบใหม่หลายครั้ง</w:t>
      </w:r>
    </w:p>
    <w:p w14:paraId="1340E2F8" w14:textId="0242926F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51" w:name="_Toc197457408"/>
      <w:r>
        <w:rPr>
          <w:rStyle w:val="Strong"/>
          <w:rFonts w:ascii="TH SarabunPSK" w:hAnsi="TH SarabunPSK" w:cs="TH SarabunPSK"/>
          <w:sz w:val="32"/>
          <w:szCs w:val="32"/>
        </w:rPr>
        <w:t>5.2.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3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>ปัญหาด้านต้นทุนและการผลิต</w:t>
      </w:r>
      <w:bookmarkEnd w:id="251"/>
    </w:p>
    <w:p w14:paraId="3B4FF4CC" w14:textId="77777777" w:rsidR="00AF2FE4" w:rsidRPr="00AF2FE4" w:rsidRDefault="00AF2FE4" w:rsidP="009946B3">
      <w:pPr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ต้นทุนการผลิตแผ่น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ยังสูง เนื่องจากต้องผลิตจำนวนน้อย ทำให้ราคาเฉลี่ยต่อแผ่น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สูงกว่าการผลิตในระดับอุตสาหกรรม</w:t>
      </w:r>
    </w:p>
    <w:p w14:paraId="056F1280" w14:textId="77777777" w:rsidR="00AF2FE4" w:rsidRPr="00AF2FE4" w:rsidRDefault="00AF2FE4" w:rsidP="009946B3">
      <w:pPr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กระบวนการผลิต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อาจมีข้อผิดพลาด เช่น การเดินลายวงจรไม่สมบูรณ์ ทำให้ต้องตรวจสอบและปรับปรุงหลายรอบ</w:t>
      </w:r>
    </w:p>
    <w:p w14:paraId="11256A8E" w14:textId="431A88E0" w:rsidR="00AF2FE4" w:rsidRPr="00AF2FE4" w:rsidRDefault="00AF2FE4" w:rsidP="00851132">
      <w:pPr>
        <w:rPr>
          <w:rFonts w:ascii="TH SarabunPSK" w:hAnsi="TH SarabunPSK" w:cs="TH SarabunPSK"/>
          <w:sz w:val="32"/>
          <w:szCs w:val="32"/>
        </w:rPr>
      </w:pPr>
    </w:p>
    <w:p w14:paraId="637589F3" w14:textId="3844D732" w:rsidR="00AF2FE4" w:rsidRPr="00AF2FE4" w:rsidRDefault="00AF2FE4" w:rsidP="00851132">
      <w:pPr>
        <w:pStyle w:val="Heading2"/>
        <w:spacing w:before="0"/>
        <w:rPr>
          <w:rFonts w:ascii="TH SarabunPSK" w:hAnsi="TH SarabunPSK" w:cs="TH SarabunPSK"/>
          <w:color w:val="auto"/>
          <w:sz w:val="32"/>
          <w:szCs w:val="32"/>
        </w:rPr>
      </w:pPr>
      <w:bookmarkStart w:id="252" w:name="_Toc197457409"/>
      <w:r w:rsidRPr="00AF2FE4">
        <w:rPr>
          <w:rStyle w:val="Strong"/>
          <w:rFonts w:ascii="TH SarabunPSK" w:hAnsi="TH SarabunPSK" w:cs="TH SarabunPSK" w:hint="cs"/>
          <w:b w:val="0"/>
          <w:bCs w:val="0"/>
          <w:color w:val="auto"/>
          <w:sz w:val="32"/>
          <w:szCs w:val="32"/>
        </w:rPr>
        <w:t xml:space="preserve">5.3 </w:t>
      </w:r>
      <w:r w:rsidRPr="00AF2FE4">
        <w:rPr>
          <w:rStyle w:val="Strong"/>
          <w:rFonts w:ascii="TH SarabunPSK" w:hAnsi="TH SarabunPSK" w:cs="TH SarabunPSK" w:hint="cs"/>
          <w:b w:val="0"/>
          <w:bCs w:val="0"/>
          <w:color w:val="auto"/>
          <w:sz w:val="32"/>
          <w:szCs w:val="32"/>
          <w:cs/>
        </w:rPr>
        <w:t>ข้อเสนอแนะ</w:t>
      </w:r>
      <w:bookmarkEnd w:id="252"/>
    </w:p>
    <w:p w14:paraId="2F3A0A3E" w14:textId="77777777" w:rsidR="00AF2FE4" w:rsidRPr="00AF2FE4" w:rsidRDefault="00AF2FE4" w:rsidP="00851132">
      <w:p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จากปัญหาที่พบข้างต้น มีแนวทางปรับปรุงและพัฒนาโครงการในอนาคต ดังนี้</w:t>
      </w:r>
    </w:p>
    <w:p w14:paraId="60A7B3A1" w14:textId="4365491C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53" w:name="_Toc197457410"/>
      <w:r>
        <w:rPr>
          <w:rStyle w:val="Strong"/>
          <w:rFonts w:ascii="TH SarabunPSK" w:hAnsi="TH SarabunPSK" w:cs="TH SarabunPSK"/>
          <w:sz w:val="32"/>
          <w:szCs w:val="32"/>
        </w:rPr>
        <w:t>5.3.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1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การปรับปรุงด้านการออกแบบ 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>PCB</w:t>
      </w:r>
      <w:bookmarkEnd w:id="253"/>
    </w:p>
    <w:p w14:paraId="1CA30FCA" w14:textId="77777777" w:rsidR="00AF2FE4" w:rsidRPr="00AF2FE4" w:rsidRDefault="00AF2FE4" w:rsidP="009946B3">
      <w:pPr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ลดขนาดของ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ให้กะทัดรัดขึ้น และจัดวางตำแหน่งของอุปกรณ์ให้เหมาะสมเพื่อลดพื้นที่ติดตั้ง</w:t>
      </w:r>
    </w:p>
    <w:p w14:paraId="36A18C3A" w14:textId="77777777" w:rsidR="00AF2FE4" w:rsidRPr="00AF2FE4" w:rsidRDefault="00AF2FE4" w:rsidP="009946B3">
      <w:pPr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เพิ่มชั้นของ </w:t>
      </w:r>
      <w:r w:rsidRPr="00AF2FE4">
        <w:rPr>
          <w:rFonts w:ascii="TH SarabunPSK" w:hAnsi="TH SarabunPSK" w:cs="TH SarabunPSK" w:hint="cs"/>
          <w:sz w:val="32"/>
          <w:szCs w:val="32"/>
        </w:rPr>
        <w:t>PCB (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2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ชั้นเป็น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ชั้น) เพื่อลดการซ้อนทับของเส้นทางเดินวงจร และลด </w:t>
      </w:r>
      <w:r w:rsidRPr="00AF2FE4">
        <w:rPr>
          <w:rFonts w:ascii="TH SarabunPSK" w:hAnsi="TH SarabunPSK" w:cs="TH SarabunPSK" w:hint="cs"/>
          <w:sz w:val="32"/>
          <w:szCs w:val="32"/>
        </w:rPr>
        <w:t>EMI</w:t>
      </w:r>
    </w:p>
    <w:p w14:paraId="6E8D70B9" w14:textId="77777777" w:rsidR="00AF2FE4" w:rsidRPr="006E0A60" w:rsidRDefault="00AF2FE4" w:rsidP="009946B3">
      <w:pPr>
        <w:numPr>
          <w:ilvl w:val="0"/>
          <w:numId w:val="24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ใช้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 xml:space="preserve">Regulator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  <w:cs/>
        </w:rPr>
        <w:t>ที่มีประสิทธิภาพสูงขึ้น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เพื่อลดปัญหาความร้อนสะสมในแผงวงจร</w:t>
      </w:r>
    </w:p>
    <w:p w14:paraId="432A5960" w14:textId="77777777" w:rsidR="00AF2FE4" w:rsidRPr="006E0A60" w:rsidRDefault="00AF2FE4" w:rsidP="009946B3">
      <w:pPr>
        <w:numPr>
          <w:ilvl w:val="0"/>
          <w:numId w:val="24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ใช้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Copper Pour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เพื่อช่วยกระจายความร้อนจากวงจรขับมอเตอร์</w:t>
      </w:r>
    </w:p>
    <w:p w14:paraId="22DFC46B" w14:textId="77777777" w:rsidR="00B31093" w:rsidRPr="00B31093" w:rsidRDefault="00B31093" w:rsidP="00B31093"/>
    <w:p w14:paraId="4AB38E91" w14:textId="1CEC8908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54" w:name="_Toc197457411"/>
      <w:r>
        <w:rPr>
          <w:rStyle w:val="Strong"/>
          <w:rFonts w:ascii="TH SarabunPSK" w:hAnsi="TH SarabunPSK" w:cs="TH SarabunPSK"/>
          <w:sz w:val="32"/>
          <w:szCs w:val="32"/>
        </w:rPr>
        <w:t>5.3.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2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>การพัฒนาด้านซอฟต์แวร์</w:t>
      </w:r>
      <w:bookmarkEnd w:id="254"/>
    </w:p>
    <w:p w14:paraId="65713095" w14:textId="77777777" w:rsidR="00AF2FE4" w:rsidRPr="006E0A60" w:rsidRDefault="00AF2FE4" w:rsidP="009946B3">
      <w:pPr>
        <w:numPr>
          <w:ilvl w:val="0"/>
          <w:numId w:val="25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ปรับค่าพารามิเตอร์ของ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PID Control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ให้เหมาะสมกับสภาพแวดล้อมการทดสอบ เพื่อลดอาการแกว่งของรถ</w:t>
      </w:r>
    </w:p>
    <w:p w14:paraId="4261B126" w14:textId="77777777" w:rsidR="00AF2FE4" w:rsidRPr="006E0A60" w:rsidRDefault="00AF2FE4" w:rsidP="009946B3">
      <w:pPr>
        <w:numPr>
          <w:ilvl w:val="0"/>
          <w:numId w:val="25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lastRenderedPageBreak/>
        <w:t xml:space="preserve">ปรับปรุงการสื่อสารผ่าน 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WebSocket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Wi-Fi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ให้มีความเสถียรมากขึ้น อาจใช้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MQTT Protocol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แทนเพื่อเพิ่มประสิทธิภาพในการรับ-ส่งข้อมูล</w:t>
      </w:r>
    </w:p>
    <w:p w14:paraId="38D5E3A9" w14:textId="77777777" w:rsidR="00AF2FE4" w:rsidRPr="006E0A60" w:rsidRDefault="00AF2FE4" w:rsidP="009946B3">
      <w:pPr>
        <w:numPr>
          <w:ilvl w:val="0"/>
          <w:numId w:val="25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ทดสอบการใช้งาน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Machine Learning</w:t>
      </w:r>
      <w:r w:rsidRPr="006E0A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E0A60">
        <w:rPr>
          <w:rFonts w:ascii="TH SarabunPSK" w:hAnsi="TH SarabunPSK" w:cs="TH SarabunPSK" w:hint="cs"/>
          <w:color w:val="FF0000"/>
          <w:sz w:val="32"/>
          <w:szCs w:val="32"/>
          <w:cs/>
        </w:rPr>
        <w:t>เพื่อปรับปรุงการตัดสินใจของรถหุ่นยนต์ เช่น การจดจำเส้นทางหรือสิ่งกีดขวาง</w:t>
      </w:r>
    </w:p>
    <w:p w14:paraId="008B909B" w14:textId="347D39AE" w:rsidR="00AF2FE4" w:rsidRPr="00AF2FE4" w:rsidRDefault="00AF2FE4" w:rsidP="00851132">
      <w:pPr>
        <w:pStyle w:val="Heading3"/>
        <w:spacing w:before="0" w:after="0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255" w:name="_Toc197457412"/>
      <w:r>
        <w:rPr>
          <w:rStyle w:val="Strong"/>
          <w:rFonts w:ascii="TH SarabunPSK" w:hAnsi="TH SarabunPSK" w:cs="TH SarabunPSK"/>
          <w:sz w:val="32"/>
          <w:szCs w:val="32"/>
        </w:rPr>
        <w:t>5.3.</w:t>
      </w:r>
      <w:r w:rsidRPr="00AF2FE4">
        <w:rPr>
          <w:rStyle w:val="Strong"/>
          <w:rFonts w:ascii="TH SarabunPSK" w:hAnsi="TH SarabunPSK" w:cs="TH SarabunPSK" w:hint="cs"/>
          <w:sz w:val="32"/>
          <w:szCs w:val="32"/>
        </w:rPr>
        <w:t xml:space="preserve">3 </w:t>
      </w:r>
      <w:r w:rsidRPr="00AF2FE4">
        <w:rPr>
          <w:rStyle w:val="Strong"/>
          <w:rFonts w:ascii="TH SarabunPSK" w:hAnsi="TH SarabunPSK" w:cs="TH SarabunPSK" w:hint="cs"/>
          <w:sz w:val="32"/>
          <w:szCs w:val="32"/>
          <w:cs/>
        </w:rPr>
        <w:t>การพัฒนาในอนาคต</w:t>
      </w:r>
      <w:bookmarkEnd w:id="255"/>
    </w:p>
    <w:p w14:paraId="0537455B" w14:textId="77777777" w:rsidR="00AF2FE4" w:rsidRPr="00DA78D3" w:rsidRDefault="00AF2FE4" w:rsidP="009946B3">
      <w:pPr>
        <w:numPr>
          <w:ilvl w:val="0"/>
          <w:numId w:val="26"/>
        </w:numPr>
        <w:rPr>
          <w:rFonts w:ascii="TH SarabunPSK" w:hAnsi="TH SarabunPSK" w:cs="TH SarabunPSK"/>
          <w:color w:val="FF0000"/>
          <w:sz w:val="32"/>
          <w:szCs w:val="32"/>
        </w:rPr>
      </w:pPr>
      <w:r w:rsidRPr="00DA78D3">
        <w:rPr>
          <w:rFonts w:ascii="TH SarabunPSK" w:hAnsi="TH SarabunPSK" w:cs="TH SarabunPSK" w:hint="cs"/>
          <w:color w:val="FF0000"/>
          <w:sz w:val="32"/>
          <w:szCs w:val="32"/>
          <w:cs/>
        </w:rPr>
        <w:t>ศึกษาการออกแบบ</w:t>
      </w:r>
      <w:r w:rsidRPr="00DA78D3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DA78D3">
        <w:rPr>
          <w:rStyle w:val="Strong"/>
          <w:rFonts w:ascii="TH SarabunPSK" w:hAnsi="TH SarabunPSK" w:cs="TH SarabunPSK" w:hint="cs"/>
          <w:b w:val="0"/>
          <w:bCs w:val="0"/>
          <w:color w:val="FF0000"/>
          <w:sz w:val="32"/>
          <w:szCs w:val="32"/>
        </w:rPr>
        <w:t>Flexible PCB</w:t>
      </w:r>
      <w:r w:rsidRPr="00DA78D3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DA78D3">
        <w:rPr>
          <w:rFonts w:ascii="TH SarabunPSK" w:hAnsi="TH SarabunPSK" w:cs="TH SarabunPSK" w:hint="cs"/>
          <w:color w:val="FF0000"/>
          <w:sz w:val="32"/>
          <w:szCs w:val="32"/>
          <w:cs/>
        </w:rPr>
        <w:t>เพื่อให้ติดตั้งง่ายขึ้นและรองรับการดัดโค้งของโครงสร้างรถหุ่นยนต์</w:t>
      </w:r>
    </w:p>
    <w:p w14:paraId="346C6CA2" w14:textId="77777777" w:rsidR="00AF2FE4" w:rsidRPr="00AF2FE4" w:rsidRDefault="00AF2FE4" w:rsidP="009946B3">
      <w:pPr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>ทดลองใช้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พลังงานทางเลือก (เช่น แบตเตอรี่ลิเธียมโพลิเมอร์ที่มีประสิทธิภาพสูงขึ้น)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เพื่อยืดระยะเวลาการทำงานของรถ</w:t>
      </w:r>
    </w:p>
    <w:p w14:paraId="3E904725" w14:textId="77777777" w:rsidR="00AF2FE4" w:rsidRPr="00AF2FE4" w:rsidRDefault="00AF2FE4" w:rsidP="009946B3">
      <w:pPr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AF2F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ที่พัฒนาไปใช้กับ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ระบบควบคุมอัตโนมัติอื่น ๆ</w:t>
      </w:r>
      <w:r w:rsidRPr="00AF2F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AF2FE4">
        <w:rPr>
          <w:rFonts w:ascii="TH SarabunPSK" w:hAnsi="TH SarabunPSK" w:cs="TH SarabunPSK" w:hint="cs"/>
          <w:sz w:val="32"/>
          <w:szCs w:val="32"/>
          <w:cs/>
        </w:rPr>
        <w:t>เช่น หุ่นยนต์ขนส่ง หรือระบบอุตสาหกรรมที่ใช้เซ็นเซอร์และไมโครคอนโทรลเลอร์ควบคุม</w:t>
      </w:r>
    </w:p>
    <w:p w14:paraId="2D3A3C3F" w14:textId="77777777" w:rsidR="00AF2FE4" w:rsidRPr="00AF2FE4" w:rsidRDefault="00AF2FE4" w:rsidP="00630C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2C5E52" w14:textId="77777777" w:rsidR="00AF2FE4" w:rsidRPr="00AF2FE4" w:rsidRDefault="00AF2FE4" w:rsidP="00630C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78F36E" w14:textId="77777777" w:rsidR="00AF2FE4" w:rsidRPr="00AF2FE4" w:rsidRDefault="00AF2FE4" w:rsidP="00630C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DC9CD6C" w14:textId="77777777" w:rsidR="00AF2FE4" w:rsidRPr="00AF2FE4" w:rsidRDefault="00AF2FE4" w:rsidP="00630C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9A0F1B" w14:textId="77777777" w:rsidR="00AF2FE4" w:rsidRPr="00AF2FE4" w:rsidRDefault="00AF2FE4" w:rsidP="00630C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359FA1" w14:textId="77777777" w:rsidR="00AF2FE4" w:rsidRPr="00AF2FE4" w:rsidRDefault="00AF2FE4" w:rsidP="00630C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65B710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FAAD733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3A2B6E0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E7813C4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9C4FEB9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E47D6A8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39E2F56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332EBC5" w14:textId="77777777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E0DA713" w14:textId="35E43B51" w:rsidR="00AF2FE4" w:rsidRDefault="00AF2FE4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FC4733D" w14:textId="7E859258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54C3A18" w14:textId="385D9BF0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A340B45" w14:textId="39A1420A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A6F49BA" w14:textId="1A6C6B72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C62A617" w14:textId="7F8AAA9A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5BFC584" w14:textId="29091E43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DDACADA" w14:textId="2DA4F738" w:rsidR="00851132" w:rsidRDefault="00851132" w:rsidP="00630C7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4C0FB63" w14:textId="1D5A06BF" w:rsidR="00CB089E" w:rsidRDefault="00CB089E" w:rsidP="00145636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00B01B6" w14:textId="76270516" w:rsidR="00145636" w:rsidRPr="00145636" w:rsidRDefault="00A70ABB" w:rsidP="00145636">
      <w:pPr>
        <w:pStyle w:val="Heading1"/>
        <w:jc w:val="center"/>
        <w:rPr>
          <w:rFonts w:cs="TH SarabunPSK"/>
          <w:color w:val="auto"/>
          <w:szCs w:val="32"/>
        </w:rPr>
      </w:pPr>
      <w:bookmarkStart w:id="256" w:name="_Toc192115477"/>
      <w:bookmarkStart w:id="257" w:name="_Toc197457413"/>
      <w:r w:rsidRPr="00A70ABB">
        <w:rPr>
          <w:rFonts w:cs="TH SarabunPSK" w:hint="cs"/>
          <w:color w:val="FF0000"/>
          <w:sz w:val="36"/>
          <w:szCs w:val="36"/>
          <w:cs/>
        </w:rPr>
        <w:lastRenderedPageBreak/>
        <w:t>แก้</w:t>
      </w:r>
      <w:r>
        <w:rPr>
          <w:rFonts w:cs="TH SarabunPSK" w:hint="cs"/>
          <w:color w:val="auto"/>
          <w:sz w:val="36"/>
          <w:szCs w:val="36"/>
          <w:cs/>
        </w:rPr>
        <w:t xml:space="preserve">  </w:t>
      </w:r>
      <w:r w:rsidR="00145636" w:rsidRPr="00145636">
        <w:rPr>
          <w:rFonts w:cs="TH SarabunPSK" w:hint="cs"/>
          <w:color w:val="auto"/>
          <w:sz w:val="36"/>
          <w:szCs w:val="36"/>
          <w:cs/>
        </w:rPr>
        <w:t>เอกสารอ้างอิง</w:t>
      </w:r>
      <w:bookmarkEnd w:id="256"/>
      <w:bookmarkEnd w:id="257"/>
    </w:p>
    <w:p w14:paraId="214D90BD" w14:textId="77777777" w:rsidR="00145636" w:rsidRPr="00825BF3" w:rsidRDefault="00145636" w:rsidP="0014563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966DAE" w14:textId="7313E82A" w:rsidR="00CB089E" w:rsidRPr="00FE3B66" w:rsidRDefault="00145636" w:rsidP="00FE3B66">
      <w:pPr>
        <w:rPr>
          <w:rFonts w:ascii="TH SarabunPSK" w:hAnsi="TH SarabunPSK" w:cs="TH SarabunPSK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เว็บไซต์:</w:t>
      </w:r>
      <w:r w:rsidRPr="00825BF3">
        <w:rPr>
          <w:rFonts w:ascii="TH SarabunPSK" w:hAnsi="TH SarabunPSK" w:cs="TH SarabunPSK" w:hint="cs"/>
          <w:sz w:val="32"/>
          <w:szCs w:val="32"/>
        </w:rPr>
        <w:br/>
      </w:r>
      <w:r w:rsidRPr="00825BF3">
        <w:rPr>
          <w:rFonts w:ascii="TH SarabunPSK" w:hAnsi="TH SarabunPSK" w:cs="TH SarabunPSK" w:hint="cs"/>
          <w:sz w:val="32"/>
          <w:szCs w:val="32"/>
        </w:rPr>
        <w:tab/>
      </w:r>
      <w:r w:rsidRPr="00825BF3">
        <w:rPr>
          <w:rFonts w:ascii="TH SarabunPSK" w:hAnsi="TH SarabunPSK" w:cs="TH SarabunPSK" w:hint="cs"/>
          <w:sz w:val="32"/>
          <w:szCs w:val="32"/>
          <w:cs/>
        </w:rPr>
        <w:t>ชื่อผู้แต่ง. (ปีที่เผยแพร่). ชื่อบทความหรือชื่อหน้าเว็บ.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i/>
          <w:iCs/>
          <w:sz w:val="32"/>
          <w:szCs w:val="32"/>
          <w:cs/>
        </w:rPr>
        <w:t>ชื่อเว็บไซต์</w:t>
      </w:r>
      <w:r w:rsidRPr="00825BF3">
        <w:rPr>
          <w:rFonts w:ascii="TH SarabunPSK" w:hAnsi="TH SarabunPSK" w:cs="TH SarabunPSK" w:hint="cs"/>
          <w:sz w:val="32"/>
          <w:szCs w:val="32"/>
        </w:rPr>
        <w:t>. URL</w:t>
      </w:r>
    </w:p>
    <w:p w14:paraId="58997F2C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Adafruit. (n.d.).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DC motor datasheet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Digi-Key. Retrieved from </w:t>
      </w:r>
      <w:hyperlink r:id="rId89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https://media.digikey.com/pdf/Data%20Sheets/Adafruit%20PDFs/3777_Web.pdf</w:t>
        </w:r>
      </w:hyperlink>
    </w:p>
    <w:p w14:paraId="13B09B1F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DFRobot. (n.d.).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ESP32-CAM datasheet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Digi-Key. Retrieved from </w:t>
      </w:r>
      <w:hyperlink r:id="rId90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https://media.digikey.com/pdf/Data%20Sheets/DFRobot%20PDFs/DFR0602_Web.pdf</w:t>
        </w:r>
      </w:hyperlink>
    </w:p>
    <w:p w14:paraId="793BA975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Espressif Systems. (n.d.).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ESP-WROOM-32 datasheet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All Data Sheet. Retrieved from </w:t>
      </w:r>
      <w:hyperlink r:id="rId91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https://www.alldatasheet.com/datasheet-pdf/view/1179101/ESPRESSIF/ESP-WROOM-32.html</w:t>
        </w:r>
      </w:hyperlink>
    </w:p>
    <w:p w14:paraId="00E0EC5D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HandsOn Technology. (n.d.).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L298N motor driver module datasheet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HandsOn Technology. Retrieved from </w:t>
      </w:r>
      <w:hyperlink r:id="rId92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https://www.handsontec.com/dataspecs/L298N%20Motor%20Driver.pdf</w:t>
        </w:r>
      </w:hyperlink>
    </w:p>
    <w:p w14:paraId="4FD84CD4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Module More. (n.d.).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ESP32-WROOM-32D module development board: Wi-Fi/Bluetooth MCU module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Module More. Retrieved from </w:t>
      </w:r>
      <w:hyperlink r:id="rId93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https://www.modulemore.com/product/128/esp32-wroom-32d-module-development-board-wi-fibtble-mcu-module</w:t>
        </w:r>
      </w:hyperlink>
    </w:p>
    <w:p w14:paraId="17D59356" w14:textId="71941555" w:rsidR="002C7CFD" w:rsidRPr="002C7CFD" w:rsidRDefault="002C7CFD" w:rsidP="00B20502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2C7CFD">
        <w:rPr>
          <w:rFonts w:ascii="TH SarabunPSK" w:eastAsia="TH SarabunPSK" w:hAnsi="TH SarabunPSK" w:cs="TH SarabunPSK"/>
          <w:sz w:val="32"/>
          <w:szCs w:val="32"/>
        </w:rPr>
        <w:t>AA106-type C</w:t>
      </w:r>
      <w:r w:rsidR="001E5ABF" w:rsidRPr="002C7CFD">
        <w:rPr>
          <w:rFonts w:ascii="TH SarabunPSK" w:eastAsia="TH SarabunPSK" w:hAnsi="TH SarabunPSK" w:cs="TH SarabunPSK" w:hint="cs"/>
          <w:sz w:val="32"/>
          <w:szCs w:val="32"/>
        </w:rPr>
        <w:t>. (n.d.</w:t>
      </w:r>
      <w:proofErr w:type="gramStart"/>
      <w:r w:rsidR="001E5ABF" w:rsidRPr="002C7CFD">
        <w:rPr>
          <w:rFonts w:ascii="TH SarabunPSK" w:eastAsia="TH SarabunPSK" w:hAnsi="TH SarabunPSK" w:cs="TH SarabunPSK" w:hint="cs"/>
          <w:sz w:val="32"/>
          <w:szCs w:val="32"/>
        </w:rPr>
        <w:t>).</w:t>
      </w:r>
      <w:r w:rsidRPr="002C7CFD">
        <w:rPr>
          <w:rFonts w:ascii="TH SarabunPSK" w:eastAsia="TH SarabunPSK" w:hAnsi="TH SarabunPSK" w:cs="TH SarabunPSK"/>
          <w:sz w:val="32"/>
          <w:szCs w:val="32"/>
        </w:rPr>
        <w:t>FT</w:t>
      </w:r>
      <w:proofErr w:type="gramEnd"/>
      <w:r w:rsidRPr="002C7CFD">
        <w:rPr>
          <w:rFonts w:ascii="TH SarabunPSK" w:eastAsia="TH SarabunPSK" w:hAnsi="TH SarabunPSK" w:cs="TH SarabunPSK"/>
          <w:sz w:val="32"/>
          <w:szCs w:val="32"/>
        </w:rPr>
        <w:t>232RL FTDI USB To Seria Adapter MoDule USB</w:t>
      </w:r>
      <w:r w:rsidR="001E5ABF" w:rsidRPr="002C7CFD">
        <w:rPr>
          <w:rFonts w:ascii="TH SarabunPSK" w:eastAsia="TH SarabunPSK" w:hAnsi="TH SarabunPSK" w:cs="TH SarabunPSK" w:hint="cs"/>
          <w:sz w:val="32"/>
          <w:szCs w:val="32"/>
        </w:rPr>
        <w:t xml:space="preserve">. </w:t>
      </w:r>
      <w:r w:rsidRPr="002C7CFD">
        <w:rPr>
          <w:rFonts w:ascii="TH SarabunPSK" w:eastAsia="TH SarabunPSK" w:hAnsi="TH SarabunPSK" w:cs="TH SarabunPSK" w:hint="cs"/>
          <w:sz w:val="32"/>
          <w:szCs w:val="32"/>
          <w:cs/>
        </w:rPr>
        <w:t>โอ</w:t>
      </w:r>
      <w:r w:rsidRPr="002C7CFD">
        <w:rPr>
          <w:rFonts w:ascii="TH SarabunPSK" w:eastAsia="TH SarabunPSK" w:hAnsi="TH SarabunPSK" w:cs="TH SarabunPSK"/>
          <w:sz w:val="32"/>
          <w:szCs w:val="32"/>
        </w:rPr>
        <w:t>.</w:t>
      </w:r>
      <w:r w:rsidRPr="002C7CFD">
        <w:rPr>
          <w:rFonts w:ascii="TH SarabunPSK" w:eastAsia="TH SarabunPSK" w:hAnsi="TH SarabunPSK" w:cs="TH SarabunPSK" w:hint="cs"/>
          <w:sz w:val="32"/>
          <w:szCs w:val="32"/>
          <w:cs/>
        </w:rPr>
        <w:t>อาร์</w:t>
      </w:r>
      <w:r w:rsidRPr="002C7CFD">
        <w:rPr>
          <w:rFonts w:ascii="TH SarabunPSK" w:eastAsia="TH SarabunPSK" w:hAnsi="TH SarabunPSK" w:cs="TH SarabunPSK"/>
          <w:sz w:val="32"/>
          <w:szCs w:val="32"/>
        </w:rPr>
        <w:t xml:space="preserve">. </w:t>
      </w:r>
      <w:r w:rsidRPr="002C7CFD">
        <w:rPr>
          <w:rFonts w:ascii="TH SarabunPSK" w:eastAsia="TH SarabunPSK" w:hAnsi="TH SarabunPSK" w:cs="TH SarabunPSK" w:hint="cs"/>
          <w:sz w:val="32"/>
          <w:szCs w:val="32"/>
          <w:cs/>
        </w:rPr>
        <w:t>เทคโนโลยี บ้านหม้อ</w:t>
      </w:r>
      <w:r w:rsidR="001E5ABF" w:rsidRPr="002C7CFD">
        <w:rPr>
          <w:rFonts w:ascii="TH SarabunPSK" w:eastAsia="TH SarabunPSK" w:hAnsi="TH SarabunPSK" w:cs="TH SarabunPSK" w:hint="cs"/>
          <w:sz w:val="32"/>
          <w:szCs w:val="32"/>
        </w:rPr>
        <w:t xml:space="preserve">. Retrieved from </w:t>
      </w:r>
      <w:hyperlink r:id="rId94" w:history="1">
        <w:r w:rsidRPr="003F3A91">
          <w:rPr>
            <w:rStyle w:val="Hyperlink"/>
          </w:rPr>
          <w:t>https://www.ortech-online.com/product/3176/aa106-mini-type-c-usb-serial-adapter-module-usb-to-ttl-serial-do</w:t>
        </w:r>
      </w:hyperlink>
    </w:p>
    <w:p w14:paraId="42974454" w14:textId="144EFAD6" w:rsidR="004531E3" w:rsidRPr="004531E3" w:rsidRDefault="005A26CD" w:rsidP="00E17C3A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4531E3">
        <w:rPr>
          <w:rFonts w:ascii="TH SarabunPSK" w:eastAsia="TH SarabunPSK" w:hAnsi="TH SarabunPSK" w:cs="TH SarabunPSK" w:hint="cs"/>
          <w:sz w:val="32"/>
          <w:szCs w:val="32"/>
          <w:cs/>
        </w:rPr>
        <w:t>ครูประภาส</w:t>
      </w:r>
      <w:r w:rsidR="001E5ABF" w:rsidRPr="004531E3">
        <w:rPr>
          <w:rFonts w:ascii="TH SarabunPSK" w:eastAsia="TH SarabunPSK" w:hAnsi="TH SarabunPSK" w:cs="TH SarabunPSK" w:hint="cs"/>
          <w:sz w:val="32"/>
          <w:szCs w:val="32"/>
        </w:rPr>
        <w:t xml:space="preserve">. (n.d.). </w:t>
      </w:r>
      <w:r w:rsidRPr="004531E3">
        <w:rPr>
          <w:rFonts w:ascii="TH SarabunPSK" w:eastAsia="TH SarabunPSK" w:hAnsi="TH SarabunPSK" w:cs="TH SarabunPSK" w:hint="cs"/>
          <w:i/>
          <w:iCs/>
          <w:sz w:val="32"/>
          <w:szCs w:val="32"/>
          <w:cs/>
        </w:rPr>
        <w:t>การใช้งานโปรแกรมออกแบบลายวงจรพิมพ์ด้วย</w:t>
      </w:r>
      <w:r w:rsidRPr="004531E3">
        <w:rPr>
          <w:rFonts w:ascii="TH SarabunPSK" w:eastAsia="TH SarabunPSK" w:hAnsi="TH SarabunPSK" w:cs="TH SarabunPSK"/>
          <w:i/>
          <w:iCs/>
          <w:sz w:val="32"/>
          <w:szCs w:val="32"/>
        </w:rPr>
        <w:t xml:space="preserve"> Easy EDA</w:t>
      </w:r>
      <w:r w:rsidR="001E5ABF" w:rsidRPr="004531E3">
        <w:rPr>
          <w:rFonts w:ascii="TH SarabunPSK" w:eastAsia="TH SarabunPSK" w:hAnsi="TH SarabunPSK" w:cs="TH SarabunPSK" w:hint="cs"/>
          <w:sz w:val="32"/>
          <w:szCs w:val="32"/>
        </w:rPr>
        <w:t xml:space="preserve">. </w:t>
      </w:r>
      <w:r w:rsidRPr="004531E3">
        <w:rPr>
          <w:rFonts w:ascii="TH SarabunPSK" w:eastAsia="TH SarabunPSK" w:hAnsi="TH SarabunPSK" w:cs="TH SarabunPSK" w:hint="cs"/>
          <w:sz w:val="32"/>
          <w:szCs w:val="32"/>
          <w:cs/>
        </w:rPr>
        <w:t>ครูประภาส</w:t>
      </w:r>
      <w:r w:rsidR="001E5ABF" w:rsidRPr="004531E3">
        <w:rPr>
          <w:rFonts w:ascii="TH SarabunPSK" w:eastAsia="TH SarabunPSK" w:hAnsi="TH SarabunPSK" w:cs="TH SarabunPSK" w:hint="cs"/>
          <w:sz w:val="32"/>
          <w:szCs w:val="32"/>
        </w:rPr>
        <w:t xml:space="preserve">. Retrieved from </w:t>
      </w:r>
      <w:hyperlink r:id="rId95" w:history="1">
        <w:r w:rsidR="004531E3" w:rsidRPr="003F3A91">
          <w:rPr>
            <w:rStyle w:val="Hyperlink"/>
          </w:rPr>
          <w:t>https://www.praphas.com/forum/index.php?topic=420.0</w:t>
        </w:r>
      </w:hyperlink>
    </w:p>
    <w:p w14:paraId="39B45DE5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Siripong, C. (2019).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Basic Electronics for Engineering Students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Srinakharinwirot University. Retrieved from </w:t>
      </w:r>
      <w:hyperlink r:id="rId96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https://ir.swu.ac.th/jspui/bitstream/123456789/15500/3/EleEng-Ebook-Siripong-C-2562.pdf</w:t>
        </w:r>
      </w:hyperlink>
    </w:p>
    <w:p w14:paraId="5782FE38" w14:textId="77777777" w:rsidR="001E5ABF" w:rsidRPr="00825BF3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Sorooshyari, S., &amp; Norouzifard, A. (2019). </w:t>
      </w:r>
      <w:r w:rsidRPr="00825BF3">
        <w:rPr>
          <w:rFonts w:ascii="TH SarabunPSK" w:eastAsia="TH SarabunPSK" w:hAnsi="TH SarabunPSK" w:cs="TH SarabunPSK" w:hint="cs"/>
          <w:i/>
          <w:iCs/>
          <w:sz w:val="32"/>
          <w:szCs w:val="32"/>
        </w:rPr>
        <w:t>Review and design of GPS-RFID localization for autonomous vehicle navigation</w:t>
      </w:r>
      <w:r w:rsidRPr="00825BF3">
        <w:rPr>
          <w:rFonts w:ascii="TH SarabunPSK" w:eastAsia="TH SarabunPSK" w:hAnsi="TH SarabunPSK" w:cs="TH SarabunPSK" w:hint="cs"/>
          <w:sz w:val="32"/>
          <w:szCs w:val="32"/>
        </w:rPr>
        <w:t xml:space="preserve">. ResearchGate. Retrieved from </w:t>
      </w:r>
      <w:hyperlink r:id="rId97">
        <w:r w:rsidRPr="00825BF3">
          <w:rPr>
            <w:rStyle w:val="Hyperlink"/>
            <w:rFonts w:ascii="TH SarabunPSK" w:eastAsia="TH SarabunPSK" w:hAnsi="TH SarabunPSK" w:cs="TH SarabunPSK" w:hint="cs"/>
            <w:sz w:val="32"/>
            <w:szCs w:val="32"/>
          </w:rPr>
          <w:t>https://www.researchgate.net/publication/338136259_Review_and_Design_of_GPS-RFID_Localization_for_Autonomous_Vehicle_Navigation</w:t>
        </w:r>
      </w:hyperlink>
    </w:p>
    <w:p w14:paraId="0930504A" w14:textId="77777777" w:rsidR="001E5ABF" w:rsidRPr="00A07841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40"/>
          <w:szCs w:val="40"/>
        </w:rPr>
      </w:pPr>
      <w:r w:rsidRPr="00825BF3">
        <w:rPr>
          <w:rFonts w:ascii="TH SarabunPSK" w:hAnsi="TH SarabunPSK" w:cs="TH SarabunPSK" w:hint="cs"/>
          <w:sz w:val="32"/>
          <w:szCs w:val="36"/>
        </w:rPr>
        <w:t xml:space="preserve">Robot Siam. (2016, October 5). </w:t>
      </w:r>
      <w:r w:rsidRPr="00825BF3">
        <w:rPr>
          <w:rStyle w:val="Emphasis"/>
          <w:rFonts w:ascii="TH SarabunPSK" w:hAnsi="TH SarabunPSK" w:cs="TH SarabunPSK" w:hint="cs"/>
          <w:sz w:val="32"/>
          <w:szCs w:val="36"/>
        </w:rPr>
        <w:t>PID control Arduino line follower robot</w:t>
      </w:r>
      <w:r w:rsidRPr="00825BF3">
        <w:rPr>
          <w:rFonts w:ascii="TH SarabunPSK" w:hAnsi="TH SarabunPSK" w:cs="TH SarabunPSK" w:hint="cs"/>
          <w:sz w:val="32"/>
          <w:szCs w:val="36"/>
        </w:rPr>
        <w:t xml:space="preserve">. Robot Siam Blog. </w:t>
      </w:r>
      <w:hyperlink r:id="rId98" w:tgtFrame="_new" w:history="1">
        <w:r w:rsidRPr="00825BF3">
          <w:rPr>
            <w:rStyle w:val="Hyperlink"/>
            <w:rFonts w:ascii="TH SarabunPSK" w:hAnsi="TH SarabunPSK" w:cs="TH SarabunPSK" w:hint="cs"/>
            <w:sz w:val="32"/>
            <w:szCs w:val="36"/>
          </w:rPr>
          <w:t>https://robotsiam.blogspot.com/2016/10/pid-control-arduino-line-follower-robot.html</w:t>
        </w:r>
      </w:hyperlink>
    </w:p>
    <w:p w14:paraId="1D84DB56" w14:textId="77777777" w:rsidR="001E5ABF" w:rsidRPr="00A07841" w:rsidRDefault="001E5ABF" w:rsidP="001E5ABF">
      <w:pPr>
        <w:pStyle w:val="ListParagraph"/>
        <w:numPr>
          <w:ilvl w:val="0"/>
          <w:numId w:val="30"/>
        </w:numPr>
        <w:spacing w:before="240" w:after="240"/>
        <w:rPr>
          <w:rFonts w:ascii="TH SarabunPSK" w:eastAsia="TH SarabunPSK" w:hAnsi="TH SarabunPSK" w:cs="TH SarabunPSK"/>
          <w:sz w:val="32"/>
          <w:szCs w:val="32"/>
        </w:rPr>
      </w:pPr>
      <w:r w:rsidRPr="00A07841">
        <w:rPr>
          <w:rFonts w:ascii="TH SarabunPSK" w:hAnsi="TH SarabunPSK" w:cs="TH SarabunPSK"/>
          <w:sz w:val="32"/>
          <w:szCs w:val="32"/>
        </w:rPr>
        <w:lastRenderedPageBreak/>
        <w:t>ThaiRobotSchool</w:t>
      </w:r>
      <w:r w:rsidRPr="00A07841">
        <w:rPr>
          <w:rFonts w:ascii="TH SarabunPSK" w:eastAsia="TH SarabunPSK" w:hAnsi="TH SarabunPSK" w:cs="TH SarabunPSK"/>
          <w:sz w:val="32"/>
          <w:szCs w:val="32"/>
        </w:rPr>
        <w:t xml:space="preserve">. (2018, Jul 5). </w:t>
      </w:r>
      <w:r w:rsidRPr="00A07841">
        <w:rPr>
          <w:rFonts w:ascii="TH SarabunPSK" w:eastAsia="TH SarabunPSK" w:hAnsi="TH SarabunPSK" w:cs="TH SarabunPSK"/>
          <w:i/>
          <w:iCs/>
          <w:sz w:val="32"/>
          <w:szCs w:val="32"/>
        </w:rPr>
        <w:t>PID Control for Line Following Robot</w:t>
      </w:r>
      <w:r w:rsidRPr="00A07841">
        <w:rPr>
          <w:rFonts w:ascii="TH SarabunPSK" w:eastAsia="TH SarabunPSK" w:hAnsi="TH SarabunPSK" w:cs="TH SarabunPSK"/>
          <w:sz w:val="32"/>
          <w:szCs w:val="32"/>
        </w:rPr>
        <w:t xml:space="preserve"> [Video]. YouTube. </w:t>
      </w:r>
      <w:hyperlink r:id="rId99" w:tgtFrame="_new" w:history="1">
        <w:r w:rsidRPr="00A07841">
          <w:rPr>
            <w:rStyle w:val="Hyperlink"/>
            <w:rFonts w:ascii="TH SarabunPSK" w:eastAsia="TH SarabunPSK" w:hAnsi="TH SarabunPSK" w:cs="TH SarabunPSK"/>
            <w:sz w:val="32"/>
            <w:szCs w:val="32"/>
          </w:rPr>
          <w:t>https://www.youtube.com/watch?v=zVbqXbINK68</w:t>
        </w:r>
      </w:hyperlink>
    </w:p>
    <w:p w14:paraId="0CDF2B6A" w14:textId="77777777" w:rsidR="001E5ABF" w:rsidRDefault="001E5ABF" w:rsidP="001E5ABF">
      <w:pPr>
        <w:rPr>
          <w:rFonts w:ascii="TH SarabunPSK" w:hAnsi="TH SarabunPSK" w:cs="TH SarabunPSK"/>
          <w:sz w:val="32"/>
          <w:szCs w:val="32"/>
        </w:rPr>
      </w:pPr>
    </w:p>
    <w:p w14:paraId="68914BAF" w14:textId="77777777" w:rsidR="001E5ABF" w:rsidRDefault="001E5ABF" w:rsidP="001E5ABF">
      <w:pPr>
        <w:rPr>
          <w:rFonts w:ascii="TH SarabunPSK" w:hAnsi="TH SarabunPSK" w:cs="TH SarabunPSK"/>
          <w:sz w:val="32"/>
          <w:szCs w:val="32"/>
        </w:rPr>
      </w:pPr>
    </w:p>
    <w:p w14:paraId="29117209" w14:textId="77777777" w:rsidR="001E5ABF" w:rsidRDefault="001E5ABF" w:rsidP="001E5ABF">
      <w:pPr>
        <w:rPr>
          <w:rFonts w:ascii="TH SarabunPSK" w:hAnsi="TH SarabunPSK" w:cs="TH SarabunPSK"/>
          <w:sz w:val="32"/>
          <w:szCs w:val="32"/>
        </w:rPr>
      </w:pPr>
    </w:p>
    <w:p w14:paraId="1D50879B" w14:textId="77777777" w:rsidR="001E5ABF" w:rsidRDefault="001E5ABF" w:rsidP="001E5ABF">
      <w:pPr>
        <w:rPr>
          <w:rFonts w:ascii="TH SarabunPSK" w:hAnsi="TH SarabunPSK" w:cs="TH SarabunPSK"/>
          <w:sz w:val="32"/>
          <w:szCs w:val="32"/>
        </w:rPr>
      </w:pPr>
    </w:p>
    <w:p w14:paraId="33656957" w14:textId="77777777" w:rsidR="00CB089E" w:rsidRPr="00265580" w:rsidRDefault="00CB089E" w:rsidP="00CB089E">
      <w:pPr>
        <w:rPr>
          <w:rFonts w:ascii="TH Sarabun New" w:hAnsi="TH Sarabun New" w:cs="TH Sarabun New"/>
          <w:sz w:val="32"/>
          <w:szCs w:val="32"/>
        </w:rPr>
      </w:pPr>
    </w:p>
    <w:p w14:paraId="21DDE4F3" w14:textId="77777777" w:rsidR="00CB089E" w:rsidRPr="00265580" w:rsidRDefault="00CB089E" w:rsidP="00CB089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3AEBDDE" w14:textId="0E2968FC" w:rsidR="00EE1C23" w:rsidRDefault="00EE1C23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65AD483D" w14:textId="43B92AF2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31B15723" w14:textId="7B68AFA7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7A27A6FB" w14:textId="5E3DDB33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060F22A6" w14:textId="0DB0FC18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59C3EAA0" w14:textId="4C0CE805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262DF73D" w14:textId="4C729675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6302E24A" w14:textId="00B01E48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7F866B1F" w14:textId="62C88297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4146C9AD" w14:textId="53B3BE20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3191A805" w14:textId="3BE78BDA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3CED0156" w14:textId="6B592398" w:rsidR="00145636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p w14:paraId="03605FB0" w14:textId="33A96891" w:rsidR="00145636" w:rsidRDefault="00090A01" w:rsidP="00090A01">
      <w:pPr>
        <w:tabs>
          <w:tab w:val="left" w:pos="3450"/>
        </w:tabs>
        <w:spacing w:before="1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051D443E" w14:textId="6AE255CA" w:rsidR="00090A01" w:rsidRDefault="00090A01" w:rsidP="00090A01">
      <w:pPr>
        <w:tabs>
          <w:tab w:val="left" w:pos="3450"/>
        </w:tabs>
        <w:spacing w:before="120"/>
        <w:rPr>
          <w:rFonts w:ascii="TH Sarabun New" w:hAnsi="TH Sarabun New" w:cs="TH Sarabun New"/>
          <w:sz w:val="32"/>
          <w:szCs w:val="32"/>
        </w:rPr>
      </w:pPr>
    </w:p>
    <w:p w14:paraId="32AF2DC9" w14:textId="057C4E44" w:rsidR="00250E95" w:rsidRDefault="00250E95" w:rsidP="00090A01">
      <w:pPr>
        <w:tabs>
          <w:tab w:val="left" w:pos="3450"/>
        </w:tabs>
        <w:spacing w:before="120"/>
        <w:rPr>
          <w:rFonts w:ascii="TH Sarabun New" w:hAnsi="TH Sarabun New" w:cs="TH Sarabun New"/>
          <w:sz w:val="32"/>
          <w:szCs w:val="32"/>
        </w:rPr>
      </w:pPr>
    </w:p>
    <w:p w14:paraId="0CD33CCE" w14:textId="77777777" w:rsidR="00250E95" w:rsidRDefault="00250E95" w:rsidP="00090A01">
      <w:pPr>
        <w:tabs>
          <w:tab w:val="left" w:pos="3450"/>
        </w:tabs>
        <w:spacing w:before="120"/>
        <w:rPr>
          <w:rFonts w:ascii="TH Sarabun New" w:hAnsi="TH Sarabun New" w:cs="TH Sarabun New"/>
          <w:sz w:val="32"/>
          <w:szCs w:val="32"/>
        </w:rPr>
      </w:pPr>
    </w:p>
    <w:p w14:paraId="6C755EE8" w14:textId="3B1464F7" w:rsidR="00090A01" w:rsidRDefault="00090A01" w:rsidP="00090A01">
      <w:pPr>
        <w:tabs>
          <w:tab w:val="left" w:pos="3450"/>
        </w:tabs>
        <w:spacing w:before="120"/>
        <w:rPr>
          <w:rFonts w:ascii="TH Sarabun New" w:hAnsi="TH Sarabun New" w:cs="TH Sarabun New"/>
          <w:sz w:val="32"/>
          <w:szCs w:val="32"/>
        </w:rPr>
      </w:pPr>
    </w:p>
    <w:p w14:paraId="18723099" w14:textId="77777777" w:rsidR="00090A01" w:rsidRDefault="00090A01" w:rsidP="00090A01">
      <w:pPr>
        <w:tabs>
          <w:tab w:val="left" w:pos="3450"/>
        </w:tabs>
        <w:spacing w:before="120"/>
        <w:rPr>
          <w:rFonts w:ascii="TH Sarabun New" w:hAnsi="TH Sarabun New" w:cs="TH Sarabun New"/>
          <w:sz w:val="32"/>
          <w:szCs w:val="32"/>
        </w:rPr>
      </w:pPr>
    </w:p>
    <w:p w14:paraId="6C34AA6D" w14:textId="77777777" w:rsidR="00145636" w:rsidRPr="00136FB2" w:rsidRDefault="00145636" w:rsidP="00145636">
      <w:pPr>
        <w:pStyle w:val="Heading1"/>
        <w:jc w:val="center"/>
        <w:rPr>
          <w:rFonts w:cs="TH SarabunPSK"/>
          <w:color w:val="auto"/>
          <w:sz w:val="36"/>
          <w:szCs w:val="36"/>
        </w:rPr>
      </w:pPr>
      <w:bookmarkStart w:id="258" w:name="_Toc192115478"/>
      <w:bookmarkStart w:id="259" w:name="_Toc197457414"/>
      <w:r w:rsidRPr="00136FB2">
        <w:rPr>
          <w:rFonts w:cs="TH SarabunPSK" w:hint="cs"/>
          <w:color w:val="auto"/>
          <w:sz w:val="36"/>
          <w:szCs w:val="36"/>
          <w:cs/>
        </w:rPr>
        <w:lastRenderedPageBreak/>
        <w:t>ภาคผนวก</w:t>
      </w:r>
      <w:r w:rsidRPr="00136FB2">
        <w:rPr>
          <w:rFonts w:cs="TH SarabunPSK"/>
          <w:color w:val="auto"/>
          <w:sz w:val="36"/>
          <w:szCs w:val="36"/>
        </w:rPr>
        <w:t xml:space="preserve"> </w:t>
      </w:r>
      <w:r w:rsidRPr="00136FB2">
        <w:rPr>
          <w:rFonts w:cs="TH SarabunPSK" w:hint="cs"/>
          <w:color w:val="auto"/>
          <w:sz w:val="36"/>
          <w:szCs w:val="36"/>
          <w:cs/>
        </w:rPr>
        <w:t>ก</w:t>
      </w:r>
      <w:bookmarkEnd w:id="258"/>
      <w:bookmarkEnd w:id="259"/>
    </w:p>
    <w:p w14:paraId="3B7B0B36" w14:textId="77777777" w:rsidR="00145636" w:rsidRPr="00136FB2" w:rsidRDefault="00145636" w:rsidP="00145636">
      <w:pPr>
        <w:pStyle w:val="Heading1"/>
        <w:jc w:val="center"/>
        <w:rPr>
          <w:rFonts w:cs="TH SarabunPSK"/>
          <w:color w:val="auto"/>
          <w:sz w:val="36"/>
          <w:szCs w:val="36"/>
        </w:rPr>
      </w:pPr>
      <w:bookmarkStart w:id="260" w:name="_Toc192115479"/>
      <w:bookmarkStart w:id="261" w:name="_Toc197457415"/>
      <w:r w:rsidRPr="00136FB2">
        <w:rPr>
          <w:rFonts w:cs="TH SarabunPSK" w:hint="cs"/>
          <w:color w:val="auto"/>
          <w:sz w:val="36"/>
          <w:szCs w:val="36"/>
          <w:cs/>
        </w:rPr>
        <w:t>คู่มือติดตั้งโปรแกรม</w:t>
      </w:r>
      <w:bookmarkEnd w:id="260"/>
      <w:bookmarkEnd w:id="261"/>
    </w:p>
    <w:p w14:paraId="7A69FAF1" w14:textId="77777777" w:rsidR="00145636" w:rsidRPr="00825BF3" w:rsidRDefault="00145636" w:rsidP="00145636">
      <w:pPr>
        <w:rPr>
          <w:rFonts w:ascii="TH SarabunPSK" w:hAnsi="TH SarabunPSK" w:cs="TH SarabunPSK"/>
          <w:b/>
          <w:bCs/>
          <w:sz w:val="32"/>
          <w:szCs w:val="32"/>
        </w:rPr>
      </w:pPr>
      <w:r w:rsidRPr="00825BF3">
        <w:rPr>
          <w:rFonts w:ascii="TH SarabunPSK" w:hAnsi="TH SarabunPSK" w:cs="TH SarabunPSK" w:hint="cs"/>
          <w:b/>
          <w:bCs/>
          <w:sz w:val="32"/>
          <w:szCs w:val="32"/>
        </w:rPr>
        <w:t>Arduino</w:t>
      </w:r>
    </w:p>
    <w:p w14:paraId="4ECCF812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ขั้นตอนการติดตั้งโปรแกรม </w:t>
      </w:r>
      <w:r w:rsidRPr="00825BF3">
        <w:rPr>
          <w:rFonts w:ascii="TH SarabunPSK" w:hAnsi="TH SarabunPSK" w:cs="TH SarabunPSK" w:hint="cs"/>
          <w:sz w:val="32"/>
          <w:szCs w:val="32"/>
        </w:rPr>
        <w:t>Arduino</w:t>
      </w:r>
    </w:p>
    <w:p w14:paraId="2855A295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เข้าไปที่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เว็ปไซต์ </w:t>
      </w:r>
      <w:hyperlink r:id="rId100" w:history="1">
        <w:r w:rsidRPr="00825BF3">
          <w:rPr>
            <w:rStyle w:val="Hyperlink"/>
            <w:rFonts w:ascii="TH SarabunPSK" w:hAnsi="TH SarabunPSK" w:cs="TH SarabunPSK" w:hint="cs"/>
            <w:sz w:val="32"/>
            <w:szCs w:val="32"/>
          </w:rPr>
          <w:t>https://www.arduino.cc/</w:t>
        </w:r>
      </w:hyperlink>
      <w:r w:rsidRPr="00825BF3">
        <w:rPr>
          <w:rFonts w:ascii="TH SarabunPSK" w:hAnsi="TH SarabunPSK" w:cs="TH SarabunPSK" w:hint="cs"/>
          <w:sz w:val="32"/>
          <w:szCs w:val="32"/>
        </w:rPr>
        <w:t xml:space="preserve">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จากนั้นเลือกหัวข้อ </w:t>
      </w:r>
      <w:r w:rsidRPr="00825BF3">
        <w:rPr>
          <w:rFonts w:ascii="TH SarabunPSK" w:hAnsi="TH SarabunPSK" w:cs="TH SarabunPSK" w:hint="cs"/>
          <w:sz w:val="32"/>
          <w:szCs w:val="32"/>
        </w:rPr>
        <w:t>“ SOFTWARE ”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จะปรากฏหน้าต่าง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Version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ล่าสุดของ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Arduino </w:t>
      </w:r>
    </w:p>
    <w:p w14:paraId="784AF203" w14:textId="77777777" w:rsidR="00145636" w:rsidRPr="00825BF3" w:rsidRDefault="00145636" w:rsidP="00145636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98D173" wp14:editId="59A7FC05">
            <wp:extent cx="3682768" cy="3564000"/>
            <wp:effectExtent l="0" t="0" r="0" b="0"/>
            <wp:docPr id="592057095" name="รูปภาพ 1" descr="รูปภาพประกอบด้วย ข้อความ, อิเล็กทรอนิกส์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57095" name="รูปภาพ 1" descr="รูปภาพประกอบด้วย ข้อความ, อิเล็กทรอนิกส์, ภาพหน้าจอ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68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4CA8" w14:textId="77777777" w:rsidR="00145636" w:rsidRPr="00825BF3" w:rsidRDefault="00145636" w:rsidP="00145636">
      <w:pPr>
        <w:pStyle w:val="Caption"/>
        <w:rPr>
          <w:cs/>
        </w:rPr>
      </w:pPr>
      <w:bookmarkStart w:id="262" w:name="_Toc192245336"/>
      <w:bookmarkStart w:id="263" w:name="_Toc193918089"/>
      <w:r w:rsidRPr="00825BF3">
        <w:rPr>
          <w:rFonts w:hint="cs"/>
          <w:cs/>
        </w:rPr>
        <w:t>รูปที่</w:t>
      </w:r>
      <w:r>
        <w:rPr>
          <w:rFonts w:hint="cs"/>
          <w:cs/>
        </w:rPr>
        <w:t xml:space="preserve"> ก.1 เลือกระบบ</w:t>
      </w:r>
      <w:r w:rsidRPr="002C4213">
        <w:rPr>
          <w:cs/>
        </w:rPr>
        <w:t>ปฏิบัติการ</w:t>
      </w:r>
      <w:r>
        <w:rPr>
          <w:rFonts w:hint="cs"/>
          <w:cs/>
        </w:rPr>
        <w:t>ที่ต้องใช้</w:t>
      </w:r>
      <w:bookmarkEnd w:id="262"/>
      <w:bookmarkEnd w:id="263"/>
    </w:p>
    <w:p w14:paraId="4110B4B4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จากนั้นทำการ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Downloads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ตามอุปกรณ์ที่ใช้ในที่นี้เลือก </w:t>
      </w:r>
      <w:r w:rsidRPr="00825BF3">
        <w:rPr>
          <w:rFonts w:ascii="TH SarabunPSK" w:hAnsi="TH SarabunPSK" w:cs="TH SarabunPSK" w:hint="cs"/>
          <w:sz w:val="32"/>
          <w:szCs w:val="32"/>
        </w:rPr>
        <w:t>“Windows win and newer</w:t>
      </w:r>
    </w:p>
    <w:p w14:paraId="38F137FB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  <w:cs/>
        </w:rPr>
      </w:pPr>
      <w:r w:rsidRPr="00825BF3">
        <w:rPr>
          <w:rFonts w:ascii="TH SarabunPSK" w:hAnsi="TH SarabunPSK" w:cs="TH SarabunPSK" w:hint="cs"/>
          <w:sz w:val="32"/>
          <w:szCs w:val="32"/>
        </w:rPr>
        <w:t>64 bits”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จะปรากฏหน้าต่างให้ </w:t>
      </w:r>
      <w:r w:rsidRPr="00825BF3">
        <w:rPr>
          <w:rFonts w:ascii="TH SarabunPSK" w:hAnsi="TH SarabunPSK" w:cs="TH SarabunPSK" w:hint="cs"/>
          <w:sz w:val="32"/>
          <w:szCs w:val="32"/>
        </w:rPr>
        <w:t>Downloads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 เลือก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“JUST DOWNLOAD”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แต่ถ้าต้องการร่วมบริจาคสำหรับการมีส่วนช่วยพัฒนาตัวแอปพลิเคชันสามารถเลือกบริจาคได้ตามต้องการ จากนั้นเลือก </w:t>
      </w:r>
      <w:r w:rsidRPr="00825BF3">
        <w:rPr>
          <w:rFonts w:ascii="TH SarabunPSK" w:hAnsi="TH SarabunPSK" w:cs="TH SarabunPSK" w:hint="cs"/>
          <w:sz w:val="32"/>
          <w:szCs w:val="32"/>
        </w:rPr>
        <w:t>CONTRIBUTE &amp; DOWNLOAD</w:t>
      </w:r>
    </w:p>
    <w:p w14:paraId="18FD62D1" w14:textId="77777777" w:rsidR="00145636" w:rsidRPr="00825BF3" w:rsidRDefault="00145636" w:rsidP="00145636">
      <w:pPr>
        <w:jc w:val="center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C7C4474" wp14:editId="665ADA8C">
            <wp:extent cx="3658530" cy="3564000"/>
            <wp:effectExtent l="0" t="0" r="0" b="0"/>
            <wp:docPr id="2088525632" name="รูปภาพ 1" descr="รูปภาพประกอบด้วย ข้อความ, ภาพหน้าจอ, หน้าเว็บ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25632" name="รูปภาพ 1" descr="รูปภาพประกอบด้วย ข้อความ, ภาพหน้าจอ, หน้าเว็บ, ซอฟต์แวร์&#10;&#10;เนื้อหาที่สร้างโดย AI อาจไม่ถูกต้อง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" r="1284" b="3812"/>
                    <a:stretch/>
                  </pic:blipFill>
                  <pic:spPr bwMode="auto">
                    <a:xfrm>
                      <a:off x="0" y="0"/>
                      <a:ext cx="3658530" cy="35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49C1B" w14:textId="77777777" w:rsidR="00145636" w:rsidRPr="00825BF3" w:rsidRDefault="00145636" w:rsidP="00145636">
      <w:pPr>
        <w:pStyle w:val="Caption"/>
        <w:rPr>
          <w:cs/>
        </w:rPr>
      </w:pPr>
      <w:bookmarkStart w:id="264" w:name="_Toc192245337"/>
      <w:bookmarkStart w:id="265" w:name="_Toc193918090"/>
      <w:r w:rsidRPr="00825BF3">
        <w:rPr>
          <w:rFonts w:hint="cs"/>
          <w:cs/>
        </w:rPr>
        <w:t>รูปที่</w:t>
      </w:r>
      <w:r>
        <w:rPr>
          <w:rFonts w:hint="cs"/>
          <w:cs/>
        </w:rPr>
        <w:t xml:space="preserve"> ก.2 ต้องการสมทบทุนตัวโปรแกรมหรือไม่</w:t>
      </w:r>
      <w:bookmarkEnd w:id="264"/>
      <w:bookmarkEnd w:id="265"/>
    </w:p>
    <w:p w14:paraId="50A589C8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เมื่อทำการ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Download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 แล้วจะได้ไฟล์ติดตั้งที่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Download</w:t>
      </w:r>
    </w:p>
    <w:p w14:paraId="79A38C8D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7F26D8" wp14:editId="1701FB39">
            <wp:extent cx="4545965" cy="215900"/>
            <wp:effectExtent l="0" t="0" r="0" b="0"/>
            <wp:docPr id="1806785028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85028" name="รูปภาพ 180678502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07B1" w14:textId="77777777" w:rsidR="00145636" w:rsidRPr="00825BF3" w:rsidRDefault="00145636" w:rsidP="00145636">
      <w:pPr>
        <w:pStyle w:val="Caption"/>
        <w:rPr>
          <w:cs/>
        </w:rPr>
      </w:pPr>
      <w:bookmarkStart w:id="266" w:name="_Toc192245338"/>
      <w:bookmarkStart w:id="267" w:name="_Toc193918091"/>
      <w:r w:rsidRPr="00825BF3">
        <w:rPr>
          <w:rFonts w:hint="cs"/>
          <w:cs/>
        </w:rPr>
        <w:t>รูปที่</w:t>
      </w:r>
      <w:r>
        <w:t xml:space="preserve"> </w:t>
      </w:r>
      <w:r>
        <w:rPr>
          <w:rFonts w:hint="cs"/>
          <w:cs/>
        </w:rPr>
        <w:t>ก.3</w:t>
      </w:r>
      <w:r>
        <w:t xml:space="preserve"> </w:t>
      </w:r>
      <w:r>
        <w:rPr>
          <w:rFonts w:hint="cs"/>
          <w:cs/>
        </w:rPr>
        <w:t>ไฟล์สำหรับติดตั้ง</w:t>
      </w:r>
      <w:bookmarkEnd w:id="266"/>
      <w:bookmarkEnd w:id="267"/>
    </w:p>
    <w:p w14:paraId="3CB7DE8D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</w:rPr>
        <w:t xml:space="preserve">Double Click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ที่ไฟล์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arduino-ide_2.3.4_Windows_64bit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เพื่อทำการติดตั้ง จากนั้นกด </w:t>
      </w:r>
    </w:p>
    <w:p w14:paraId="74E1AB79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“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I Agree” </w:t>
      </w:r>
    </w:p>
    <w:p w14:paraId="107C4283" w14:textId="77777777" w:rsidR="00145636" w:rsidRPr="00825BF3" w:rsidRDefault="00145636" w:rsidP="00145636">
      <w:pPr>
        <w:jc w:val="center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0F6983" wp14:editId="644F9C15">
            <wp:extent cx="3779376" cy="2880000"/>
            <wp:effectExtent l="0" t="0" r="0" b="0"/>
            <wp:docPr id="381245864" name="รูปภาพ 4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45864" name="รูปภาพ 4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" t="1282" b="2833"/>
                    <a:stretch/>
                  </pic:blipFill>
                  <pic:spPr bwMode="auto">
                    <a:xfrm>
                      <a:off x="0" y="0"/>
                      <a:ext cx="377937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5151" w14:textId="77777777" w:rsidR="00145636" w:rsidRPr="00825BF3" w:rsidRDefault="00145636" w:rsidP="00145636">
      <w:pPr>
        <w:pStyle w:val="Caption"/>
        <w:rPr>
          <w:cs/>
        </w:rPr>
      </w:pPr>
      <w:bookmarkStart w:id="268" w:name="_Toc192245339"/>
      <w:bookmarkStart w:id="269" w:name="_Toc193918092"/>
      <w:r w:rsidRPr="00825BF3">
        <w:rPr>
          <w:rFonts w:hint="cs"/>
          <w:cs/>
        </w:rPr>
        <w:t>รูปที่</w:t>
      </w:r>
      <w:r>
        <w:t xml:space="preserve"> </w:t>
      </w:r>
      <w:r>
        <w:rPr>
          <w:rFonts w:hint="cs"/>
          <w:cs/>
        </w:rPr>
        <w:t>ก.4</w:t>
      </w:r>
      <w:r>
        <w:t xml:space="preserve"> </w:t>
      </w:r>
      <w:r w:rsidRPr="002C4213">
        <w:rPr>
          <w:cs/>
        </w:rPr>
        <w:t>อนุญาต</w:t>
      </w:r>
      <w:r>
        <w:rPr>
          <w:rFonts w:hint="cs"/>
          <w:cs/>
        </w:rPr>
        <w:t>ให้ติดตั้งหรือไม่</w:t>
      </w:r>
      <w:bookmarkEnd w:id="268"/>
      <w:bookmarkEnd w:id="269"/>
    </w:p>
    <w:p w14:paraId="2F0C4CF8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</w:rPr>
      </w:pPr>
    </w:p>
    <w:p w14:paraId="05F196F2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825BF3">
        <w:rPr>
          <w:rFonts w:ascii="TH SarabunPSK" w:hAnsi="TH SarabunPSK" w:cs="TH SarabunPSK" w:hint="cs"/>
          <w:sz w:val="32"/>
          <w:szCs w:val="32"/>
        </w:rPr>
        <w:t>Next</w:t>
      </w:r>
    </w:p>
    <w:p w14:paraId="20387504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D23B522" wp14:editId="3DE8BB95">
            <wp:extent cx="4743450" cy="3565249"/>
            <wp:effectExtent l="0" t="0" r="0" b="0"/>
            <wp:docPr id="83463393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2155" r="-1006" b="1210"/>
                    <a:stretch/>
                  </pic:blipFill>
                  <pic:spPr bwMode="auto">
                    <a:xfrm>
                      <a:off x="0" y="0"/>
                      <a:ext cx="4743450" cy="356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DEFA6" w14:textId="77777777" w:rsidR="00145636" w:rsidRPr="00825BF3" w:rsidRDefault="00145636" w:rsidP="00145636">
      <w:pPr>
        <w:pStyle w:val="Caption"/>
        <w:rPr>
          <w:cs/>
        </w:rPr>
      </w:pPr>
      <w:bookmarkStart w:id="270" w:name="_Toc192245340"/>
      <w:bookmarkStart w:id="271" w:name="_Toc193918093"/>
      <w:r w:rsidRPr="00825BF3">
        <w:rPr>
          <w:rFonts w:hint="cs"/>
          <w:cs/>
        </w:rPr>
        <w:t xml:space="preserve">รูปที่ </w:t>
      </w:r>
      <w:r>
        <w:rPr>
          <w:rFonts w:hint="cs"/>
          <w:cs/>
        </w:rPr>
        <w:t>ก.5 ต้องการติดตั้งแบบไหน</w:t>
      </w:r>
      <w:bookmarkEnd w:id="270"/>
      <w:bookmarkEnd w:id="271"/>
    </w:p>
    <w:p w14:paraId="330F7AF0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 Folder </w:t>
      </w: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ที่ต้องการนำไฟล์ไปเก็บไว้เมื่อเลือกได้แล้ว กด </w:t>
      </w:r>
      <w:r w:rsidRPr="00825BF3">
        <w:rPr>
          <w:rFonts w:ascii="TH SarabunPSK" w:hAnsi="TH SarabunPSK" w:cs="TH SarabunPSK" w:hint="cs"/>
          <w:sz w:val="32"/>
          <w:szCs w:val="32"/>
        </w:rPr>
        <w:t>Install</w:t>
      </w:r>
    </w:p>
    <w:p w14:paraId="73EC1589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7121FD" wp14:editId="2331BF1A">
            <wp:extent cx="4460681" cy="3434538"/>
            <wp:effectExtent l="0" t="0" r="0" b="0"/>
            <wp:docPr id="1045236729" name="รูปภาพ 7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36729" name="รูปภาพ 7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" t="1562" r="1310" b="2025"/>
                    <a:stretch/>
                  </pic:blipFill>
                  <pic:spPr bwMode="auto">
                    <a:xfrm>
                      <a:off x="0" y="0"/>
                      <a:ext cx="4462792" cy="343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2C7E" w14:textId="77777777" w:rsidR="00145636" w:rsidRPr="00825BF3" w:rsidRDefault="00145636" w:rsidP="00145636">
      <w:pPr>
        <w:pStyle w:val="Caption"/>
        <w:rPr>
          <w:cs/>
        </w:rPr>
      </w:pPr>
      <w:bookmarkStart w:id="272" w:name="_Toc192245341"/>
      <w:bookmarkStart w:id="273" w:name="_Toc193918094"/>
      <w:r w:rsidRPr="00825BF3">
        <w:rPr>
          <w:rFonts w:hint="cs"/>
          <w:cs/>
        </w:rPr>
        <w:t>รูปที่</w:t>
      </w:r>
      <w:r>
        <w:t xml:space="preserve"> </w:t>
      </w:r>
      <w:r>
        <w:rPr>
          <w:rFonts w:hint="cs"/>
          <w:cs/>
        </w:rPr>
        <w:t>ก.6</w:t>
      </w:r>
      <w:r>
        <w:t xml:space="preserve"> </w:t>
      </w:r>
      <w:r>
        <w:rPr>
          <w:rFonts w:hint="cs"/>
          <w:cs/>
        </w:rPr>
        <w:t>ต้องการให้ไฟล์ถูกติดตั้งที่ใด</w:t>
      </w:r>
      <w:bookmarkEnd w:id="272"/>
      <w:bookmarkEnd w:id="273"/>
    </w:p>
    <w:p w14:paraId="6BCEC433" w14:textId="77777777" w:rsidR="00145636" w:rsidRDefault="00145636" w:rsidP="00145636">
      <w:pPr>
        <w:rPr>
          <w:rFonts w:ascii="TH SarabunPSK" w:hAnsi="TH SarabunPSK" w:cs="TH SarabunPSK"/>
          <w:sz w:val="32"/>
          <w:szCs w:val="32"/>
        </w:rPr>
      </w:pPr>
    </w:p>
    <w:p w14:paraId="7649BDFA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  <w:cs/>
        </w:rPr>
      </w:pPr>
    </w:p>
    <w:p w14:paraId="060A1DEE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>จากนั้นรอจนกว่าโปรแกรมจะติดตั้งเสร็จสิ้น</w:t>
      </w:r>
    </w:p>
    <w:p w14:paraId="4D2ADB8C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67D1A44" wp14:editId="48658A07">
            <wp:extent cx="4526915" cy="3474720"/>
            <wp:effectExtent l="0" t="0" r="0" b="0"/>
            <wp:docPr id="1256794092" name="รูปภาพ 8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94092" name="รูปภาพ 8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r="-1" b="2483"/>
                    <a:stretch/>
                  </pic:blipFill>
                  <pic:spPr bwMode="auto">
                    <a:xfrm>
                      <a:off x="0" y="0"/>
                      <a:ext cx="4527933" cy="34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56A85" w14:textId="77777777" w:rsidR="00145636" w:rsidRPr="00825BF3" w:rsidRDefault="00145636" w:rsidP="00145636">
      <w:pPr>
        <w:pStyle w:val="Caption"/>
        <w:rPr>
          <w:cs/>
        </w:rPr>
      </w:pPr>
      <w:bookmarkStart w:id="274" w:name="_Toc192245342"/>
      <w:bookmarkStart w:id="275" w:name="_Toc193918095"/>
      <w:r w:rsidRPr="00825BF3">
        <w:rPr>
          <w:rFonts w:hint="cs"/>
          <w:cs/>
        </w:rPr>
        <w:t>รูปที่</w:t>
      </w:r>
      <w:r>
        <w:rPr>
          <w:rFonts w:hint="cs"/>
          <w:cs/>
        </w:rPr>
        <w:t xml:space="preserve"> ก.7 รอทำการติดตั้ง</w:t>
      </w:r>
      <w:bookmarkEnd w:id="274"/>
      <w:bookmarkEnd w:id="275"/>
    </w:p>
    <w:p w14:paraId="1C442FEF" w14:textId="77777777" w:rsidR="00145636" w:rsidRPr="00825BF3" w:rsidRDefault="00145636" w:rsidP="0014563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825BF3">
        <w:rPr>
          <w:rFonts w:ascii="TH SarabunPSK" w:hAnsi="TH SarabunPSK" w:cs="TH SarabunPSK" w:hint="cs"/>
          <w:sz w:val="32"/>
          <w:szCs w:val="32"/>
          <w:cs/>
        </w:rPr>
        <w:t xml:space="preserve">ถ้าโปรแกรมติดตั้งเสร็จแล้วจะปรากฏหน้าต่างตามรูปด้านล่าง จากนั้นกด </w:t>
      </w:r>
      <w:r w:rsidRPr="00825BF3">
        <w:rPr>
          <w:rFonts w:ascii="TH SarabunPSK" w:hAnsi="TH SarabunPSK" w:cs="TH SarabunPSK" w:hint="cs"/>
          <w:sz w:val="32"/>
          <w:szCs w:val="32"/>
        </w:rPr>
        <w:t xml:space="preserve">Finish </w:t>
      </w:r>
    </w:p>
    <w:p w14:paraId="7EEF9F77" w14:textId="77777777" w:rsidR="00145636" w:rsidRPr="00825BF3" w:rsidRDefault="00145636" w:rsidP="00145636">
      <w:pPr>
        <w:jc w:val="center"/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6D1AE3" wp14:editId="46AD6954">
            <wp:extent cx="4662307" cy="3564000"/>
            <wp:effectExtent l="0" t="0" r="0" b="0"/>
            <wp:docPr id="1164446426" name="รูปภาพ 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46426" name="รูปภาพ 9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"/>
                    <a:stretch/>
                  </pic:blipFill>
                  <pic:spPr bwMode="auto">
                    <a:xfrm>
                      <a:off x="0" y="0"/>
                      <a:ext cx="4662307" cy="35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596EF" w14:textId="2AE98CA2" w:rsidR="00145636" w:rsidRDefault="00145636" w:rsidP="00145636">
      <w:pPr>
        <w:pStyle w:val="Caption"/>
      </w:pPr>
      <w:bookmarkStart w:id="276" w:name="_Toc192245343"/>
      <w:bookmarkStart w:id="277" w:name="_Toc193918096"/>
      <w:r w:rsidRPr="00825BF3">
        <w:rPr>
          <w:rFonts w:hint="cs"/>
          <w:cs/>
        </w:rPr>
        <w:t>รูปที่</w:t>
      </w:r>
      <w:r>
        <w:t xml:space="preserve"> </w:t>
      </w:r>
      <w:r>
        <w:rPr>
          <w:rFonts w:hint="cs"/>
          <w:cs/>
        </w:rPr>
        <w:t>ก.8</w:t>
      </w:r>
      <w:r>
        <w:t xml:space="preserve"> </w:t>
      </w:r>
      <w:r>
        <w:rPr>
          <w:rFonts w:hint="cs"/>
          <w:cs/>
        </w:rPr>
        <w:t>ติดตั้งเสร็จสิ้น</w:t>
      </w:r>
      <w:bookmarkEnd w:id="276"/>
      <w:bookmarkEnd w:id="277"/>
    </w:p>
    <w:p w14:paraId="5CC4FD4A" w14:textId="0C35E2F1" w:rsidR="00C35076" w:rsidRDefault="00C35076" w:rsidP="00C35076"/>
    <w:p w14:paraId="0A4FEFFA" w14:textId="77777777" w:rsidR="00C35076" w:rsidRPr="00C35076" w:rsidRDefault="00C35076" w:rsidP="00C35076"/>
    <w:p w14:paraId="5CC0F63D" w14:textId="77777777" w:rsidR="00145636" w:rsidRPr="00C35076" w:rsidRDefault="00145636" w:rsidP="00145636">
      <w:pPr>
        <w:pStyle w:val="Heading1"/>
        <w:jc w:val="center"/>
        <w:rPr>
          <w:rFonts w:cs="TH SarabunPSK"/>
          <w:color w:val="auto"/>
          <w:sz w:val="36"/>
          <w:szCs w:val="36"/>
        </w:rPr>
      </w:pPr>
      <w:bookmarkStart w:id="278" w:name="_Toc192115480"/>
      <w:bookmarkStart w:id="279" w:name="_Toc197457416"/>
      <w:r w:rsidRPr="00C35076">
        <w:rPr>
          <w:rFonts w:cs="TH SarabunPSK" w:hint="cs"/>
          <w:color w:val="auto"/>
          <w:sz w:val="36"/>
          <w:szCs w:val="36"/>
          <w:cs/>
        </w:rPr>
        <w:lastRenderedPageBreak/>
        <w:t>รูปแบบการต่อวงจร</w:t>
      </w:r>
      <w:bookmarkEnd w:id="278"/>
      <w:bookmarkEnd w:id="279"/>
    </w:p>
    <w:p w14:paraId="71B360DE" w14:textId="77777777" w:rsidR="00145636" w:rsidRDefault="00145636" w:rsidP="00145636">
      <w:pPr>
        <w:rPr>
          <w:rFonts w:ascii="TH SarabunPSK" w:hAnsi="TH SarabunPSK" w:cs="TH SarabunPSK"/>
          <w:sz w:val="32"/>
          <w:szCs w:val="32"/>
        </w:rPr>
      </w:pPr>
    </w:p>
    <w:p w14:paraId="1E47AD4D" w14:textId="77777777" w:rsidR="00C35076" w:rsidRPr="00825BF3" w:rsidRDefault="00C35076" w:rsidP="00145636">
      <w:pPr>
        <w:rPr>
          <w:rFonts w:ascii="TH SarabunPSK" w:hAnsi="TH SarabunPSK" w:cs="TH SarabunPSK"/>
        </w:rPr>
      </w:pPr>
    </w:p>
    <w:p w14:paraId="3AE38393" w14:textId="77777777" w:rsidR="00145636" w:rsidRDefault="00145636" w:rsidP="00145636">
      <w:pPr>
        <w:rPr>
          <w:rFonts w:ascii="TH SarabunPSK" w:hAnsi="TH SarabunPSK" w:cs="TH SarabunPSK"/>
          <w:sz w:val="32"/>
          <w:szCs w:val="32"/>
        </w:rPr>
      </w:pPr>
      <w:r w:rsidRPr="00825BF3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0" locked="0" layoutInCell="1" allowOverlap="1" wp14:anchorId="3996089A" wp14:editId="4BD4CF31">
            <wp:simplePos x="0" y="0"/>
            <wp:positionH relativeFrom="column">
              <wp:posOffset>-4445</wp:posOffset>
            </wp:positionH>
            <wp:positionV relativeFrom="paragraph">
              <wp:posOffset>361315</wp:posOffset>
            </wp:positionV>
            <wp:extent cx="4382770" cy="3212465"/>
            <wp:effectExtent l="0" t="0" r="0" b="0"/>
            <wp:wrapTopAndBottom/>
            <wp:docPr id="1286755788" name="Picture 1286755788" descr="A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5788" name="Picture 1286755788" descr="A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>การต่อวงจรโหมด</w:t>
      </w:r>
      <w:r>
        <w:rPr>
          <w:rFonts w:ascii="TH SarabunPSK" w:hAnsi="TH SarabunPSK" w:cs="TH SarabunPSK"/>
          <w:sz w:val="32"/>
          <w:szCs w:val="32"/>
        </w:rPr>
        <w:t>ESP-32CAM</w:t>
      </w:r>
    </w:p>
    <w:p w14:paraId="453B6E20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  <w:cs/>
        </w:rPr>
      </w:pPr>
    </w:p>
    <w:p w14:paraId="13FCA5A8" w14:textId="1D03FBC7" w:rsidR="00145636" w:rsidRPr="00825BF3" w:rsidRDefault="00145636" w:rsidP="00145636">
      <w:pPr>
        <w:pStyle w:val="Caption"/>
      </w:pPr>
      <w:bookmarkStart w:id="280" w:name="_Toc192245374"/>
      <w:bookmarkStart w:id="281" w:name="_Toc193918097"/>
      <w:r w:rsidRPr="00825BF3">
        <w:rPr>
          <w:rFonts w:hint="cs"/>
          <w:cs/>
        </w:rPr>
        <w:t>รูปที่</w:t>
      </w:r>
      <w:r>
        <w:t xml:space="preserve"> </w:t>
      </w:r>
      <w:r>
        <w:rPr>
          <w:rFonts w:hint="cs"/>
          <w:cs/>
        </w:rPr>
        <w:t>ก.</w:t>
      </w:r>
      <w:r w:rsidR="00C35076">
        <w:t>9</w:t>
      </w:r>
      <w:r>
        <w:t xml:space="preserve"> </w:t>
      </w:r>
      <w:r>
        <w:rPr>
          <w:rFonts w:hint="cs"/>
          <w:cs/>
        </w:rPr>
        <w:t>รูปวงจรโหมด</w:t>
      </w:r>
      <w:r>
        <w:t>ESP32-CAM</w:t>
      </w:r>
      <w:bookmarkEnd w:id="280"/>
      <w:bookmarkEnd w:id="281"/>
    </w:p>
    <w:p w14:paraId="5E6BE450" w14:textId="77777777" w:rsidR="00145636" w:rsidRPr="00825BF3" w:rsidRDefault="00145636" w:rsidP="00145636">
      <w:pPr>
        <w:rPr>
          <w:rFonts w:ascii="TH SarabunPSK" w:hAnsi="TH SarabunPSK" w:cs="TH SarabunPSK"/>
          <w:sz w:val="32"/>
          <w:szCs w:val="32"/>
        </w:rPr>
      </w:pPr>
    </w:p>
    <w:p w14:paraId="6C22B96F" w14:textId="75D296A1" w:rsidR="00145636" w:rsidRPr="00B23752" w:rsidRDefault="00145636" w:rsidP="001456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การต่อวงการสลับโหมดระหว่าง</w:t>
      </w:r>
      <w:r>
        <w:rPr>
          <w:rFonts w:ascii="TH SarabunPSK" w:hAnsi="TH SarabunPSK" w:cs="TH SarabunPSK"/>
          <w:sz w:val="32"/>
          <w:szCs w:val="32"/>
        </w:rPr>
        <w:t xml:space="preserve">ESP-WROOM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>ESP-32CAM</w:t>
      </w:r>
    </w:p>
    <w:p w14:paraId="6BEE8608" w14:textId="77777777" w:rsidR="00145636" w:rsidRPr="00825BF3" w:rsidRDefault="00145636" w:rsidP="00145636">
      <w:pPr>
        <w:spacing w:before="120"/>
        <w:rPr>
          <w:rFonts w:ascii="TH SarabunPSK" w:hAnsi="TH SarabunPSK" w:cs="TH SarabunPSK"/>
          <w:sz w:val="32"/>
          <w:szCs w:val="32"/>
        </w:rPr>
      </w:pPr>
    </w:p>
    <w:p w14:paraId="72E59291" w14:textId="77777777" w:rsidR="00145636" w:rsidRPr="00265580" w:rsidRDefault="00145636" w:rsidP="006C188A">
      <w:pPr>
        <w:spacing w:before="120"/>
        <w:rPr>
          <w:rFonts w:ascii="TH Sarabun New" w:hAnsi="TH Sarabun New" w:cs="TH Sarabun New"/>
          <w:sz w:val="32"/>
          <w:szCs w:val="32"/>
        </w:rPr>
      </w:pPr>
    </w:p>
    <w:sectPr w:rsidR="00145636" w:rsidRPr="00265580" w:rsidSect="006D4C67">
      <w:headerReference w:type="even" r:id="rId109"/>
      <w:headerReference w:type="default" r:id="rId110"/>
      <w:pgSz w:w="11906" w:h="16838" w:code="9"/>
      <w:pgMar w:top="993" w:right="1418" w:bottom="1135" w:left="1985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FE70E" w14:textId="77777777" w:rsidR="005622BE" w:rsidRDefault="005622BE">
      <w:r>
        <w:separator/>
      </w:r>
    </w:p>
  </w:endnote>
  <w:endnote w:type="continuationSeparator" w:id="0">
    <w:p w14:paraId="4BF9266A" w14:textId="77777777" w:rsidR="005622BE" w:rsidRDefault="00562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F82F2" w14:textId="77777777" w:rsidR="005622BE" w:rsidRDefault="005622BE">
      <w:r>
        <w:separator/>
      </w:r>
    </w:p>
  </w:footnote>
  <w:footnote w:type="continuationSeparator" w:id="0">
    <w:p w14:paraId="2A528C76" w14:textId="77777777" w:rsidR="005622BE" w:rsidRDefault="005622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468A4" w14:textId="77777777" w:rsidR="00A23616" w:rsidRPr="00A219FE" w:rsidRDefault="00A23616" w:rsidP="00840F44">
    <w:pPr>
      <w:pStyle w:val="Header"/>
      <w:ind w:right="360"/>
      <w:rPr>
        <w:rFonts w:ascii="Browallia New" w:hAnsi="Browallia New" w:cs="Browallia New"/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76774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89D02DC" w14:textId="77777777" w:rsidR="005E2284" w:rsidRDefault="005E228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836219" w14:textId="77777777" w:rsidR="005E2284" w:rsidRPr="00A219FE" w:rsidRDefault="005E2284" w:rsidP="00840F44">
    <w:pPr>
      <w:pStyle w:val="Header"/>
      <w:ind w:right="360"/>
      <w:rPr>
        <w:rFonts w:ascii="Browallia New" w:hAnsi="Browallia New" w:cs="Browallia New"/>
        <w:sz w:val="30"/>
        <w:szCs w:val="3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74739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A54D5C" w14:textId="77777777" w:rsidR="005E2284" w:rsidRDefault="005E228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958DCD" w14:textId="77777777" w:rsidR="005E2284" w:rsidRDefault="005E228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2FD56" w14:textId="77777777" w:rsidR="0064680F" w:rsidRDefault="0064680F" w:rsidP="00A219FE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14:paraId="114DA662" w14:textId="77777777" w:rsidR="0064680F" w:rsidRDefault="0064680F" w:rsidP="0064680F">
    <w:pPr>
      <w:pStyle w:val="Header"/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34896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52024F" w14:textId="470E8DB4" w:rsidR="005E2284" w:rsidRDefault="005E228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222E5" w14:textId="77777777" w:rsidR="0064680F" w:rsidRPr="00A219FE" w:rsidRDefault="0064680F" w:rsidP="00840F44">
    <w:pPr>
      <w:pStyle w:val="Header"/>
      <w:ind w:right="360"/>
      <w:rPr>
        <w:rFonts w:ascii="Browallia New" w:hAnsi="Browallia New" w:cs="Browallia New"/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0441"/>
    <w:multiLevelType w:val="multilevel"/>
    <w:tmpl w:val="A2065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6F04F3"/>
    <w:multiLevelType w:val="multilevel"/>
    <w:tmpl w:val="13B2F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BA75EB"/>
    <w:multiLevelType w:val="hybridMultilevel"/>
    <w:tmpl w:val="16AADA9A"/>
    <w:lvl w:ilvl="0" w:tplc="4EC4323E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694755"/>
    <w:multiLevelType w:val="multilevel"/>
    <w:tmpl w:val="2D86D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4E45B5"/>
    <w:multiLevelType w:val="multilevel"/>
    <w:tmpl w:val="F35A7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813A9"/>
    <w:multiLevelType w:val="multilevel"/>
    <w:tmpl w:val="D8B2A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DE0B3C"/>
    <w:multiLevelType w:val="multilevel"/>
    <w:tmpl w:val="034E09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0E34AD2"/>
    <w:multiLevelType w:val="multilevel"/>
    <w:tmpl w:val="2EBAE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DA29E4"/>
    <w:multiLevelType w:val="multilevel"/>
    <w:tmpl w:val="AF2E0058"/>
    <w:lvl w:ilvl="0">
      <w:start w:val="3"/>
      <w:numFmt w:val="decimal"/>
      <w:lvlText w:val="%1"/>
      <w:lvlJc w:val="left"/>
      <w:pPr>
        <w:ind w:left="600" w:hanging="600"/>
      </w:pPr>
      <w:rPr>
        <w:rFonts w:eastAsia="Cordia New" w:hint="default"/>
        <w:b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eastAsia="Cordia New" w:hint="default"/>
        <w:b/>
      </w:rPr>
    </w:lvl>
    <w:lvl w:ilvl="2">
      <w:start w:val="14"/>
      <w:numFmt w:val="decimal"/>
      <w:lvlText w:val="%1.%2.%3"/>
      <w:lvlJc w:val="left"/>
      <w:pPr>
        <w:ind w:left="720" w:hanging="720"/>
      </w:pPr>
      <w:rPr>
        <w:rFonts w:eastAsia="Cordia New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Cordia New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ordia New"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="Cordia New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ordia New"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="Cordia New"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Cordia New" w:hint="default"/>
        <w:b/>
      </w:rPr>
    </w:lvl>
  </w:abstractNum>
  <w:abstractNum w:abstractNumId="9" w15:restartNumberingAfterBreak="0">
    <w:nsid w:val="2A0F4022"/>
    <w:multiLevelType w:val="hybridMultilevel"/>
    <w:tmpl w:val="35460CF4"/>
    <w:lvl w:ilvl="0" w:tplc="4EC4323E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EF0A67"/>
    <w:multiLevelType w:val="multilevel"/>
    <w:tmpl w:val="67189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DF100C"/>
    <w:multiLevelType w:val="multilevel"/>
    <w:tmpl w:val="7CD2E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1857DC"/>
    <w:multiLevelType w:val="multilevel"/>
    <w:tmpl w:val="9E1AE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430244"/>
    <w:multiLevelType w:val="hybridMultilevel"/>
    <w:tmpl w:val="3454FB8A"/>
    <w:lvl w:ilvl="0" w:tplc="4EC4323E">
      <w:start w:val="1"/>
      <w:numFmt w:val="bullet"/>
      <w:lvlText w:val="­"/>
      <w:lvlJc w:val="left"/>
      <w:pPr>
        <w:ind w:left="1446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4" w15:restartNumberingAfterBreak="0">
    <w:nsid w:val="3FA14513"/>
    <w:multiLevelType w:val="multilevel"/>
    <w:tmpl w:val="034E09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40967178"/>
    <w:multiLevelType w:val="multilevel"/>
    <w:tmpl w:val="9BF6B45C"/>
    <w:lvl w:ilvl="0">
      <w:start w:val="3"/>
      <w:numFmt w:val="decimal"/>
      <w:lvlText w:val="%1"/>
      <w:lvlJc w:val="left"/>
      <w:pPr>
        <w:ind w:left="600" w:hanging="600"/>
      </w:pPr>
      <w:rPr>
        <w:rFonts w:eastAsia="Cordia New" w:hint="default"/>
        <w:b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eastAsia="Cordia New" w:hint="default"/>
        <w:b/>
      </w:rPr>
    </w:lvl>
    <w:lvl w:ilvl="2">
      <w:start w:val="13"/>
      <w:numFmt w:val="decimal"/>
      <w:lvlText w:val="%1.%2.%3"/>
      <w:lvlJc w:val="left"/>
      <w:pPr>
        <w:ind w:left="720" w:hanging="720"/>
      </w:pPr>
      <w:rPr>
        <w:rFonts w:eastAsia="Cordia New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Cordia New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ordia New"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="Cordia New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ordia New"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="Cordia New"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Cordia New" w:hint="default"/>
        <w:b/>
      </w:rPr>
    </w:lvl>
  </w:abstractNum>
  <w:abstractNum w:abstractNumId="16" w15:restartNumberingAfterBreak="0">
    <w:nsid w:val="4292284C"/>
    <w:multiLevelType w:val="multilevel"/>
    <w:tmpl w:val="2D6AAED4"/>
    <w:lvl w:ilvl="0">
      <w:start w:val="3"/>
      <w:numFmt w:val="decimal"/>
      <w:lvlText w:val="%1"/>
      <w:lvlJc w:val="left"/>
      <w:pPr>
        <w:ind w:left="600" w:hanging="600"/>
      </w:pPr>
      <w:rPr>
        <w:rFonts w:eastAsia="Cordia New" w:hint="default"/>
        <w:b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eastAsia="Cordia New" w:hint="default"/>
        <w:b/>
      </w:rPr>
    </w:lvl>
    <w:lvl w:ilvl="2">
      <w:start w:val="14"/>
      <w:numFmt w:val="decimal"/>
      <w:lvlText w:val="%1.%2.%3"/>
      <w:lvlJc w:val="left"/>
      <w:pPr>
        <w:ind w:left="720" w:hanging="720"/>
      </w:pPr>
      <w:rPr>
        <w:rFonts w:eastAsia="Cordia New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Cordia New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ordia New"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="Cordia New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ordia New"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="Cordia New"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Cordia New" w:hint="default"/>
        <w:b/>
      </w:rPr>
    </w:lvl>
  </w:abstractNum>
  <w:abstractNum w:abstractNumId="17" w15:restartNumberingAfterBreak="0">
    <w:nsid w:val="49C55C8D"/>
    <w:multiLevelType w:val="multilevel"/>
    <w:tmpl w:val="C2AA8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3851D7"/>
    <w:multiLevelType w:val="multilevel"/>
    <w:tmpl w:val="5ACA9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7D0862"/>
    <w:multiLevelType w:val="multilevel"/>
    <w:tmpl w:val="77EC00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224795B"/>
    <w:multiLevelType w:val="multilevel"/>
    <w:tmpl w:val="034E09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5807480E"/>
    <w:multiLevelType w:val="multilevel"/>
    <w:tmpl w:val="133AF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1B53D9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0B43F9"/>
    <w:multiLevelType w:val="multilevel"/>
    <w:tmpl w:val="F91A0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B46AA2"/>
    <w:multiLevelType w:val="multilevel"/>
    <w:tmpl w:val="13F4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AE28AA"/>
    <w:multiLevelType w:val="multilevel"/>
    <w:tmpl w:val="71A2D52E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7C17CCA"/>
    <w:multiLevelType w:val="multilevel"/>
    <w:tmpl w:val="3522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9BF731B"/>
    <w:multiLevelType w:val="multilevel"/>
    <w:tmpl w:val="63B69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AD593B"/>
    <w:multiLevelType w:val="multilevel"/>
    <w:tmpl w:val="C6A2C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A85CA6"/>
    <w:multiLevelType w:val="hybridMultilevel"/>
    <w:tmpl w:val="0B7A97F0"/>
    <w:lvl w:ilvl="0" w:tplc="4EC4323E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6"/>
  </w:num>
  <w:num w:numId="4">
    <w:abstractNumId w:val="19"/>
  </w:num>
  <w:num w:numId="5">
    <w:abstractNumId w:val="3"/>
  </w:num>
  <w:num w:numId="6">
    <w:abstractNumId w:val="7"/>
  </w:num>
  <w:num w:numId="7">
    <w:abstractNumId w:val="1"/>
  </w:num>
  <w:num w:numId="8">
    <w:abstractNumId w:val="10"/>
  </w:num>
  <w:num w:numId="9">
    <w:abstractNumId w:val="17"/>
  </w:num>
  <w:num w:numId="10">
    <w:abstractNumId w:val="4"/>
  </w:num>
  <w:num w:numId="11">
    <w:abstractNumId w:val="13"/>
  </w:num>
  <w:num w:numId="12">
    <w:abstractNumId w:val="9"/>
  </w:num>
  <w:num w:numId="13">
    <w:abstractNumId w:val="2"/>
  </w:num>
  <w:num w:numId="14">
    <w:abstractNumId w:val="24"/>
  </w:num>
  <w:num w:numId="15">
    <w:abstractNumId w:val="0"/>
  </w:num>
  <w:num w:numId="16">
    <w:abstractNumId w:val="25"/>
  </w:num>
  <w:num w:numId="17">
    <w:abstractNumId w:val="29"/>
  </w:num>
  <w:num w:numId="18">
    <w:abstractNumId w:val="23"/>
  </w:num>
  <w:num w:numId="19">
    <w:abstractNumId w:val="18"/>
  </w:num>
  <w:num w:numId="20">
    <w:abstractNumId w:val="12"/>
  </w:num>
  <w:num w:numId="21">
    <w:abstractNumId w:val="26"/>
  </w:num>
  <w:num w:numId="22">
    <w:abstractNumId w:val="5"/>
  </w:num>
  <w:num w:numId="23">
    <w:abstractNumId w:val="11"/>
  </w:num>
  <w:num w:numId="24">
    <w:abstractNumId w:val="28"/>
  </w:num>
  <w:num w:numId="25">
    <w:abstractNumId w:val="27"/>
  </w:num>
  <w:num w:numId="26">
    <w:abstractNumId w:val="21"/>
  </w:num>
  <w:num w:numId="27">
    <w:abstractNumId w:val="15"/>
  </w:num>
  <w:num w:numId="28">
    <w:abstractNumId w:val="16"/>
  </w:num>
  <w:num w:numId="29">
    <w:abstractNumId w:val="8"/>
  </w:num>
  <w:num w:numId="30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7">
      <v:stroke startarrow="block" endarrow="block"/>
    </o:shapedefaults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C2EE8"/>
    <w:rsid w:val="00003E25"/>
    <w:rsid w:val="000062F1"/>
    <w:rsid w:val="000074F3"/>
    <w:rsid w:val="00020741"/>
    <w:rsid w:val="00025127"/>
    <w:rsid w:val="00050FF6"/>
    <w:rsid w:val="00065C5E"/>
    <w:rsid w:val="00071987"/>
    <w:rsid w:val="0007261B"/>
    <w:rsid w:val="00077D20"/>
    <w:rsid w:val="00082E6C"/>
    <w:rsid w:val="00083DCF"/>
    <w:rsid w:val="00085139"/>
    <w:rsid w:val="00090A01"/>
    <w:rsid w:val="000969A9"/>
    <w:rsid w:val="000A5623"/>
    <w:rsid w:val="000B772B"/>
    <w:rsid w:val="000F469C"/>
    <w:rsid w:val="00127CC7"/>
    <w:rsid w:val="00130F46"/>
    <w:rsid w:val="00136FB2"/>
    <w:rsid w:val="00145636"/>
    <w:rsid w:val="00151AB4"/>
    <w:rsid w:val="0015374D"/>
    <w:rsid w:val="001640F2"/>
    <w:rsid w:val="0016453C"/>
    <w:rsid w:val="00167B28"/>
    <w:rsid w:val="001A242A"/>
    <w:rsid w:val="001A2B19"/>
    <w:rsid w:val="001A67A0"/>
    <w:rsid w:val="001C00C0"/>
    <w:rsid w:val="001C4254"/>
    <w:rsid w:val="001C6E28"/>
    <w:rsid w:val="001E5ABF"/>
    <w:rsid w:val="00215BEE"/>
    <w:rsid w:val="00234C20"/>
    <w:rsid w:val="00250E95"/>
    <w:rsid w:val="002550CA"/>
    <w:rsid w:val="00255433"/>
    <w:rsid w:val="00256E73"/>
    <w:rsid w:val="00265580"/>
    <w:rsid w:val="002861DA"/>
    <w:rsid w:val="0029498F"/>
    <w:rsid w:val="002A5481"/>
    <w:rsid w:val="002C0FC2"/>
    <w:rsid w:val="002C7CFD"/>
    <w:rsid w:val="002D12CC"/>
    <w:rsid w:val="002F44B8"/>
    <w:rsid w:val="00310C96"/>
    <w:rsid w:val="00313830"/>
    <w:rsid w:val="00317346"/>
    <w:rsid w:val="003344BB"/>
    <w:rsid w:val="00334DC1"/>
    <w:rsid w:val="00342330"/>
    <w:rsid w:val="0034547B"/>
    <w:rsid w:val="0036128D"/>
    <w:rsid w:val="0037285E"/>
    <w:rsid w:val="003F6CBD"/>
    <w:rsid w:val="00411C29"/>
    <w:rsid w:val="00425C51"/>
    <w:rsid w:val="00427EA9"/>
    <w:rsid w:val="0044126A"/>
    <w:rsid w:val="004531E3"/>
    <w:rsid w:val="00455BC1"/>
    <w:rsid w:val="00463D95"/>
    <w:rsid w:val="00480804"/>
    <w:rsid w:val="00485E2D"/>
    <w:rsid w:val="004B268E"/>
    <w:rsid w:val="004C194F"/>
    <w:rsid w:val="004C46AD"/>
    <w:rsid w:val="004E0250"/>
    <w:rsid w:val="004E4494"/>
    <w:rsid w:val="004E4EB1"/>
    <w:rsid w:val="004E74DB"/>
    <w:rsid w:val="004F3ABD"/>
    <w:rsid w:val="004F6691"/>
    <w:rsid w:val="005027A2"/>
    <w:rsid w:val="00504E68"/>
    <w:rsid w:val="00513CDF"/>
    <w:rsid w:val="00517F1B"/>
    <w:rsid w:val="00554654"/>
    <w:rsid w:val="005622BE"/>
    <w:rsid w:val="00567ED5"/>
    <w:rsid w:val="00576465"/>
    <w:rsid w:val="005A206A"/>
    <w:rsid w:val="005A26CD"/>
    <w:rsid w:val="005D057E"/>
    <w:rsid w:val="005E0D5F"/>
    <w:rsid w:val="005E2284"/>
    <w:rsid w:val="005E4546"/>
    <w:rsid w:val="005F3E95"/>
    <w:rsid w:val="005F7A2E"/>
    <w:rsid w:val="006228CE"/>
    <w:rsid w:val="00630C7B"/>
    <w:rsid w:val="00635755"/>
    <w:rsid w:val="006466F1"/>
    <w:rsid w:val="0064680F"/>
    <w:rsid w:val="006473CD"/>
    <w:rsid w:val="00650F82"/>
    <w:rsid w:val="00664B86"/>
    <w:rsid w:val="006822CC"/>
    <w:rsid w:val="00690B8C"/>
    <w:rsid w:val="006A473F"/>
    <w:rsid w:val="006C188A"/>
    <w:rsid w:val="006D4C67"/>
    <w:rsid w:val="006E0A2B"/>
    <w:rsid w:val="006E0A60"/>
    <w:rsid w:val="006F1F03"/>
    <w:rsid w:val="007115CA"/>
    <w:rsid w:val="00726FAE"/>
    <w:rsid w:val="00747365"/>
    <w:rsid w:val="00755135"/>
    <w:rsid w:val="0076222C"/>
    <w:rsid w:val="007715DA"/>
    <w:rsid w:val="0077241F"/>
    <w:rsid w:val="00774CA6"/>
    <w:rsid w:val="00784042"/>
    <w:rsid w:val="00784438"/>
    <w:rsid w:val="007924A3"/>
    <w:rsid w:val="00794459"/>
    <w:rsid w:val="00794F1A"/>
    <w:rsid w:val="007B52AA"/>
    <w:rsid w:val="007E1587"/>
    <w:rsid w:val="007E3C45"/>
    <w:rsid w:val="007E5D85"/>
    <w:rsid w:val="007F0F76"/>
    <w:rsid w:val="007F20CF"/>
    <w:rsid w:val="0080631C"/>
    <w:rsid w:val="00820C45"/>
    <w:rsid w:val="00832F62"/>
    <w:rsid w:val="00840F44"/>
    <w:rsid w:val="00846177"/>
    <w:rsid w:val="008465F9"/>
    <w:rsid w:val="00851132"/>
    <w:rsid w:val="00863865"/>
    <w:rsid w:val="00867AE5"/>
    <w:rsid w:val="008831BB"/>
    <w:rsid w:val="00886D1E"/>
    <w:rsid w:val="008A209D"/>
    <w:rsid w:val="008A74F3"/>
    <w:rsid w:val="008B1232"/>
    <w:rsid w:val="008B31E6"/>
    <w:rsid w:val="008B46A1"/>
    <w:rsid w:val="008C4FAE"/>
    <w:rsid w:val="00914634"/>
    <w:rsid w:val="00914D0C"/>
    <w:rsid w:val="009152D8"/>
    <w:rsid w:val="00917AC3"/>
    <w:rsid w:val="00926E25"/>
    <w:rsid w:val="00933AF3"/>
    <w:rsid w:val="00954425"/>
    <w:rsid w:val="009544C8"/>
    <w:rsid w:val="00960263"/>
    <w:rsid w:val="00960344"/>
    <w:rsid w:val="00964426"/>
    <w:rsid w:val="00980E45"/>
    <w:rsid w:val="009865C6"/>
    <w:rsid w:val="009946B3"/>
    <w:rsid w:val="00994BB6"/>
    <w:rsid w:val="00996649"/>
    <w:rsid w:val="00996850"/>
    <w:rsid w:val="009A596F"/>
    <w:rsid w:val="009C2EE8"/>
    <w:rsid w:val="009C77F4"/>
    <w:rsid w:val="009D74B1"/>
    <w:rsid w:val="009E5625"/>
    <w:rsid w:val="009F0672"/>
    <w:rsid w:val="009F6BE8"/>
    <w:rsid w:val="00A00DC8"/>
    <w:rsid w:val="00A01DD1"/>
    <w:rsid w:val="00A01FD7"/>
    <w:rsid w:val="00A0452E"/>
    <w:rsid w:val="00A219FE"/>
    <w:rsid w:val="00A23616"/>
    <w:rsid w:val="00A24AE6"/>
    <w:rsid w:val="00A30869"/>
    <w:rsid w:val="00A324FB"/>
    <w:rsid w:val="00A37A13"/>
    <w:rsid w:val="00A4054F"/>
    <w:rsid w:val="00A44C80"/>
    <w:rsid w:val="00A45C4A"/>
    <w:rsid w:val="00A70ABB"/>
    <w:rsid w:val="00A91ADD"/>
    <w:rsid w:val="00AB6ABB"/>
    <w:rsid w:val="00AD2EBE"/>
    <w:rsid w:val="00AE0AD7"/>
    <w:rsid w:val="00AF2FE4"/>
    <w:rsid w:val="00AF55D5"/>
    <w:rsid w:val="00B04503"/>
    <w:rsid w:val="00B305F0"/>
    <w:rsid w:val="00B31093"/>
    <w:rsid w:val="00B468F0"/>
    <w:rsid w:val="00B517E3"/>
    <w:rsid w:val="00B80464"/>
    <w:rsid w:val="00B94D6E"/>
    <w:rsid w:val="00B963EC"/>
    <w:rsid w:val="00BA4393"/>
    <w:rsid w:val="00BB0BCA"/>
    <w:rsid w:val="00BC2A14"/>
    <w:rsid w:val="00BC3E8D"/>
    <w:rsid w:val="00BD6682"/>
    <w:rsid w:val="00BE279E"/>
    <w:rsid w:val="00BE2A2B"/>
    <w:rsid w:val="00BF1460"/>
    <w:rsid w:val="00C04B82"/>
    <w:rsid w:val="00C174FF"/>
    <w:rsid w:val="00C206A4"/>
    <w:rsid w:val="00C26C13"/>
    <w:rsid w:val="00C35076"/>
    <w:rsid w:val="00C4068E"/>
    <w:rsid w:val="00C44152"/>
    <w:rsid w:val="00C4482A"/>
    <w:rsid w:val="00C65C73"/>
    <w:rsid w:val="00C75F7A"/>
    <w:rsid w:val="00C809D0"/>
    <w:rsid w:val="00C90113"/>
    <w:rsid w:val="00C91B42"/>
    <w:rsid w:val="00C93E3F"/>
    <w:rsid w:val="00CA4E35"/>
    <w:rsid w:val="00CB089E"/>
    <w:rsid w:val="00CB3ADF"/>
    <w:rsid w:val="00CB6503"/>
    <w:rsid w:val="00CD5D24"/>
    <w:rsid w:val="00CF6016"/>
    <w:rsid w:val="00D12112"/>
    <w:rsid w:val="00D2013D"/>
    <w:rsid w:val="00D208B2"/>
    <w:rsid w:val="00D20B4F"/>
    <w:rsid w:val="00D401F2"/>
    <w:rsid w:val="00D43513"/>
    <w:rsid w:val="00D6369E"/>
    <w:rsid w:val="00D64C49"/>
    <w:rsid w:val="00D67F00"/>
    <w:rsid w:val="00D929B2"/>
    <w:rsid w:val="00DA0C99"/>
    <w:rsid w:val="00DA78D3"/>
    <w:rsid w:val="00DB044E"/>
    <w:rsid w:val="00DC0CC3"/>
    <w:rsid w:val="00DC601A"/>
    <w:rsid w:val="00DD5C4C"/>
    <w:rsid w:val="00DE3159"/>
    <w:rsid w:val="00DE572E"/>
    <w:rsid w:val="00DF10AE"/>
    <w:rsid w:val="00DF3402"/>
    <w:rsid w:val="00E04174"/>
    <w:rsid w:val="00E239FA"/>
    <w:rsid w:val="00E32451"/>
    <w:rsid w:val="00E353D6"/>
    <w:rsid w:val="00E37CBE"/>
    <w:rsid w:val="00E450EF"/>
    <w:rsid w:val="00E45518"/>
    <w:rsid w:val="00E5262C"/>
    <w:rsid w:val="00E768B6"/>
    <w:rsid w:val="00E92D58"/>
    <w:rsid w:val="00EA309A"/>
    <w:rsid w:val="00EA3C62"/>
    <w:rsid w:val="00EB01AB"/>
    <w:rsid w:val="00EB1C46"/>
    <w:rsid w:val="00ED7469"/>
    <w:rsid w:val="00EE0831"/>
    <w:rsid w:val="00EE1C23"/>
    <w:rsid w:val="00EE447D"/>
    <w:rsid w:val="00EE6024"/>
    <w:rsid w:val="00EF5454"/>
    <w:rsid w:val="00EF5DC4"/>
    <w:rsid w:val="00F11DCF"/>
    <w:rsid w:val="00F16A94"/>
    <w:rsid w:val="00F231CC"/>
    <w:rsid w:val="00F3206D"/>
    <w:rsid w:val="00F4090D"/>
    <w:rsid w:val="00F57175"/>
    <w:rsid w:val="00F804A3"/>
    <w:rsid w:val="00F95CB2"/>
    <w:rsid w:val="00FB444F"/>
    <w:rsid w:val="00FC0A87"/>
    <w:rsid w:val="00FC26E0"/>
    <w:rsid w:val="00FC4039"/>
    <w:rsid w:val="00FE3B66"/>
    <w:rsid w:val="00FF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>
      <v:stroke startarrow="block" endarrow="block"/>
    </o:shapedefaults>
    <o:shapelayout v:ext="edit">
      <o:idmap v:ext="edit" data="2"/>
      <o:rules v:ext="edit">
        <o:r id="V:Rule1" type="connector" idref="#_x0000_s2051"/>
        <o:r id="V:Rule2" type="connector" idref="#_x0000_s2055"/>
        <o:r id="V:Rule3" type="connector" idref="#Straight Arrow Connector 1"/>
        <o:r id="V:Rule4" type="connector" idref="#_x0000_s2056"/>
      </o:rules>
    </o:shapelayout>
  </w:shapeDefaults>
  <w:decimalSymbol w:val="."/>
  <w:listSeparator w:val=","/>
  <w14:docId w14:val="55EED330"/>
  <w15:docId w15:val="{348B57FF-BA65-42FF-98FC-62044651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2112"/>
    <w:rPr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89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146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qFormat/>
    <w:rsid w:val="00A45C4A"/>
    <w:pPr>
      <w:keepNext/>
      <w:spacing w:before="240" w:after="60"/>
      <w:outlineLvl w:val="2"/>
    </w:pPr>
    <w:rPr>
      <w:rFonts w:ascii="Arial" w:eastAsia="Cordia New" w:hAnsi="Arial" w:cs="Cordia New"/>
      <w:b/>
      <w:bCs/>
      <w:sz w:val="26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090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64680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64680F"/>
  </w:style>
  <w:style w:type="paragraph" w:styleId="Header">
    <w:name w:val="header"/>
    <w:basedOn w:val="Normal"/>
    <w:link w:val="HeaderChar"/>
    <w:uiPriority w:val="99"/>
    <w:rsid w:val="0064680F"/>
    <w:pPr>
      <w:tabs>
        <w:tab w:val="center" w:pos="4153"/>
        <w:tab w:val="right" w:pos="8306"/>
      </w:tabs>
    </w:pPr>
  </w:style>
  <w:style w:type="paragraph" w:styleId="BalloonText">
    <w:name w:val="Balloon Text"/>
    <w:basedOn w:val="Normal"/>
    <w:semiHidden/>
    <w:rsid w:val="008C4FAE"/>
    <w:rPr>
      <w:rFonts w:ascii="Tahoma" w:hAnsi="Tahoma" w:cs="Tahoma"/>
      <w:sz w:val="16"/>
      <w:szCs w:val="16"/>
    </w:rPr>
  </w:style>
  <w:style w:type="paragraph" w:customStyle="1" w:styleId="1">
    <w:name w:val="รายการย่อหน้า1"/>
    <w:basedOn w:val="Normal"/>
    <w:qFormat/>
    <w:rsid w:val="00EE447D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customStyle="1" w:styleId="Heading3Char">
    <w:name w:val="Heading 3 Char"/>
    <w:link w:val="Heading3"/>
    <w:rsid w:val="00A45C4A"/>
    <w:rPr>
      <w:rFonts w:ascii="Arial" w:eastAsia="Cordia New" w:hAnsi="Arial" w:cs="Cordia New"/>
      <w:b/>
      <w:bCs/>
      <w:sz w:val="26"/>
      <w:szCs w:val="30"/>
    </w:rPr>
  </w:style>
  <w:style w:type="table" w:styleId="TableGrid">
    <w:name w:val="Table Grid"/>
    <w:basedOn w:val="TableNormal"/>
    <w:uiPriority w:val="39"/>
    <w:rsid w:val="005027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C3E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089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NormalWeb">
    <w:name w:val="Normal (Web)"/>
    <w:basedOn w:val="Normal"/>
    <w:uiPriority w:val="99"/>
    <w:unhideWhenUsed/>
    <w:rsid w:val="008B1232"/>
    <w:pPr>
      <w:spacing w:before="100" w:beforeAutospacing="1" w:after="100" w:afterAutospacing="1"/>
    </w:pPr>
    <w:rPr>
      <w:rFonts w:cs="Times New Roman"/>
      <w:szCs w:val="24"/>
    </w:rPr>
  </w:style>
  <w:style w:type="character" w:styleId="Strong">
    <w:name w:val="Strong"/>
    <w:basedOn w:val="DefaultParagraphFont"/>
    <w:uiPriority w:val="22"/>
    <w:qFormat/>
    <w:rsid w:val="00313830"/>
    <w:rPr>
      <w:b/>
      <w:bCs/>
    </w:rPr>
  </w:style>
  <w:style w:type="paragraph" w:customStyle="1" w:styleId="Sub-Heading4">
    <w:name w:val="Sub-Heading 4"/>
    <w:basedOn w:val="Heading4"/>
    <w:link w:val="Sub-Heading4Char"/>
    <w:qFormat/>
    <w:rsid w:val="00F4090D"/>
    <w:rPr>
      <w:rFonts w:ascii="TH SarabunPSK" w:hAnsi="TH SarabunPSK" w:cs="TH SarabunPSK"/>
      <w:b/>
      <w:bCs/>
      <w:i w:val="0"/>
      <w:color w:val="auto"/>
      <w:sz w:val="32"/>
      <w:szCs w:val="32"/>
    </w:rPr>
  </w:style>
  <w:style w:type="character" w:customStyle="1" w:styleId="Sub-Heading4Char">
    <w:name w:val="Sub-Heading 4 Char"/>
    <w:basedOn w:val="DefaultParagraphFont"/>
    <w:link w:val="Sub-Heading4"/>
    <w:rsid w:val="00F4090D"/>
    <w:rPr>
      <w:rFonts w:ascii="TH SarabunPSK" w:eastAsiaTheme="majorEastAsia" w:hAnsi="TH SarabunPSK" w:cs="TH SarabunPSK"/>
      <w:b/>
      <w:bCs/>
      <w:iCs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4090D"/>
    <w:pPr>
      <w:spacing w:after="200"/>
      <w:jc w:val="center"/>
    </w:pPr>
    <w:rPr>
      <w:rFonts w:ascii="TH SarabunPSK" w:hAnsi="TH SarabunPSK" w:cs="TH SarabunPSK"/>
      <w:sz w:val="32"/>
      <w:szCs w:val="32"/>
    </w:rPr>
  </w:style>
  <w:style w:type="paragraph" w:styleId="Subtitle">
    <w:name w:val="Subtitle"/>
    <w:aliases w:val="Table"/>
    <w:basedOn w:val="Normal"/>
    <w:next w:val="Normal"/>
    <w:link w:val="SubtitleChar"/>
    <w:uiPriority w:val="11"/>
    <w:qFormat/>
    <w:rsid w:val="00F4090D"/>
    <w:pPr>
      <w:numPr>
        <w:ilvl w:val="1"/>
      </w:numPr>
      <w:spacing w:after="160"/>
    </w:pPr>
    <w:rPr>
      <w:rFonts w:ascii="TH SarabunPSK" w:eastAsiaTheme="minorEastAsia" w:hAnsi="TH SarabunPSK" w:cs="TH SarabunPSK"/>
      <w:b/>
      <w:spacing w:val="2"/>
      <w:sz w:val="32"/>
      <w:szCs w:val="32"/>
    </w:rPr>
  </w:style>
  <w:style w:type="character" w:customStyle="1" w:styleId="SubtitleChar">
    <w:name w:val="Subtitle Char"/>
    <w:aliases w:val="Table Char"/>
    <w:basedOn w:val="DefaultParagraphFont"/>
    <w:link w:val="Subtitle"/>
    <w:uiPriority w:val="11"/>
    <w:rsid w:val="00F4090D"/>
    <w:rPr>
      <w:rFonts w:ascii="TH SarabunPSK" w:eastAsiaTheme="minorEastAsia" w:hAnsi="TH SarabunPSK" w:cs="TH SarabunPSK"/>
      <w:b/>
      <w:spacing w:val="2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090D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paragraph" w:customStyle="1" w:styleId="gt-block">
    <w:name w:val="gt-block"/>
    <w:basedOn w:val="Normal"/>
    <w:rsid w:val="00D401F2"/>
    <w:pPr>
      <w:spacing w:before="100" w:beforeAutospacing="1" w:after="100" w:afterAutospacing="1"/>
    </w:pPr>
    <w:rPr>
      <w:rFonts w:cs="Times New Roman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F1460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FB444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44152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26FA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23616"/>
    <w:rPr>
      <w:color w:val="666666"/>
    </w:rPr>
  </w:style>
  <w:style w:type="character" w:customStyle="1" w:styleId="HeaderChar">
    <w:name w:val="Header Char"/>
    <w:basedOn w:val="DefaultParagraphFont"/>
    <w:link w:val="Header"/>
    <w:uiPriority w:val="99"/>
    <w:rsid w:val="00A23616"/>
    <w:rPr>
      <w:sz w:val="24"/>
      <w:szCs w:val="28"/>
    </w:rPr>
  </w:style>
  <w:style w:type="character" w:customStyle="1" w:styleId="FooterChar">
    <w:name w:val="Footer Char"/>
    <w:basedOn w:val="DefaultParagraphFont"/>
    <w:link w:val="Footer"/>
    <w:rsid w:val="00A23616"/>
    <w:rPr>
      <w:sz w:val="24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23616"/>
    <w:pPr>
      <w:spacing w:before="240" w:line="259" w:lineRule="auto"/>
      <w:outlineLvl w:val="9"/>
    </w:pPr>
    <w:rPr>
      <w:b w:val="0"/>
      <w:bCs w:val="0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23616"/>
    <w:pPr>
      <w:spacing w:before="240" w:after="120"/>
    </w:pPr>
    <w:rPr>
      <w:rFonts w:asciiTheme="minorHAnsi" w:hAnsiTheme="minorHAnsi" w:cstheme="majorBidi"/>
      <w:b/>
      <w:bCs/>
      <w:sz w:val="20"/>
      <w:szCs w:val="23"/>
    </w:rPr>
  </w:style>
  <w:style w:type="paragraph" w:styleId="TOC3">
    <w:name w:val="toc 3"/>
    <w:basedOn w:val="Normal"/>
    <w:next w:val="Normal"/>
    <w:autoRedefine/>
    <w:uiPriority w:val="39"/>
    <w:unhideWhenUsed/>
    <w:rsid w:val="00A23616"/>
    <w:pPr>
      <w:ind w:left="48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A23616"/>
    <w:pPr>
      <w:ind w:left="720"/>
    </w:pPr>
    <w:rPr>
      <w:rFonts w:asciiTheme="minorHAnsi" w:hAnsiTheme="minorHAnsi" w:cstheme="majorBidi"/>
      <w:sz w:val="20"/>
      <w:szCs w:val="23"/>
    </w:rPr>
  </w:style>
  <w:style w:type="paragraph" w:styleId="TOC2">
    <w:name w:val="toc 2"/>
    <w:basedOn w:val="Normal"/>
    <w:next w:val="Normal"/>
    <w:autoRedefine/>
    <w:uiPriority w:val="39"/>
    <w:unhideWhenUsed/>
    <w:rsid w:val="00A23616"/>
    <w:pPr>
      <w:spacing w:before="120"/>
      <w:ind w:left="240"/>
    </w:pPr>
    <w:rPr>
      <w:rFonts w:asciiTheme="minorHAnsi" w:hAnsiTheme="minorHAnsi" w:cstheme="majorBidi"/>
      <w:i/>
      <w:iCs/>
      <w:sz w:val="20"/>
      <w:szCs w:val="23"/>
    </w:rPr>
  </w:style>
  <w:style w:type="paragraph" w:styleId="TableofFigures">
    <w:name w:val="table of figures"/>
    <w:basedOn w:val="Normal"/>
    <w:next w:val="Normal"/>
    <w:uiPriority w:val="99"/>
    <w:unhideWhenUsed/>
    <w:rsid w:val="00A23616"/>
  </w:style>
  <w:style w:type="character" w:customStyle="1" w:styleId="katex-mathml">
    <w:name w:val="katex-mathml"/>
    <w:basedOn w:val="DefaultParagraphFont"/>
    <w:rsid w:val="00A23616"/>
  </w:style>
  <w:style w:type="character" w:customStyle="1" w:styleId="mord">
    <w:name w:val="mord"/>
    <w:basedOn w:val="DefaultParagraphFont"/>
    <w:rsid w:val="00A23616"/>
  </w:style>
  <w:style w:type="character" w:customStyle="1" w:styleId="mopen">
    <w:name w:val="mopen"/>
    <w:basedOn w:val="DefaultParagraphFont"/>
    <w:rsid w:val="00A23616"/>
  </w:style>
  <w:style w:type="character" w:customStyle="1" w:styleId="mclose">
    <w:name w:val="mclose"/>
    <w:basedOn w:val="DefaultParagraphFont"/>
    <w:rsid w:val="00A23616"/>
  </w:style>
  <w:style w:type="character" w:customStyle="1" w:styleId="mrel">
    <w:name w:val="mrel"/>
    <w:basedOn w:val="DefaultParagraphFont"/>
    <w:rsid w:val="00A23616"/>
  </w:style>
  <w:style w:type="character" w:customStyle="1" w:styleId="mbin">
    <w:name w:val="mbin"/>
    <w:basedOn w:val="DefaultParagraphFont"/>
    <w:rsid w:val="00A23616"/>
  </w:style>
  <w:style w:type="character" w:customStyle="1" w:styleId="vlist-s">
    <w:name w:val="vlist-s"/>
    <w:basedOn w:val="DefaultParagraphFont"/>
    <w:rsid w:val="00A23616"/>
  </w:style>
  <w:style w:type="character" w:styleId="Emphasis">
    <w:name w:val="Emphasis"/>
    <w:basedOn w:val="DefaultParagraphFont"/>
    <w:uiPriority w:val="20"/>
    <w:qFormat/>
    <w:rsid w:val="00A23616"/>
    <w:rPr>
      <w:i/>
      <w:iCs/>
    </w:rPr>
  </w:style>
  <w:style w:type="paragraph" w:styleId="TOC5">
    <w:name w:val="toc 5"/>
    <w:basedOn w:val="Normal"/>
    <w:next w:val="Normal"/>
    <w:autoRedefine/>
    <w:uiPriority w:val="39"/>
    <w:unhideWhenUsed/>
    <w:rsid w:val="005E4546"/>
    <w:pPr>
      <w:ind w:left="96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5E4546"/>
    <w:pPr>
      <w:ind w:left="12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5E4546"/>
    <w:pPr>
      <w:ind w:left="144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5E4546"/>
    <w:pPr>
      <w:ind w:left="168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5E4546"/>
    <w:pPr>
      <w:ind w:left="1920"/>
    </w:pPr>
    <w:rPr>
      <w:rFonts w:asciiTheme="minorHAnsi" w:hAnsiTheme="minorHAnsi" w:cstheme="majorBidi"/>
      <w:sz w:val="20"/>
      <w:szCs w:val="23"/>
    </w:rPr>
  </w:style>
  <w:style w:type="character" w:styleId="FollowedHyperlink">
    <w:name w:val="FollowedHyperlink"/>
    <w:basedOn w:val="DefaultParagraphFont"/>
    <w:uiPriority w:val="99"/>
    <w:semiHidden/>
    <w:unhideWhenUsed/>
    <w:rsid w:val="001E5AB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0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asyeda.com/editor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hyperlink" Target="https://easyeda.com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hyperlink" Target="https://media.digikey.com/pdf/Data%20Sheets/Adafruit%20PDFs/3777_Web.pdf" TargetMode="External"/><Relationship Id="rId112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79.jpg"/><Relationship Id="rId11" Type="http://schemas.openxmlformats.org/officeDocument/2006/relationships/image" Target="media/image1.pn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hyperlink" Target="https://media.digikey.com/pdf/Data%20Sheets/DFRobot%20PDFs/DFR0602_Web.pdf" TargetMode="External"/><Relationship Id="rId95" Type="http://schemas.openxmlformats.org/officeDocument/2006/relationships/hyperlink" Target="https://www.praphas.com/forum/index.php?topic=420.0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easyeda.com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0.jp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75.jpg"/><Relationship Id="rId108" Type="http://schemas.openxmlformats.org/officeDocument/2006/relationships/image" Target="media/image80.jpg"/><Relationship Id="rId54" Type="http://schemas.openxmlformats.org/officeDocument/2006/relationships/image" Target="media/image40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hyperlink" Target="https://www.alldatasheet.com/datasheet-pdf/view/1179101/ESPRESSIF/ESP-WROOM-32.html" TargetMode="External"/><Relationship Id="rId96" Type="http://schemas.openxmlformats.org/officeDocument/2006/relationships/hyperlink" Target="https://ir.swu.ac.th/jspui/bitstream/123456789/15500/3/EleEng-Ebook-Siripong-C-2562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easyeda.com/seeedstudio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78.jpg"/><Relationship Id="rId10" Type="http://schemas.openxmlformats.org/officeDocument/2006/relationships/header" Target="head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hyperlink" Target="https://www.es.co.th/detail.asp?Prod=000500667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yperlink" Target="https://www.ortech-online.com/product/3176/aa106-mini-type-c-usb-%E0%B9%82%E0%B8%A1%E0%B8%94%E0%B8%B9%E0%B8%A5%E0%B9%81%E0%B8%9B%E0%B8%A5%E0%B8%87%E0%B8%AA%E0%B8%B1%E0%B8%8D%E0%B8%8D%E0%B8%B2%E0%B8%93-ft232rl-ftdi-usb-to-serial-adapter-module-usb-to-ttl-serial-do" TargetMode="External"/><Relationship Id="rId99" Type="http://schemas.openxmlformats.org/officeDocument/2006/relationships/hyperlink" Target="https://www.youtube.com/watch?v=zVbqXbINK68" TargetMode="External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header" Target="header4.xml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hyperlink" Target="https://www.researchgate.net/publication/338136259_Review_and_Design_of_GPS-RFID_Localization_for_Autonomous_Vehicle_Navigation" TargetMode="External"/><Relationship Id="rId104" Type="http://schemas.openxmlformats.org/officeDocument/2006/relationships/image" Target="media/image76.jp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www.handsontec.com/dataspecs/L298N%20Motor%20Driver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eader" Target="header5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hyperlink" Target="https://www.arduino.cc/" TargetMode="External"/><Relationship Id="rId105" Type="http://schemas.openxmlformats.org/officeDocument/2006/relationships/image" Target="media/image77.jpe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hyperlink" Target="https://www.modulemore.com/product/128/esp32-wroom-32d-module-development-board-wi-fibtble-mcu-module" TargetMode="External"/><Relationship Id="rId98" Type="http://schemas.openxmlformats.org/officeDocument/2006/relationships/hyperlink" Target="https://robotsiam.blogspot.com/2016/10/pid-control-arduino-line-follower-robot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hyperlink" Target="https://www.es.co.th/detail.asp?Prod=002901662" TargetMode="External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r.Jantana\Desktop\12_&#3610;&#3607;&#3607;&#3637;&#3656;%201.dot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0F2D8-3EC0-4D18-9BA7-91CF9E239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12_บทที่ 1</Template>
  <TotalTime>406</TotalTime>
  <Pages>78</Pages>
  <Words>9886</Words>
  <Characters>56354</Characters>
  <Application>Microsoft Office Word</Application>
  <DocSecurity>0</DocSecurity>
  <Lines>469</Lines>
  <Paragraphs>132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ปริญญานิพนธ์</vt:lpstr>
      <vt:lpstr>ปริญญานิพนธ์</vt:lpstr>
    </vt:vector>
  </TitlesOfParts>
  <Company>Burapha University</Company>
  <LinksUpToDate>false</LinksUpToDate>
  <CharactersWithSpaces>66108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ปริญญานิพนธ์</dc:title>
  <dc:creator>Dr.Jantana</dc:creator>
  <cp:lastModifiedBy>Panjaporn Insorn</cp:lastModifiedBy>
  <cp:revision>42</cp:revision>
  <cp:lastPrinted>2025-04-04T14:44:00Z</cp:lastPrinted>
  <dcterms:created xsi:type="dcterms:W3CDTF">2025-03-23T16:01:00Z</dcterms:created>
  <dcterms:modified xsi:type="dcterms:W3CDTF">2025-05-10T04:48:00Z</dcterms:modified>
</cp:coreProperties>
</file>